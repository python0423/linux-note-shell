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4731D" w:rsidRDefault="00C660D3" w:rsidP="00C660D3">
      <w:pPr>
        <w:pStyle w:val="1"/>
        <w:ind w:firstLine="780"/>
      </w:pPr>
      <w:r>
        <w:rPr>
          <w:rFonts w:hint="eastAsia"/>
        </w:rPr>
        <w:t>常用</w:t>
      </w:r>
      <w:r>
        <w:t>dos</w:t>
      </w:r>
      <w:r>
        <w:t>命令总结</w:t>
      </w:r>
    </w:p>
    <w:tbl>
      <w:tblPr>
        <w:tblStyle w:val="af4"/>
        <w:tblpPr w:leftFromText="180" w:rightFromText="180" w:vertAnchor="text" w:horzAnchor="margin" w:tblpY="309"/>
        <w:tblW w:w="8403" w:type="dxa"/>
        <w:shd w:val="clear" w:color="auto" w:fill="017057" w:themeFill="accent4" w:themeFillShade="BF"/>
        <w:tblLook w:val="04A0" w:firstRow="1" w:lastRow="0" w:firstColumn="1" w:lastColumn="0" w:noHBand="0" w:noVBand="1"/>
      </w:tblPr>
      <w:tblGrid>
        <w:gridCol w:w="8403"/>
      </w:tblGrid>
      <w:tr w:rsidR="00C660D3" w:rsidTr="00F767C7">
        <w:trPr>
          <w:trHeight w:val="6255"/>
        </w:trPr>
        <w:tc>
          <w:tcPr>
            <w:tcW w:w="8403" w:type="dxa"/>
            <w:shd w:val="clear" w:color="auto" w:fill="017057" w:themeFill="accent4" w:themeFillShade="BF"/>
          </w:tcPr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gpedit.msc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nslookup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地址查看器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explorer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打开计算机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lusrmgr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本地用户和组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services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calc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打开计算器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devmgmt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设备管理器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regedit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注册表管理器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配置系统启动服务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rsop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组策略集合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winver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Windows</w:t>
            </w:r>
            <w:r>
              <w:rPr>
                <w:rFonts w:hint="eastAsia"/>
              </w:rPr>
              <w:t>版本信息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taskmgr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任务管理器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sfc /scannow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扫描错误并还原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mspaint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打开画图软件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magnify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打开放大镜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narrator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启用讲述人</w:t>
            </w:r>
          </w:p>
          <w:p w:rsidR="00426637" w:rsidRDefault="00426637" w:rsidP="00E601B0">
            <w:pPr>
              <w:ind w:firstLineChars="0" w:firstLine="0"/>
            </w:pPr>
            <w:r>
              <w:rPr>
                <w:rFonts w:hint="eastAsia"/>
              </w:rPr>
              <w:t>eventvwr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事件查看器</w:t>
            </w:r>
          </w:p>
          <w:p w:rsidR="00426637" w:rsidRDefault="00426637" w:rsidP="00426637">
            <w:pPr>
              <w:pStyle w:val="a0"/>
              <w:ind w:firstLineChars="0" w:firstLine="0"/>
            </w:pPr>
            <w:r>
              <w:rPr>
                <w:rFonts w:hint="eastAsia"/>
              </w:rPr>
              <w:t>logoff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注销</w:t>
            </w:r>
          </w:p>
          <w:p w:rsidR="00426637" w:rsidRPr="00426637" w:rsidRDefault="00426637" w:rsidP="00E601B0">
            <w:pPr>
              <w:pStyle w:val="a0"/>
              <w:ind w:firstLineChars="0" w:firstLine="0"/>
            </w:pPr>
          </w:p>
        </w:tc>
      </w:tr>
    </w:tbl>
    <w:p w:rsidR="00426637" w:rsidRPr="00426637" w:rsidRDefault="00426637" w:rsidP="00426637">
      <w:pPr>
        <w:pStyle w:val="a0"/>
        <w:ind w:firstLine="480"/>
      </w:pPr>
    </w:p>
    <w:p w:rsidR="00426637" w:rsidRDefault="00426637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>
      <w:pPr>
        <w:ind w:firstLineChars="0" w:firstLine="0"/>
      </w:pPr>
      <w:r>
        <w:br w:type="page"/>
      </w:r>
    </w:p>
    <w:p w:rsidR="00316832" w:rsidRDefault="00997A8B" w:rsidP="00997A8B">
      <w:pPr>
        <w:pStyle w:val="2"/>
        <w:ind w:firstLine="700"/>
      </w:pPr>
      <w:r>
        <w:rPr>
          <w:rFonts w:hint="eastAsia"/>
        </w:rPr>
        <w:lastRenderedPageBreak/>
        <w:t>网络命令</w:t>
      </w:r>
    </w:p>
    <w:p w:rsidR="00997A8B" w:rsidRDefault="00997A8B" w:rsidP="00997A8B">
      <w:pPr>
        <w:pStyle w:val="3"/>
        <w:ind w:firstLine="620"/>
      </w:pPr>
      <w:r>
        <w:t xml:space="preserve">Netstat </w:t>
      </w:r>
      <w:r>
        <w:rPr>
          <w:rFonts w:hint="eastAsia"/>
        </w:rPr>
        <w:t>查看</w:t>
      </w:r>
      <w:r>
        <w:t>端口</w:t>
      </w:r>
    </w:p>
    <w:p w:rsidR="00997A8B" w:rsidRDefault="00997A8B" w:rsidP="00997A8B">
      <w:pPr>
        <w:ind w:firstLine="480"/>
      </w:pPr>
      <w:r>
        <w:rPr>
          <w:rFonts w:hint="eastAsia"/>
        </w:rPr>
        <w:t>查看</w:t>
      </w:r>
      <w:r>
        <w:t>所有</w:t>
      </w:r>
      <w:r>
        <w:rPr>
          <w:rFonts w:hint="eastAsia"/>
        </w:rPr>
        <w:t>本机</w:t>
      </w:r>
      <w:r>
        <w:t>开放的端口</w:t>
      </w:r>
      <w:r>
        <w:rPr>
          <w:rFonts w:hint="eastAsia"/>
        </w:rPr>
        <w:t>；</w:t>
      </w:r>
      <w:r>
        <w:t>查看</w:t>
      </w:r>
      <w:r>
        <w:rPr>
          <w:rFonts w:hint="eastAsia"/>
        </w:rPr>
        <w:t>和</w:t>
      </w:r>
      <w:r>
        <w:t>外部建立的连接情况，参数</w:t>
      </w:r>
      <w:r>
        <w:rPr>
          <w:rFonts w:hint="eastAsia"/>
        </w:rPr>
        <w:t>如下图</w:t>
      </w:r>
      <w:r>
        <w:t>：</w:t>
      </w:r>
    </w:p>
    <w:p w:rsidR="00997A8B" w:rsidRDefault="00997A8B" w:rsidP="00997A8B">
      <w:pPr>
        <w:pStyle w:val="a0"/>
        <w:ind w:firstLine="480"/>
      </w:pPr>
      <w:r>
        <w:rPr>
          <w:noProof/>
        </w:rPr>
        <w:drawing>
          <wp:inline distT="0" distB="0" distL="0" distR="0" wp14:anchorId="3FE8AEE7" wp14:editId="2288C57B">
            <wp:extent cx="6962140" cy="3103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8B" w:rsidRDefault="00997A8B" w:rsidP="00997A8B">
      <w:pPr>
        <w:pStyle w:val="a0"/>
        <w:ind w:firstLine="480"/>
      </w:pPr>
    </w:p>
    <w:p w:rsidR="00997A8B" w:rsidRDefault="00997A8B" w:rsidP="00997A8B">
      <w:pPr>
        <w:pStyle w:val="3"/>
        <w:ind w:firstLine="620"/>
      </w:pPr>
      <w:r>
        <w:t xml:space="preserve">Ipconfig </w:t>
      </w:r>
      <w:r>
        <w:rPr>
          <w:rFonts w:hint="eastAsia"/>
        </w:rPr>
        <w:t>更新动态</w:t>
      </w:r>
      <w:r>
        <w:t>ip</w:t>
      </w:r>
    </w:p>
    <w:p w:rsidR="00997A8B" w:rsidRDefault="00997A8B" w:rsidP="00997A8B">
      <w:pPr>
        <w:ind w:firstLine="480"/>
      </w:pPr>
      <w:r>
        <w:t xml:space="preserve">Ipconfig /release  </w:t>
      </w:r>
      <w:r>
        <w:rPr>
          <w:rFonts w:hint="eastAsia"/>
        </w:rPr>
        <w:t>释放</w:t>
      </w:r>
      <w:r>
        <w:t>租用</w:t>
      </w:r>
      <w:r>
        <w:rPr>
          <w:rFonts w:hint="eastAsia"/>
        </w:rPr>
        <w:t>的</w:t>
      </w:r>
      <w:r>
        <w:t>动态地址</w:t>
      </w:r>
    </w:p>
    <w:p w:rsidR="00997A8B" w:rsidRDefault="00997A8B" w:rsidP="00997A8B">
      <w:pPr>
        <w:pStyle w:val="a0"/>
        <w:ind w:firstLine="480"/>
      </w:pPr>
      <w:r>
        <w:t xml:space="preserve">Ipconfig /renew    </w:t>
      </w:r>
      <w:r>
        <w:rPr>
          <w:rFonts w:hint="eastAsia"/>
        </w:rPr>
        <w:t>重新</w:t>
      </w:r>
      <w:r>
        <w:t>获取动态地址，相当于租用期重置</w:t>
      </w:r>
    </w:p>
    <w:p w:rsidR="008E6663" w:rsidRDefault="008E6663">
      <w:pPr>
        <w:ind w:firstLineChars="0" w:firstLine="0"/>
      </w:pPr>
      <w:r>
        <w:br w:type="page"/>
      </w:r>
    </w:p>
    <w:p w:rsidR="00F34207" w:rsidRDefault="00F34207" w:rsidP="00997A8B">
      <w:pPr>
        <w:pStyle w:val="a0"/>
        <w:ind w:firstLine="480"/>
      </w:pPr>
    </w:p>
    <w:p w:rsidR="0091656E" w:rsidRPr="00997A8B" w:rsidRDefault="0091656E" w:rsidP="00997A8B">
      <w:pPr>
        <w:pStyle w:val="a0"/>
        <w:ind w:firstLine="480"/>
      </w:pPr>
      <w:bookmarkStart w:id="0" w:name="_GoBack"/>
      <w:bookmarkEnd w:id="0"/>
    </w:p>
    <w:sectPr w:rsidR="0091656E" w:rsidRPr="00997A8B" w:rsidSect="00131C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CC3CA2" w:rsidRPr="0044731D" w:rsidRDefault="00CC3CA2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53F9D" w:rsidRPr="00753F9D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CC3CA2" w:rsidRDefault="00CC3CA2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Pr="008459E1" w:rsidRDefault="00CC3CA2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0BD05DB"/>
    <w:multiLevelType w:val="hybridMultilevel"/>
    <w:tmpl w:val="A2EC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0A4B18CF"/>
    <w:multiLevelType w:val="hybridMultilevel"/>
    <w:tmpl w:val="2A00A660"/>
    <w:lvl w:ilvl="0" w:tplc="CBB67E20">
      <w:numFmt w:val="bullet"/>
      <w:lvlText w:val="-"/>
      <w:lvlJc w:val="left"/>
      <w:pPr>
        <w:ind w:left="720" w:hanging="360"/>
      </w:pPr>
      <w:rPr>
        <w:rFonts w:ascii="Consolas" w:eastAsiaTheme="maj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8F46ED"/>
    <w:multiLevelType w:val="hybridMultilevel"/>
    <w:tmpl w:val="12C809BE"/>
    <w:lvl w:ilvl="0" w:tplc="8D068D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36F65"/>
    <w:rsid w:val="000E4234"/>
    <w:rsid w:val="00131CE2"/>
    <w:rsid w:val="001C1C26"/>
    <w:rsid w:val="001D32D2"/>
    <w:rsid w:val="0024674A"/>
    <w:rsid w:val="00316832"/>
    <w:rsid w:val="00320D8D"/>
    <w:rsid w:val="00333F08"/>
    <w:rsid w:val="00344E2C"/>
    <w:rsid w:val="003C1CB1"/>
    <w:rsid w:val="00426637"/>
    <w:rsid w:val="0044197F"/>
    <w:rsid w:val="0044731D"/>
    <w:rsid w:val="00490AD4"/>
    <w:rsid w:val="004F6A8F"/>
    <w:rsid w:val="00516003"/>
    <w:rsid w:val="005251EF"/>
    <w:rsid w:val="005357E0"/>
    <w:rsid w:val="00584F53"/>
    <w:rsid w:val="00597674"/>
    <w:rsid w:val="00613399"/>
    <w:rsid w:val="006A1E21"/>
    <w:rsid w:val="00753F9D"/>
    <w:rsid w:val="008459E1"/>
    <w:rsid w:val="008D68EB"/>
    <w:rsid w:val="008E1627"/>
    <w:rsid w:val="008E6663"/>
    <w:rsid w:val="0091656E"/>
    <w:rsid w:val="0092466D"/>
    <w:rsid w:val="00980A41"/>
    <w:rsid w:val="009947B9"/>
    <w:rsid w:val="00997A8B"/>
    <w:rsid w:val="00A16E79"/>
    <w:rsid w:val="00AC3AAB"/>
    <w:rsid w:val="00B178EA"/>
    <w:rsid w:val="00B62833"/>
    <w:rsid w:val="00BB2C86"/>
    <w:rsid w:val="00C156C9"/>
    <w:rsid w:val="00C660D3"/>
    <w:rsid w:val="00C8778D"/>
    <w:rsid w:val="00CC3CA2"/>
    <w:rsid w:val="00D72C92"/>
    <w:rsid w:val="00DD3670"/>
    <w:rsid w:val="00DE1F9C"/>
    <w:rsid w:val="00E11572"/>
    <w:rsid w:val="00E5218C"/>
    <w:rsid w:val="00E601B0"/>
    <w:rsid w:val="00E779D4"/>
    <w:rsid w:val="00E8567D"/>
    <w:rsid w:val="00E85A33"/>
    <w:rsid w:val="00E977AE"/>
    <w:rsid w:val="00F34207"/>
    <w:rsid w:val="00F6289F"/>
    <w:rsid w:val="00F767C7"/>
    <w:rsid w:val="00F80867"/>
    <w:rsid w:val="00F901F9"/>
    <w:rsid w:val="00F910FF"/>
    <w:rsid w:val="00FC2AA8"/>
    <w:rsid w:val="00FF23D4"/>
    <w:rsid w:val="00FF6556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C6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1"/>
    <w:unhideWhenUsed/>
    <w:rsid w:val="00426637"/>
    <w:rPr>
      <w:color w:val="6B9F25" w:themeColor="hyperlink"/>
      <w:u w:val="single"/>
    </w:rPr>
  </w:style>
  <w:style w:type="character" w:styleId="af6">
    <w:name w:val="FollowedHyperlink"/>
    <w:basedOn w:val="a1"/>
    <w:semiHidden/>
    <w:unhideWhenUsed/>
    <w:rsid w:val="00426637"/>
    <w:rPr>
      <w:color w:val="BA6906" w:themeColor="followedHyperlink"/>
      <w:u w:val="single"/>
    </w:rPr>
  </w:style>
  <w:style w:type="paragraph" w:styleId="af7">
    <w:name w:val="Body Text"/>
    <w:basedOn w:val="a"/>
    <w:link w:val="Char5"/>
    <w:semiHidden/>
    <w:unhideWhenUsed/>
    <w:rsid w:val="008E6663"/>
    <w:pPr>
      <w:spacing w:after="120"/>
    </w:pPr>
  </w:style>
  <w:style w:type="character" w:customStyle="1" w:styleId="Char5">
    <w:name w:val="正文文本 Char"/>
    <w:basedOn w:val="a1"/>
    <w:link w:val="af7"/>
    <w:semiHidden/>
    <w:rsid w:val="008E6663"/>
    <w:rPr>
      <w:rFonts w:asciiTheme="majorHAnsi" w:eastAsiaTheme="majorEastAsia" w:hAnsiTheme="majorHAnsi"/>
      <w:color w:val="FFFF00"/>
      <w:sz w:val="24"/>
    </w:rPr>
  </w:style>
  <w:style w:type="paragraph" w:styleId="af8">
    <w:name w:val="Body Text First Indent"/>
    <w:basedOn w:val="af7"/>
    <w:link w:val="Char6"/>
    <w:rsid w:val="008E6663"/>
    <w:pPr>
      <w:keepLines/>
      <w:spacing w:before="100" w:after="200" w:line="240" w:lineRule="auto"/>
      <w:ind w:firstLine="360"/>
    </w:pPr>
  </w:style>
  <w:style w:type="character" w:customStyle="1" w:styleId="Char6">
    <w:name w:val="正文首行缩进 Char"/>
    <w:basedOn w:val="Char5"/>
    <w:link w:val="af8"/>
    <w:rsid w:val="008E6663"/>
    <w:rPr>
      <w:rFonts w:asciiTheme="majorHAnsi" w:eastAsiaTheme="majorEastAsia" w:hAnsiTheme="majorHAnsi"/>
      <w:color w:val="FFFF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9BB61-A838-4332-916A-F08553C6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378</TotalTime>
  <Pages>3</Pages>
  <Words>195</Words>
  <Characters>262</Characters>
  <Application>Microsoft Office Word</Application>
  <DocSecurity>0</DocSecurity>
  <Lines>2</Lines>
  <Paragraphs>1</Paragraphs>
  <ScaleCrop>false</ScaleCrop>
  <Company>China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17</cp:revision>
  <dcterms:created xsi:type="dcterms:W3CDTF">2017-10-18T07:40:00Z</dcterms:created>
  <dcterms:modified xsi:type="dcterms:W3CDTF">2017-10-20T05:45:00Z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