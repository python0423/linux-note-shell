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B270E7" w:rsidRDefault="00B270E7" w:rsidP="00B270E7">
      <w:pPr>
        <w:pStyle w:val="1"/>
        <w:ind w:firstLine="780"/>
      </w:pPr>
      <w:r>
        <w:t>Windows</w:t>
      </w:r>
      <w:r>
        <w:t>下使用</w:t>
      </w:r>
      <w:r>
        <w:t>nmap</w:t>
      </w:r>
      <w:r>
        <w:t>端口扫描</w:t>
      </w:r>
    </w:p>
    <w:p w:rsidR="00B270E7" w:rsidRPr="008E6663" w:rsidRDefault="00B270E7" w:rsidP="00B270E7">
      <w:pPr>
        <w:ind w:firstLine="480"/>
      </w:pPr>
      <w:r>
        <w:rPr>
          <w:rFonts w:hint="eastAsia"/>
        </w:rPr>
        <w:t>端口状态</w:t>
      </w:r>
      <w:r>
        <w:t>一般有</w:t>
      </w:r>
      <w:r>
        <w:rPr>
          <w:rFonts w:hint="eastAsia"/>
        </w:rPr>
        <w:t>以下</w:t>
      </w:r>
      <w:r>
        <w:t>几种：</w:t>
      </w:r>
    </w:p>
    <w:tbl>
      <w:tblPr>
        <w:tblStyle w:val="af6"/>
        <w:tblW w:w="0" w:type="auto"/>
        <w:shd w:val="clear" w:color="auto" w:fill="523227" w:themeFill="accent2" w:themeFillShade="80"/>
        <w:tblLook w:val="04A0" w:firstRow="1" w:lastRow="0" w:firstColumn="1" w:lastColumn="0" w:noHBand="0" w:noVBand="1"/>
      </w:tblPr>
      <w:tblGrid>
        <w:gridCol w:w="2196"/>
        <w:gridCol w:w="8758"/>
      </w:tblGrid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的参数说明</w:t>
            </w:r>
          </w:p>
        </w:tc>
      </w:tr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t>Open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端口是</w:t>
            </w:r>
            <w:r>
              <w:t>开启的，数据已经到达主机，并且在这个端口上有程序</w:t>
            </w:r>
            <w:r>
              <w:rPr>
                <w:rFonts w:hint="eastAsia"/>
              </w:rPr>
              <w:t>在</w:t>
            </w:r>
            <w:r>
              <w:t>接收数据</w:t>
            </w:r>
          </w:p>
        </w:tc>
      </w:tr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t>Closed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端口</w:t>
            </w:r>
            <w:r>
              <w:t>关闭，</w:t>
            </w:r>
            <w:r>
              <w:rPr>
                <w:rFonts w:hint="eastAsia"/>
              </w:rPr>
              <w:t>数据</w:t>
            </w:r>
            <w:r>
              <w:t>到达了主机，但是没有程序接收</w:t>
            </w:r>
          </w:p>
        </w:tc>
      </w:tr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t>Filtered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没有到达主机，返回空</w:t>
            </w:r>
            <w:r>
              <w:rPr>
                <w:rFonts w:hint="eastAsia"/>
              </w:rPr>
              <w:t>；</w:t>
            </w:r>
            <w:r>
              <w:t>表明数据被防火墙或者</w:t>
            </w: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过滤</w:t>
            </w:r>
            <w:r>
              <w:t>掉</w:t>
            </w:r>
          </w:p>
        </w:tc>
      </w:tr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t>Unfiltered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已经</w:t>
            </w:r>
            <w:r>
              <w:rPr>
                <w:rFonts w:hint="eastAsia"/>
              </w:rPr>
              <w:t>到达</w:t>
            </w:r>
            <w:r>
              <w:t>主机，</w:t>
            </w:r>
            <w:r>
              <w:rPr>
                <w:rFonts w:hint="eastAsia"/>
              </w:rPr>
              <w:t>没有</w:t>
            </w:r>
            <w:r>
              <w:t>被</w:t>
            </w:r>
            <w:r>
              <w:rPr>
                <w:rFonts w:hint="eastAsia"/>
              </w:rPr>
              <w:t>过滤</w:t>
            </w:r>
            <w:r>
              <w:t>掉，但是无法识别当前端口的状态</w:t>
            </w:r>
          </w:p>
        </w:tc>
      </w:tr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t>Open|filtered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端口</w:t>
            </w:r>
            <w:r>
              <w:t>没有返回值</w:t>
            </w:r>
          </w:p>
        </w:tc>
      </w:tr>
      <w:tr w:rsidR="00B270E7" w:rsidTr="00E2270A">
        <w:tc>
          <w:tcPr>
            <w:tcW w:w="219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t>Closed|filtered</w:t>
            </w:r>
          </w:p>
        </w:tc>
        <w:tc>
          <w:tcPr>
            <w:tcW w:w="875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0"/>
              <w:ind w:firstLineChars="0" w:firstLine="0"/>
            </w:pPr>
            <w:r>
              <w:rPr>
                <w:rFonts w:hint="eastAsia"/>
              </w:rPr>
              <w:t>发生</w:t>
            </w:r>
            <w:r>
              <w:t>在</w:t>
            </w:r>
            <w:r>
              <w:t>IP ID idle</w:t>
            </w:r>
            <w:r>
              <w:rPr>
                <w:rFonts w:hint="eastAsia"/>
              </w:rPr>
              <w:t>扫描</w:t>
            </w:r>
            <w:r>
              <w:t>中</w:t>
            </w:r>
          </w:p>
        </w:tc>
      </w:tr>
    </w:tbl>
    <w:p w:rsidR="00B270E7" w:rsidRPr="00036F65" w:rsidRDefault="00B270E7" w:rsidP="00B270E7">
      <w:pPr>
        <w:ind w:firstLine="480"/>
      </w:pPr>
    </w:p>
    <w:p w:rsidR="00B270E7" w:rsidRDefault="00B270E7" w:rsidP="00B270E7">
      <w:pPr>
        <w:pStyle w:val="3"/>
        <w:ind w:firstLine="620"/>
      </w:pPr>
      <w:r>
        <w:t>N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常用</w:t>
      </w:r>
      <w:r>
        <w:t>参数</w:t>
      </w:r>
    </w:p>
    <w:tbl>
      <w:tblPr>
        <w:tblStyle w:val="af6"/>
        <w:tblW w:w="0" w:type="auto"/>
        <w:shd w:val="clear" w:color="auto" w:fill="523227" w:themeFill="accent2" w:themeFillShade="80"/>
        <w:tblLook w:val="04A0" w:firstRow="1" w:lastRow="0" w:firstColumn="1" w:lastColumn="0" w:noHBand="0" w:noVBand="1"/>
      </w:tblPr>
      <w:tblGrid>
        <w:gridCol w:w="2122"/>
        <w:gridCol w:w="8832"/>
      </w:tblGrid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t>-F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扫描最</w:t>
            </w:r>
            <w:r>
              <w:t>常用的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个端口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t>-v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显示</w:t>
            </w:r>
            <w:r>
              <w:t>详细的扫描到的信息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t>-n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不进行</w:t>
            </w:r>
            <w:r>
              <w:t>域名解析，可以加快扫描速度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t>-g port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指定</w:t>
            </w:r>
            <w:r>
              <w:t>源端口，使用</w:t>
            </w:r>
            <w:r>
              <w:rPr>
                <w:rFonts w:hint="eastAsia"/>
              </w:rPr>
              <w:t>本机</w:t>
            </w:r>
            <w:r>
              <w:t>上特定的端口进行扫描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t>-spoofmac addr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Pr="00980A41" w:rsidRDefault="00B270E7" w:rsidP="00E2270A">
            <w:pPr>
              <w:ind w:firstLineChars="0" w:firstLine="0"/>
            </w:pPr>
            <w:r>
              <w:rPr>
                <w:rFonts w:hint="eastAsia"/>
              </w:rPr>
              <w:t>伪造</w:t>
            </w:r>
            <w:r>
              <w:t>物理地址，使用随机物理地址来扫描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Pr="00980A41" w:rsidRDefault="00B270E7" w:rsidP="00E2270A">
            <w:pPr>
              <w:pStyle w:val="a4"/>
              <w:tabs>
                <w:tab w:val="left" w:pos="1130"/>
              </w:tabs>
              <w:ind w:firstLineChars="0" w:firstLine="0"/>
            </w:pPr>
            <w:r>
              <w:t>-N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执行</w:t>
            </w:r>
            <w:r>
              <w:t>反向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Pr="00980A41" w:rsidRDefault="00B270E7" w:rsidP="00E2270A">
            <w:pPr>
              <w:pStyle w:val="a4"/>
              <w:ind w:firstLineChars="0" w:firstLine="0"/>
            </w:pPr>
            <w:r>
              <w:t>-O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扫描</w:t>
            </w:r>
            <w:r>
              <w:t>操作系统类型和版本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Pr="00980A41" w:rsidRDefault="00B270E7" w:rsidP="00E2270A">
            <w:pPr>
              <w:pStyle w:val="a4"/>
              <w:ind w:firstLineChars="0" w:firstLine="0"/>
            </w:pPr>
            <w:r>
              <w:t>-scanflags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自定义</w:t>
            </w:r>
            <w:r>
              <w:t>扫描包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-A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激进型</w:t>
            </w:r>
            <w:r>
              <w:t>扫描，</w:t>
            </w:r>
            <w:r>
              <w:rPr>
                <w:rFonts w:hint="eastAsia"/>
              </w:rPr>
              <w:t>启用</w:t>
            </w:r>
            <w:r>
              <w:t>很多扫描选项</w:t>
            </w:r>
            <w:r>
              <w:rPr>
                <w:rFonts w:hint="eastAsia"/>
              </w:rPr>
              <w:t>，</w:t>
            </w:r>
            <w:r>
              <w:t>它会做一个多类型扫描，但很容易被发现</w:t>
            </w:r>
            <w:r>
              <w:rPr>
                <w:rFonts w:hint="eastAsia"/>
              </w:rPr>
              <w:t>；</w:t>
            </w:r>
            <w:r>
              <w:t>这个</w:t>
            </w:r>
            <w:r>
              <w:rPr>
                <w:rFonts w:hint="eastAsia"/>
              </w:rPr>
              <w:t>命令</w:t>
            </w:r>
            <w:r>
              <w:t>启用了路由跟踪，</w:t>
            </w:r>
            <w:r>
              <w:rPr>
                <w:rFonts w:hint="eastAsia"/>
              </w:rPr>
              <w:t>会</w:t>
            </w:r>
            <w:r>
              <w:t>显示跟踪到的路由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-log-errors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错误日志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-packet-trace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从当前主机到目标主机的所有节点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-p port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指定</w:t>
            </w:r>
            <w:r>
              <w:t>监听某个端口的状态</w:t>
            </w:r>
            <w:r>
              <w:rPr>
                <w:rFonts w:hint="eastAsia"/>
              </w:rPr>
              <w:t>，</w:t>
            </w:r>
            <w:r>
              <w:t>也可以是某个范围内的端口，</w:t>
            </w:r>
            <w:r>
              <w:rPr>
                <w:rFonts w:hint="eastAsia"/>
              </w:rPr>
              <w:t>eg</w:t>
            </w:r>
            <w:r>
              <w:t>:port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10-1000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-D ip1,ip2,</w:t>
            </w:r>
            <w:r>
              <w:rPr>
                <w:rFonts w:hint="eastAsia"/>
              </w:rPr>
              <w:t>ME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同时</w:t>
            </w:r>
            <w:r>
              <w:t>使用多个</w:t>
            </w:r>
            <w:r>
              <w:rPr>
                <w:rFonts w:hint="eastAsia"/>
              </w:rPr>
              <w:t>诱饵</w:t>
            </w:r>
            <w:r>
              <w:t>IP</w:t>
            </w:r>
            <w:r>
              <w:t>进行扫描，把</w:t>
            </w:r>
            <w:r>
              <w:rPr>
                <w:rFonts w:hint="eastAsia"/>
              </w:rPr>
              <w:t>自己</w:t>
            </w:r>
            <w:r>
              <w:t>的</w:t>
            </w:r>
            <w:r>
              <w:t>ip</w:t>
            </w:r>
            <w:r>
              <w:t>藏在诱饵之中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 ip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源地址</w:t>
            </w:r>
            <w:r>
              <w:t>欺骗</w:t>
            </w:r>
            <w:r>
              <w:rPr>
                <w:rFonts w:hint="eastAsia"/>
              </w:rPr>
              <w:t>：</w:t>
            </w:r>
            <w:r>
              <w:t>通过将自己的</w:t>
            </w:r>
            <w:r>
              <w:t>ip</w:t>
            </w:r>
            <w:r>
              <w:t>伪装成他人的</w:t>
            </w:r>
            <w:r>
              <w:t>ip</w:t>
            </w:r>
            <w:r>
              <w:t>进行扫描；</w:t>
            </w:r>
            <w:r>
              <w:rPr>
                <w:rFonts w:hint="eastAsia"/>
              </w:rPr>
              <w:t>让</w:t>
            </w:r>
            <w:r>
              <w:t>防火墙误认为是其他</w:t>
            </w:r>
            <w:r>
              <w:t>ip</w:t>
            </w:r>
            <w:r>
              <w:t>在使用；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-e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选择发送</w:t>
            </w:r>
            <w:r>
              <w:t>和接受数据的网口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-T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时间</w:t>
            </w:r>
            <w:r>
              <w:t>优化，</w:t>
            </w:r>
            <w:r>
              <w:rPr>
                <w:rFonts w:hint="eastAsia"/>
              </w:rPr>
              <w:t>通过</w:t>
            </w:r>
            <w:r>
              <w:t>优化</w:t>
            </w:r>
            <w:r>
              <w:rPr>
                <w:rFonts w:hint="eastAsia"/>
              </w:rPr>
              <w:t>时间</w:t>
            </w:r>
            <w:r>
              <w:t>来提高通过防火墙</w:t>
            </w:r>
            <w:r>
              <w:rPr>
                <w:rFonts w:hint="eastAsia"/>
              </w:rPr>
              <w:t>和</w:t>
            </w:r>
            <w:r>
              <w:t>IDS</w:t>
            </w:r>
            <w:r>
              <w:t>的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-f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将可疑</w:t>
            </w:r>
            <w:r>
              <w:t>的探测</w:t>
            </w:r>
            <w:r>
              <w:rPr>
                <w:rFonts w:hint="eastAsia"/>
              </w:rPr>
              <w:t>包</w:t>
            </w:r>
            <w:r>
              <w:t>进行分片</w:t>
            </w:r>
            <w:r>
              <w:rPr>
                <w:rFonts w:hint="eastAsia"/>
              </w:rPr>
              <w:t>（比如</w:t>
            </w:r>
            <w:r>
              <w:t>将</w:t>
            </w:r>
            <w:r>
              <w:rPr>
                <w:rFonts w:hint="eastAsia"/>
              </w:rPr>
              <w:t>tcp</w:t>
            </w:r>
            <w:r>
              <w:t>包</w:t>
            </w:r>
            <w:r>
              <w:rPr>
                <w:rFonts w:hint="eastAsia"/>
              </w:rPr>
              <w:t>拆分</w:t>
            </w:r>
            <w:r>
              <w:t>成多个</w:t>
            </w:r>
            <w:r>
              <w:rPr>
                <w:rFonts w:hint="eastAsia"/>
              </w:rPr>
              <w:t>ip</w:t>
            </w:r>
            <w:r>
              <w:t>包</w:t>
            </w:r>
            <w:r>
              <w:rPr>
                <w:rFonts w:hint="eastAsia"/>
              </w:rPr>
              <w:t>），某些</w:t>
            </w:r>
            <w:r>
              <w:t>简单的防火墙为了加快处理速度，</w:t>
            </w:r>
            <w:r>
              <w:rPr>
                <w:rFonts w:hint="eastAsia"/>
              </w:rPr>
              <w:t>可能</w:t>
            </w:r>
            <w:r>
              <w:t>不会进行重组检查，以此来避开</w:t>
            </w:r>
            <w:r>
              <w:rPr>
                <w:rFonts w:hint="eastAsia"/>
              </w:rPr>
              <w:t>检查</w:t>
            </w:r>
          </w:p>
        </w:tc>
      </w:tr>
      <w:tr w:rsidR="00B270E7" w:rsidTr="00E2270A">
        <w:tc>
          <w:tcPr>
            <w:tcW w:w="2122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全部</w:t>
            </w:r>
            <w:r>
              <w:t>参数</w:t>
            </w:r>
          </w:p>
        </w:tc>
        <w:tc>
          <w:tcPr>
            <w:tcW w:w="8832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hyperlink r:id="rId10" w:history="1">
              <w:r w:rsidRPr="0072176D">
                <w:rPr>
                  <w:rStyle w:val="af7"/>
                </w:rPr>
                <w:t>https://www.2cto.com/article/201203/125686.html</w:t>
              </w:r>
            </w:hyperlink>
          </w:p>
        </w:tc>
      </w:tr>
    </w:tbl>
    <w:p w:rsidR="00132B58" w:rsidRDefault="00132B58" w:rsidP="00132B58">
      <w:pPr>
        <w:ind w:firstLine="480"/>
      </w:pPr>
    </w:p>
    <w:p w:rsidR="00132B58" w:rsidRPr="00132B58" w:rsidRDefault="00132B58" w:rsidP="00132B58">
      <w:pPr>
        <w:pStyle w:val="a0"/>
        <w:ind w:firstLine="480"/>
      </w:pPr>
    </w:p>
    <w:p w:rsidR="00132B58" w:rsidRDefault="00132B58" w:rsidP="00132B58">
      <w:pPr>
        <w:ind w:firstLine="480"/>
      </w:pPr>
    </w:p>
    <w:p w:rsidR="00132B58" w:rsidRPr="00132B58" w:rsidRDefault="00132B58" w:rsidP="00132B58">
      <w:pPr>
        <w:pStyle w:val="a0"/>
        <w:ind w:firstLine="480"/>
      </w:pPr>
    </w:p>
    <w:p w:rsidR="00B270E7" w:rsidRDefault="00B270E7" w:rsidP="00B270E7">
      <w:pPr>
        <w:pStyle w:val="3"/>
        <w:ind w:firstLine="620"/>
      </w:pPr>
      <w:r>
        <w:rPr>
          <w:rFonts w:hint="eastAsia"/>
        </w:rPr>
        <w:t>常用</w:t>
      </w:r>
      <w:r>
        <w:t>扫描类型</w:t>
      </w:r>
    </w:p>
    <w:tbl>
      <w:tblPr>
        <w:tblStyle w:val="af6"/>
        <w:tblW w:w="0" w:type="auto"/>
        <w:shd w:val="clear" w:color="auto" w:fill="A78470" w:themeFill="text2" w:themeFillTint="99"/>
        <w:tblLook w:val="04A0" w:firstRow="1" w:lastRow="0" w:firstColumn="1" w:lastColumn="0" w:noHBand="0" w:noVBand="1"/>
      </w:tblPr>
      <w:tblGrid>
        <w:gridCol w:w="1129"/>
        <w:gridCol w:w="9825"/>
      </w:tblGrid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-sl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空闲</w:t>
            </w:r>
            <w:r>
              <w:t>扫描</w:t>
            </w:r>
            <w:r w:rsidRPr="00CC3CA2">
              <w:t>https://www.2cto.com/article/201505/396631.html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-sT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TCP</w:t>
            </w:r>
            <w:r>
              <w:rPr>
                <w:rFonts w:hint="eastAsia"/>
              </w:rPr>
              <w:t>扫描</w:t>
            </w:r>
            <w:r>
              <w:t>，默认选项；但</w:t>
            </w:r>
            <w:r>
              <w:rPr>
                <w:rFonts w:hint="eastAsia"/>
              </w:rPr>
              <w:t>最容易</w:t>
            </w:r>
            <w:r>
              <w:t>被防火墙拦截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-PE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Pr="00980A41" w:rsidRDefault="00B270E7" w:rsidP="00E2270A">
            <w:pPr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ICMP</w:t>
            </w:r>
            <w:r>
              <w:rPr>
                <w:rFonts w:hint="eastAsia"/>
              </w:rPr>
              <w:t>协议</w:t>
            </w:r>
            <w:r>
              <w:t>进行扫描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Pr="00980A41" w:rsidRDefault="00B270E7" w:rsidP="00E2270A">
            <w:pPr>
              <w:pStyle w:val="a4"/>
              <w:tabs>
                <w:tab w:val="left" w:pos="1130"/>
              </w:tabs>
              <w:ind w:firstLineChars="0" w:firstLine="0"/>
            </w:pPr>
            <w:r>
              <w:t>-sS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SYN</w:t>
            </w:r>
            <w:r>
              <w:rPr>
                <w:rFonts w:hint="eastAsia"/>
              </w:rPr>
              <w:t>扫描</w:t>
            </w:r>
            <w:r>
              <w:t>，这是最隐秘的一种扫描方式</w:t>
            </w:r>
            <w:r>
              <w:rPr>
                <w:rFonts w:hint="eastAsia"/>
              </w:rPr>
              <w:t>，</w:t>
            </w:r>
            <w:r>
              <w:t>半开放扫描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-sA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扫描</w:t>
            </w:r>
            <w:r>
              <w:t>，</w:t>
            </w:r>
            <w:r>
              <w:rPr>
                <w:rFonts w:hint="eastAsia"/>
              </w:rPr>
              <w:t>检查</w:t>
            </w:r>
            <w:r>
              <w:t>端口是否开放，</w:t>
            </w:r>
            <w:r>
              <w:rPr>
                <w:rFonts w:hint="eastAsia"/>
              </w:rPr>
              <w:t>探测</w:t>
            </w:r>
            <w:r>
              <w:t>防火墙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-sP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ping</w:t>
            </w:r>
            <w:r>
              <w:t>扫描，快速发现网络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-sR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PRC</w:t>
            </w:r>
            <w:r>
              <w:t>扫描，</w:t>
            </w:r>
            <w:r>
              <w:rPr>
                <w:rFonts w:hint="eastAsia"/>
              </w:rPr>
              <w:t>定位</w:t>
            </w:r>
            <w:r>
              <w:t>PRC</w:t>
            </w:r>
            <w:r>
              <w:t>，记录成功扫描到的</w:t>
            </w:r>
            <w:r>
              <w:rPr>
                <w:rFonts w:hint="eastAsia"/>
              </w:rPr>
              <w:t>机器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-sU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UDP</w:t>
            </w:r>
            <w:r>
              <w:rPr>
                <w:rFonts w:hint="eastAsia"/>
              </w:rPr>
              <w:t>扫描</w:t>
            </w:r>
            <w:r>
              <w:t>，确定特定的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端口</w:t>
            </w:r>
            <w:r>
              <w:t>是否</w:t>
            </w:r>
            <w:r>
              <w:rPr>
                <w:rFonts w:hint="eastAsia"/>
              </w:rPr>
              <w:t>开放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-sX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XMAS</w:t>
            </w:r>
            <w:r>
              <w:rPr>
                <w:rFonts w:hint="eastAsia"/>
              </w:rPr>
              <w:t>扫描</w:t>
            </w:r>
            <w:r>
              <w:t>，</w:t>
            </w:r>
            <w:r>
              <w:rPr>
                <w:rFonts w:hint="eastAsia"/>
              </w:rPr>
              <w:t>扫描</w:t>
            </w:r>
            <w:r>
              <w:t>特定配置的防火墙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-sL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列出</w:t>
            </w:r>
            <w:r>
              <w:t>扫描对象，</w:t>
            </w:r>
            <w:r>
              <w:rPr>
                <w:rFonts w:hint="eastAsia"/>
              </w:rPr>
              <w:t>列出</w:t>
            </w:r>
            <w:r>
              <w:t>要扫描的</w:t>
            </w:r>
            <w:r>
              <w:t>ip</w:t>
            </w:r>
            <w:r>
              <w:t>，</w:t>
            </w:r>
            <w:r>
              <w:rPr>
                <w:rFonts w:hint="eastAsia"/>
              </w:rPr>
              <w:t>使用</w:t>
            </w:r>
            <w:r>
              <w:t>-n</w:t>
            </w:r>
            <w:r>
              <w:t>选项</w:t>
            </w:r>
            <w:r>
              <w:rPr>
                <w:rFonts w:hint="eastAsia"/>
              </w:rPr>
              <w:t>确保</w:t>
            </w:r>
            <w:r>
              <w:t>不</w:t>
            </w:r>
            <w:r>
              <w:rPr>
                <w:rFonts w:hint="eastAsia"/>
              </w:rPr>
              <w:t>向</w:t>
            </w:r>
            <w:r>
              <w:t>网络中</w:t>
            </w:r>
            <w:r>
              <w:rPr>
                <w:rFonts w:hint="eastAsia"/>
              </w:rPr>
              <w:t>发送</w:t>
            </w:r>
            <w:r>
              <w:t>数据包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-sO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ip</w:t>
            </w:r>
            <w:r>
              <w:t>协议扫描，确定使用</w:t>
            </w:r>
            <w:r>
              <w:t>ip</w:t>
            </w:r>
            <w:r>
              <w:t>协议的主机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-sM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FIN/ACK,</w:t>
            </w:r>
            <w:r>
              <w:rPr>
                <w:rFonts w:hint="eastAsia"/>
              </w:rPr>
              <w:t>隐蔽</w:t>
            </w:r>
            <w:r>
              <w:t>扫描，</w:t>
            </w:r>
            <w:r>
              <w:rPr>
                <w:rFonts w:hint="eastAsia"/>
              </w:rPr>
              <w:t>适用于</w:t>
            </w:r>
            <w:r>
              <w:t>Unix</w:t>
            </w:r>
            <w:r>
              <w:t>系统，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RST</w:t>
            </w:r>
            <w:r>
              <w:rPr>
                <w:rFonts w:hint="eastAsia"/>
              </w:rPr>
              <w:t>数据包</w:t>
            </w:r>
          </w:p>
        </w:tc>
      </w:tr>
      <w:tr w:rsidR="00B270E7" w:rsidTr="00E2270A">
        <w:tc>
          <w:tcPr>
            <w:tcW w:w="1129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-sI</w:t>
            </w:r>
          </w:p>
        </w:tc>
        <w:tc>
          <w:tcPr>
            <w:tcW w:w="9825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闲置</w:t>
            </w:r>
            <w:r>
              <w:t>扫描，</w:t>
            </w:r>
            <w:r>
              <w:rPr>
                <w:rFonts w:hint="eastAsia"/>
              </w:rPr>
              <w:t>僵尸</w:t>
            </w:r>
            <w:r>
              <w:t>主机扫描，</w:t>
            </w:r>
            <w:r>
              <w:rPr>
                <w:rFonts w:hint="eastAsia"/>
              </w:rPr>
              <w:t>非常</w:t>
            </w:r>
            <w:r>
              <w:t>隐蔽</w:t>
            </w:r>
          </w:p>
        </w:tc>
      </w:tr>
    </w:tbl>
    <w:p w:rsidR="00B270E7" w:rsidRDefault="00B270E7" w:rsidP="00B270E7">
      <w:pPr>
        <w:pStyle w:val="a4"/>
        <w:ind w:firstLineChars="0" w:firstLine="0"/>
      </w:pPr>
    </w:p>
    <w:p w:rsidR="00B270E7" w:rsidRDefault="00B270E7" w:rsidP="00B270E7">
      <w:pPr>
        <w:pStyle w:val="3"/>
        <w:ind w:firstLine="620"/>
      </w:pPr>
      <w:r>
        <w:rPr>
          <w:rFonts w:hint="eastAsia"/>
        </w:rPr>
        <w:t>常用</w:t>
      </w:r>
      <w:r>
        <w:t>输出格式</w:t>
      </w:r>
    </w:p>
    <w:tbl>
      <w:tblPr>
        <w:tblStyle w:val="af6"/>
        <w:tblW w:w="0" w:type="auto"/>
        <w:shd w:val="clear" w:color="auto" w:fill="C77C0E" w:themeFill="accent1" w:themeFillShade="BF"/>
        <w:tblLook w:val="04A0" w:firstRow="1" w:lastRow="0" w:firstColumn="1" w:lastColumn="0" w:noHBand="0" w:noVBand="1"/>
      </w:tblPr>
      <w:tblGrid>
        <w:gridCol w:w="1129"/>
        <w:gridCol w:w="9825"/>
      </w:tblGrid>
      <w:tr w:rsidR="00B270E7" w:rsidTr="00E2270A">
        <w:tc>
          <w:tcPr>
            <w:tcW w:w="1129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t>-oN</w:t>
            </w:r>
          </w:p>
        </w:tc>
        <w:tc>
          <w:tcPr>
            <w:tcW w:w="9825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为</w:t>
            </w:r>
            <w:r>
              <w:rPr>
                <w:rFonts w:hint="eastAsia"/>
              </w:rPr>
              <w:t>常规</w:t>
            </w:r>
            <w:r>
              <w:t>格式</w:t>
            </w:r>
          </w:p>
        </w:tc>
      </w:tr>
      <w:tr w:rsidR="00B270E7" w:rsidTr="00E2270A">
        <w:tc>
          <w:tcPr>
            <w:tcW w:w="1129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t>-oX</w:t>
            </w:r>
          </w:p>
        </w:tc>
        <w:tc>
          <w:tcPr>
            <w:tcW w:w="9825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为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</w:t>
            </w:r>
          </w:p>
        </w:tc>
      </w:tr>
      <w:tr w:rsidR="00B270E7" w:rsidTr="00E2270A">
        <w:tc>
          <w:tcPr>
            <w:tcW w:w="1129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t>-oA</w:t>
            </w:r>
          </w:p>
        </w:tc>
        <w:tc>
          <w:tcPr>
            <w:tcW w:w="9825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为可</w:t>
            </w:r>
            <w:r>
              <w:rPr>
                <w:rFonts w:hint="eastAsia"/>
              </w:rPr>
              <w:t>检索</w:t>
            </w:r>
            <w:r>
              <w:t>的，</w:t>
            </w:r>
            <w:r>
              <w:rPr>
                <w:rFonts w:hint="eastAsia"/>
              </w:rPr>
              <w:t>常规</w:t>
            </w:r>
            <w:r>
              <w:t>的，</w:t>
            </w:r>
            <w:r>
              <w:t>xml</w:t>
            </w:r>
            <w:r>
              <w:t>文件</w:t>
            </w:r>
          </w:p>
        </w:tc>
      </w:tr>
      <w:tr w:rsidR="00B270E7" w:rsidTr="00E2270A">
        <w:tc>
          <w:tcPr>
            <w:tcW w:w="1129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t>-oG</w:t>
            </w:r>
          </w:p>
        </w:tc>
        <w:tc>
          <w:tcPr>
            <w:tcW w:w="9825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可检索</w:t>
            </w:r>
            <w:r>
              <w:t>格式</w:t>
            </w:r>
          </w:p>
        </w:tc>
      </w:tr>
      <w:tr w:rsidR="00B270E7" w:rsidTr="00E2270A">
        <w:tc>
          <w:tcPr>
            <w:tcW w:w="1129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</w:p>
        </w:tc>
        <w:tc>
          <w:tcPr>
            <w:tcW w:w="9825" w:type="dxa"/>
            <w:shd w:val="clear" w:color="auto" w:fill="C77C0E" w:themeFill="accent1" w:themeFillShade="BF"/>
          </w:tcPr>
          <w:p w:rsidR="00B270E7" w:rsidRDefault="00B270E7" w:rsidP="00E2270A">
            <w:pPr>
              <w:ind w:firstLineChars="0" w:firstLine="0"/>
            </w:pPr>
          </w:p>
        </w:tc>
      </w:tr>
    </w:tbl>
    <w:p w:rsidR="00B270E7" w:rsidRDefault="00B270E7" w:rsidP="00B270E7">
      <w:pPr>
        <w:ind w:firstLineChars="0" w:firstLine="0"/>
      </w:pPr>
    </w:p>
    <w:p w:rsidR="00B270E7" w:rsidRDefault="00B270E7" w:rsidP="00B270E7">
      <w:pPr>
        <w:pStyle w:val="3"/>
        <w:ind w:firstLine="620"/>
      </w:pPr>
      <w:r>
        <w:rPr>
          <w:rFonts w:hint="eastAsia"/>
        </w:rPr>
        <w:t>执行</w:t>
      </w:r>
      <w:r>
        <w:t>过程</w:t>
      </w:r>
    </w:p>
    <w:p w:rsidR="00B270E7" w:rsidRDefault="00B270E7" w:rsidP="00B270E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0E816" wp14:editId="497467D6">
                <wp:simplePos x="0" y="0"/>
                <wp:positionH relativeFrom="column">
                  <wp:posOffset>309245</wp:posOffset>
                </wp:positionH>
                <wp:positionV relativeFrom="paragraph">
                  <wp:posOffset>139065</wp:posOffset>
                </wp:positionV>
                <wp:extent cx="6648450" cy="1866900"/>
                <wp:effectExtent l="57150" t="57150" r="57150" b="571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8669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扫描</w:t>
                            </w:r>
                            <w:r>
                              <w:t>网段内的所有机器，查看</w:t>
                            </w:r>
                            <w:r>
                              <w:rPr>
                                <w:rFonts w:hint="eastAsia"/>
                              </w:rPr>
                              <w:t>是否开启</w:t>
                            </w:r>
                            <w:r>
                              <w:t>机器</w:t>
                            </w:r>
                          </w:p>
                          <w:p w:rsidR="00B270E7" w:rsidRDefault="00B270E7" w:rsidP="00B270E7">
                            <w:pPr>
                              <w:pStyle w:val="a4"/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07ADE2" wp14:editId="63A66328">
                                  <wp:extent cx="6962140" cy="965835"/>
                                  <wp:effectExtent l="0" t="0" r="0" b="571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62140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270E7" w:rsidRDefault="00B270E7" w:rsidP="00B270E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0E816" id="圆角矩形 5" o:spid="_x0000_s1026" style="position:absolute;left:0;text-align:left;margin-left:24.35pt;margin-top:10.95pt;width:523.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" fillcolor="#c17529 [3209]" strokecolor="#5f3a14 [1609]" strokeweight="2pt">
                <v:textbox>
                  <w:txbxContent>
                    <w:p w:rsidR="00B270E7" w:rsidRDefault="00B270E7" w:rsidP="00B270E7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扫描</w:t>
                      </w:r>
                      <w:r>
                        <w:t>网段内的所有机器，查看</w:t>
                      </w:r>
                      <w:r>
                        <w:rPr>
                          <w:rFonts w:hint="eastAsia"/>
                        </w:rPr>
                        <w:t>是否开启</w:t>
                      </w:r>
                      <w:r>
                        <w:t>机器</w:t>
                      </w:r>
                    </w:p>
                    <w:p w:rsidR="00B270E7" w:rsidRDefault="00B270E7" w:rsidP="00B270E7">
                      <w:pPr>
                        <w:pStyle w:val="a4"/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07ADE2" wp14:editId="63A66328">
                            <wp:extent cx="6962140" cy="965835"/>
                            <wp:effectExtent l="0" t="0" r="0" b="571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62140" cy="965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270E7" w:rsidRDefault="00B270E7" w:rsidP="00B270E7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06066" wp14:editId="1C3EF2DD">
                <wp:simplePos x="0" y="0"/>
                <wp:positionH relativeFrom="column">
                  <wp:posOffset>328295</wp:posOffset>
                </wp:positionH>
                <wp:positionV relativeFrom="paragraph">
                  <wp:posOffset>233680</wp:posOffset>
                </wp:positionV>
                <wp:extent cx="7175500" cy="1155700"/>
                <wp:effectExtent l="95250" t="76200" r="120650" b="139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0" cy="11557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pStyle w:val="a4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扫描</w:t>
                            </w:r>
                            <w:r>
                              <w:t>后的结果为：</w:t>
                            </w:r>
                          </w:p>
                          <w:p w:rsidR="00B270E7" w:rsidRDefault="00B270E7" w:rsidP="00B270E7">
                            <w:pPr>
                              <w:pStyle w:val="a4"/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76AC64" wp14:editId="72C06FB0">
                                  <wp:extent cx="6962140" cy="318770"/>
                                  <wp:effectExtent l="0" t="0" r="0" b="508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62140" cy="318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270E7" w:rsidRDefault="00B270E7" w:rsidP="00B270E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06066" id="圆角矩形 6" o:spid="_x0000_s1027" style="position:absolute;left:0;text-align:left;margin-left:25.85pt;margin-top:18.4pt;width:565pt;height:9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" fillcolor="#f0a22e [3204]" strokecolor="white [3201]" strokeweight="2pt">
                <v:shadow on="t" color="black" opacity="28270f" origin=",.5" offset="0"/>
                <v:textbox>
                  <w:txbxContent>
                    <w:p w:rsidR="00B270E7" w:rsidRDefault="00B270E7" w:rsidP="00B270E7">
                      <w:pPr>
                        <w:pStyle w:val="a4"/>
                        <w:ind w:firstLine="480"/>
                      </w:pPr>
                      <w:r>
                        <w:rPr>
                          <w:rFonts w:hint="eastAsia"/>
                        </w:rPr>
                        <w:t>扫描</w:t>
                      </w:r>
                      <w:r>
                        <w:t>后的结果为：</w:t>
                      </w:r>
                    </w:p>
                    <w:p w:rsidR="00B270E7" w:rsidRDefault="00B270E7" w:rsidP="00B270E7">
                      <w:pPr>
                        <w:pStyle w:val="a4"/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76AC64" wp14:editId="72C06FB0">
                            <wp:extent cx="6962140" cy="318770"/>
                            <wp:effectExtent l="0" t="0" r="0" b="508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62140" cy="318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270E7" w:rsidRDefault="00B270E7" w:rsidP="00B270E7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7B88A" wp14:editId="7B6F5F12">
                <wp:simplePos x="0" y="0"/>
                <wp:positionH relativeFrom="column">
                  <wp:posOffset>842645</wp:posOffset>
                </wp:positionH>
                <wp:positionV relativeFrom="paragraph">
                  <wp:posOffset>157480</wp:posOffset>
                </wp:positionV>
                <wp:extent cx="5302250" cy="1847850"/>
                <wp:effectExtent l="57150" t="57150" r="69850" b="57150"/>
                <wp:wrapNone/>
                <wp:docPr id="7" name="梯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0" cy="1847850"/>
                        </a:xfrm>
                        <a:prstGeom prst="trapezoid">
                          <a:avLst/>
                        </a:prstGeom>
                        <a:effectLst>
                          <a:softEdge rad="635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pStyle w:val="a4"/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只扫描</w:t>
                            </w:r>
                            <w:r>
                              <w:t>机器，查看是否在线，不扫描端口</w:t>
                            </w:r>
                          </w:p>
                          <w:p w:rsidR="00B270E7" w:rsidRPr="00FC2AA8" w:rsidRDefault="00B270E7" w:rsidP="00B270E7">
                            <w:pPr>
                              <w:pStyle w:val="a4"/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5C93F4" wp14:editId="05A4BB4E">
                                  <wp:extent cx="6962140" cy="849630"/>
                                  <wp:effectExtent l="0" t="0" r="0" b="762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62140" cy="849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270E7" w:rsidRDefault="00B270E7" w:rsidP="00B270E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7B88A" id="梯形 7" o:spid="_x0000_s1028" style="position:absolute;left:0;text-align:left;margin-left:66.35pt;margin-top:12.4pt;width:417.5pt;height:1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02250,184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" adj="-11796480,,5400" path="m,1847850l461963,,4840288,r461962,1847850l,1847850xe" fillcolor="#c17529 [3209]" strokecolor="#5f3a14 [1609]" strokeweight="2pt">
                <v:stroke joinstyle="miter"/>
                <v:formulas/>
                <v:path arrowok="t" o:connecttype="custom" o:connectlocs="0,1847850;461963,0;4840288,0;5302250,1847850;0,1847850" o:connectangles="0,0,0,0,0" textboxrect="0,0,5302250,1847850"/>
                <v:textbox>
                  <w:txbxContent>
                    <w:p w:rsidR="00B270E7" w:rsidRDefault="00B270E7" w:rsidP="00B270E7">
                      <w:pPr>
                        <w:pStyle w:val="a4"/>
                        <w:ind w:firstLine="480"/>
                      </w:pPr>
                      <w:r>
                        <w:rPr>
                          <w:rFonts w:hint="eastAsia"/>
                        </w:rPr>
                        <w:t>只扫描</w:t>
                      </w:r>
                      <w:r>
                        <w:t>机器，查看是否在线，不扫描端口</w:t>
                      </w:r>
                    </w:p>
                    <w:p w:rsidR="00B270E7" w:rsidRPr="00FC2AA8" w:rsidRDefault="00B270E7" w:rsidP="00B270E7">
                      <w:pPr>
                        <w:pStyle w:val="a4"/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5C93F4" wp14:editId="05A4BB4E">
                            <wp:extent cx="6962140" cy="849630"/>
                            <wp:effectExtent l="0" t="0" r="0" b="762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62140" cy="849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270E7" w:rsidRDefault="00B270E7" w:rsidP="00B270E7">
                      <w:pPr>
                        <w:ind w:firstLine="48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0E7" w:rsidRDefault="00B270E7" w:rsidP="007A4637">
      <w:pPr>
        <w:pStyle w:val="a4"/>
        <w:ind w:firstLineChars="0" w:firstLine="0"/>
      </w:pPr>
    </w:p>
    <w:p w:rsidR="00B270E7" w:rsidRDefault="00B270E7" w:rsidP="00B270E7">
      <w:pPr>
        <w:ind w:firstLineChars="0" w:firstLine="0"/>
      </w:pPr>
    </w:p>
    <w:p w:rsidR="00B270E7" w:rsidRDefault="00B270E7" w:rsidP="007A4637">
      <w:pPr>
        <w:pStyle w:val="3"/>
        <w:ind w:firstLine="620"/>
      </w:pPr>
      <w:r>
        <w:rPr>
          <w:rFonts w:hint="eastAsia"/>
        </w:rPr>
        <w:t>要点</w:t>
      </w:r>
    </w:p>
    <w:p w:rsidR="00B270E7" w:rsidRDefault="00B270E7" w:rsidP="00B270E7">
      <w:pPr>
        <w:ind w:firstLine="480"/>
      </w:pPr>
      <w:r>
        <w:rPr>
          <w:rFonts w:hint="eastAsia"/>
        </w:rPr>
        <w:t>要</w:t>
      </w:r>
      <w:r>
        <w:t>注意使用多种不同的扫描进行</w:t>
      </w:r>
      <w:r>
        <w:rPr>
          <w:rFonts w:hint="eastAsia"/>
        </w:rPr>
        <w:t>信息</w:t>
      </w:r>
      <w:r>
        <w:t>收集，单一的扫描可能会丢失重要信息；</w:t>
      </w:r>
      <w:r>
        <w:rPr>
          <w:rFonts w:hint="eastAsia"/>
        </w:rPr>
        <w:t>最好</w:t>
      </w:r>
      <w:r>
        <w:t>的情况是，使用多种扫描，尽可能多的收集目标主机信息，对结果进行判断</w:t>
      </w:r>
      <w:r>
        <w:rPr>
          <w:rFonts w:hint="eastAsia"/>
        </w:rPr>
        <w:t>，</w:t>
      </w:r>
      <w:r>
        <w:t>有助于下一步的工作；</w:t>
      </w:r>
    </w:p>
    <w:p w:rsidR="00B270E7" w:rsidRPr="00D72C92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7A4637" w:rsidRDefault="007A4637">
      <w:pPr>
        <w:keepLines w:val="0"/>
        <w:spacing w:line="276" w:lineRule="auto"/>
        <w:ind w:firstLineChars="0" w:firstLine="0"/>
      </w:pPr>
      <w:r>
        <w:br w:type="page"/>
      </w:r>
    </w:p>
    <w:p w:rsidR="00B270E7" w:rsidRDefault="007A4637" w:rsidP="007A4637">
      <w:pPr>
        <w:pStyle w:val="3"/>
        <w:ind w:firstLine="620"/>
        <w:rPr>
          <w:rFonts w:hint="eastAsia"/>
        </w:rPr>
      </w:pPr>
      <w:r>
        <w:rPr>
          <w:rFonts w:hint="eastAsia"/>
        </w:rPr>
        <w:lastRenderedPageBreak/>
        <w:t>扫描</w:t>
      </w:r>
      <w:r>
        <w:t>类型介绍</w:t>
      </w:r>
    </w:p>
    <w:p w:rsidR="00B270E7" w:rsidRDefault="00B270E7" w:rsidP="00B270E7">
      <w:pPr>
        <w:pStyle w:val="a4"/>
        <w:ind w:firstLine="480"/>
      </w:pPr>
    </w:p>
    <w:tbl>
      <w:tblPr>
        <w:tblStyle w:val="af6"/>
        <w:tblW w:w="0" w:type="auto"/>
        <w:shd w:val="clear" w:color="auto" w:fill="A78470" w:themeFill="text2" w:themeFillTint="99"/>
        <w:tblLook w:val="04A0" w:firstRow="1" w:lastRow="0" w:firstColumn="1" w:lastColumn="0" w:noHBand="0" w:noVBand="1"/>
      </w:tblPr>
      <w:tblGrid>
        <w:gridCol w:w="988"/>
        <w:gridCol w:w="9966"/>
      </w:tblGrid>
      <w:tr w:rsidR="00B270E7" w:rsidTr="00E2270A">
        <w:tc>
          <w:tcPr>
            <w:tcW w:w="10954" w:type="dxa"/>
            <w:gridSpan w:val="2"/>
            <w:shd w:val="clear" w:color="auto" w:fill="A78470" w:themeFill="text2" w:themeFillTint="99"/>
          </w:tcPr>
          <w:p w:rsidR="00B270E7" w:rsidRDefault="00B270E7" w:rsidP="00E2270A">
            <w:pPr>
              <w:pStyle w:val="1"/>
              <w:ind w:firstLine="780"/>
              <w:outlineLvl w:val="0"/>
            </w:pPr>
            <w:r>
              <w:rPr>
                <w:rFonts w:hint="eastAsia"/>
              </w:rPr>
              <w:t>隐蔽</w:t>
            </w:r>
            <w:r>
              <w:t>扫描</w:t>
            </w:r>
          </w:p>
        </w:tc>
      </w:tr>
      <w:tr w:rsidR="00B270E7" w:rsidTr="00E2270A">
        <w:tc>
          <w:tcPr>
            <w:tcW w:w="988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9966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网络扫描</w:t>
            </w:r>
            <w:r>
              <w:t>包括发送特殊的数据包，然后查看返回的结果进行判断</w:t>
            </w:r>
            <w:r>
              <w:rPr>
                <w:rFonts w:hint="eastAsia"/>
              </w:rPr>
              <w:t>；</w:t>
            </w:r>
            <w:r>
              <w:t>我们</w:t>
            </w:r>
            <w:r>
              <w:rPr>
                <w:rFonts w:hint="eastAsia"/>
              </w:rPr>
              <w:t>有时候</w:t>
            </w:r>
            <w:r>
              <w:t>需要对抗</w:t>
            </w:r>
            <w:r>
              <w:t>ids</w:t>
            </w:r>
            <w:r>
              <w:rPr>
                <w:rFonts w:hint="eastAsia"/>
              </w:rPr>
              <w:t>的</w:t>
            </w:r>
            <w:r>
              <w:t>异常行为，比如流量的异常检测；所以控制发送包的时间和速度就非常重要，这里有几个</w:t>
            </w:r>
            <w:r>
              <w:rPr>
                <w:rFonts w:hint="eastAsia"/>
              </w:rPr>
              <w:t>参数</w:t>
            </w:r>
            <w:r>
              <w:t>用来控制发送包的时间和速度</w:t>
            </w:r>
          </w:p>
        </w:tc>
      </w:tr>
      <w:tr w:rsidR="00B270E7" w:rsidTr="00E2270A">
        <w:tc>
          <w:tcPr>
            <w:tcW w:w="988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9966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  <w:r>
              <w:t>-T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0-5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控制</w:t>
            </w:r>
            <w:r>
              <w:t>扫描进度，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最温和，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表示</w:t>
            </w:r>
            <w:r>
              <w:t>最</w:t>
            </w:r>
            <w:r>
              <w:rPr>
                <w:rFonts w:hint="eastAsia"/>
              </w:rPr>
              <w:t>激进</w:t>
            </w:r>
            <w:r>
              <w:t>，</w:t>
            </w:r>
            <w:r>
              <w:t>5</w:t>
            </w:r>
            <w:r>
              <w:rPr>
                <w:rFonts w:hint="eastAsia"/>
              </w:rPr>
              <w:t>只能</w:t>
            </w:r>
            <w:r>
              <w:t>用在局域网里</w:t>
            </w:r>
          </w:p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-</w:t>
            </w:r>
            <w:r>
              <w:t xml:space="preserve">max-hostgroup 1: </w:t>
            </w:r>
            <w:r>
              <w:rPr>
                <w:rFonts w:hint="eastAsia"/>
              </w:rPr>
              <w:t>控制</w:t>
            </w:r>
            <w:r>
              <w:t>主机的扫描数量</w:t>
            </w:r>
            <w:r>
              <w:rPr>
                <w:rFonts w:hint="eastAsia"/>
              </w:rPr>
              <w:t>为</w:t>
            </w:r>
            <w:r>
              <w:t>每次一个</w:t>
            </w:r>
          </w:p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max-para</w:t>
            </w:r>
            <w:r>
              <w:t xml:space="preserve">llelism 10: </w:t>
            </w:r>
            <w:r>
              <w:rPr>
                <w:rFonts w:hint="eastAsia"/>
              </w:rPr>
              <w:t>一次</w:t>
            </w:r>
            <w:r>
              <w:t>仅仅允许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t>探测请求；</w:t>
            </w:r>
          </w:p>
          <w:p w:rsidR="00B270E7" w:rsidRPr="00DD3670" w:rsidRDefault="00B270E7" w:rsidP="00E2270A">
            <w:pPr>
              <w:pStyle w:val="a4"/>
              <w:ind w:firstLineChars="0" w:firstLine="0"/>
              <w:rPr>
                <w:rFonts w:ascii="microsoft yahei" w:hAnsi="microsoft yahei" w:hint="eastAsia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scan-delay</w:t>
            </w:r>
            <w:r>
              <w:t xml:space="preserve">: </w:t>
            </w:r>
            <w:r>
              <w:rPr>
                <w:rFonts w:hint="eastAsia"/>
              </w:rPr>
              <w:t>两次</w:t>
            </w:r>
            <w:r>
              <w:t>探测之间要停顿</w:t>
            </w:r>
          </w:p>
        </w:tc>
      </w:tr>
      <w:tr w:rsidR="00B270E7" w:rsidTr="00E2270A">
        <w:tc>
          <w:tcPr>
            <w:tcW w:w="988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</w:p>
        </w:tc>
        <w:tc>
          <w:tcPr>
            <w:tcW w:w="9966" w:type="dxa"/>
            <w:shd w:val="clear" w:color="auto" w:fill="A78470" w:themeFill="text2" w:themeFillTint="99"/>
          </w:tcPr>
          <w:p w:rsidR="00B270E7" w:rsidRDefault="00B270E7" w:rsidP="00E2270A">
            <w:pPr>
              <w:pStyle w:val="a4"/>
              <w:ind w:firstLineChars="0" w:firstLine="0"/>
            </w:pPr>
          </w:p>
        </w:tc>
      </w:tr>
    </w:tbl>
    <w:p w:rsidR="00B270E7" w:rsidRPr="000E4234" w:rsidRDefault="00B270E7" w:rsidP="00B270E7">
      <w:pPr>
        <w:pStyle w:val="a4"/>
        <w:ind w:firstLineChars="0" w:firstLine="0"/>
      </w:pPr>
    </w:p>
    <w:tbl>
      <w:tblPr>
        <w:tblStyle w:val="af6"/>
        <w:tblW w:w="0" w:type="auto"/>
        <w:shd w:val="clear" w:color="auto" w:fill="523227" w:themeFill="accent2" w:themeFillShade="80"/>
        <w:tblLook w:val="04A0" w:firstRow="1" w:lastRow="0" w:firstColumn="1" w:lastColumn="0" w:noHBand="0" w:noVBand="1"/>
      </w:tblPr>
      <w:tblGrid>
        <w:gridCol w:w="704"/>
        <w:gridCol w:w="10250"/>
      </w:tblGrid>
      <w:tr w:rsidR="00B270E7" w:rsidTr="00E2270A">
        <w:tc>
          <w:tcPr>
            <w:tcW w:w="10954" w:type="dxa"/>
            <w:gridSpan w:val="2"/>
            <w:shd w:val="clear" w:color="auto" w:fill="523227" w:themeFill="accent2" w:themeFillShade="80"/>
          </w:tcPr>
          <w:p w:rsidR="00B270E7" w:rsidRDefault="00B270E7" w:rsidP="00E2270A">
            <w:pPr>
              <w:pStyle w:val="1"/>
              <w:ind w:firstLine="780"/>
              <w:outlineLvl w:val="0"/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扫描</w:t>
            </w:r>
          </w:p>
        </w:tc>
      </w:tr>
      <w:tr w:rsidR="00B270E7" w:rsidTr="00E2270A">
        <w:tc>
          <w:tcPr>
            <w:tcW w:w="704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10250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tcp</w:t>
            </w:r>
            <w:r>
              <w:t>的三次握手来进行扫描</w:t>
            </w:r>
          </w:p>
        </w:tc>
      </w:tr>
      <w:tr w:rsidR="00B270E7" w:rsidTr="00E2270A">
        <w:tc>
          <w:tcPr>
            <w:tcW w:w="704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特点</w:t>
            </w:r>
          </w:p>
        </w:tc>
        <w:tc>
          <w:tcPr>
            <w:tcW w:w="10250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扫描</w:t>
            </w:r>
            <w:r>
              <w:t>速度快，准确性高，对操作者没有权限上的要求，</w:t>
            </w:r>
            <w:r>
              <w:rPr>
                <w:rFonts w:hint="eastAsia"/>
              </w:rPr>
              <w:t>但是</w:t>
            </w:r>
            <w:r>
              <w:t>容易被防火墙和</w:t>
            </w: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发现</w:t>
            </w:r>
          </w:p>
        </w:tc>
      </w:tr>
      <w:tr w:rsidR="00B270E7" w:rsidTr="00E2270A">
        <w:tc>
          <w:tcPr>
            <w:tcW w:w="704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原理</w:t>
            </w:r>
          </w:p>
        </w:tc>
        <w:tc>
          <w:tcPr>
            <w:tcW w:w="10250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t>Tcp</w:t>
            </w:r>
            <w:r>
              <w:t>三次握手</w:t>
            </w:r>
          </w:p>
          <w:p w:rsidR="00B270E7" w:rsidRDefault="00B270E7" w:rsidP="00B270E7">
            <w:pPr>
              <w:pStyle w:val="a4"/>
              <w:keepLines w:val="0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客户端</w:t>
            </w:r>
            <w:r>
              <w:t>发送</w:t>
            </w:r>
            <w:r>
              <w:t>syn</w:t>
            </w:r>
            <w:r>
              <w:rPr>
                <w:rFonts w:hint="eastAsia"/>
              </w:rPr>
              <w:t>；</w:t>
            </w:r>
          </w:p>
          <w:p w:rsidR="00B270E7" w:rsidRDefault="00B270E7" w:rsidP="00B270E7">
            <w:pPr>
              <w:pStyle w:val="a4"/>
              <w:keepLines w:val="0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服务器</w:t>
            </w:r>
            <w:r>
              <w:t>端返回</w:t>
            </w:r>
            <w:r>
              <w:t>syn+ack</w:t>
            </w:r>
            <w:r>
              <w:t>，</w:t>
            </w:r>
            <w:bookmarkStart w:id="0" w:name="_GoBack"/>
            <w:bookmarkEnd w:id="0"/>
            <w:r>
              <w:t>表明端口开放</w:t>
            </w:r>
          </w:p>
          <w:p w:rsidR="00B270E7" w:rsidRDefault="00B270E7" w:rsidP="00B270E7">
            <w:pPr>
              <w:pStyle w:val="a4"/>
              <w:keepLines w:val="0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客户端</w:t>
            </w:r>
            <w:r>
              <w:t>返回</w:t>
            </w:r>
            <w:r>
              <w:rPr>
                <w:rFonts w:hint="eastAsia"/>
              </w:rPr>
              <w:t>ack</w:t>
            </w:r>
            <w:r>
              <w:t>，表明建立连接</w:t>
            </w:r>
          </w:p>
          <w:p w:rsidR="00B270E7" w:rsidRPr="00980A41" w:rsidRDefault="00B270E7" w:rsidP="00B270E7">
            <w:pPr>
              <w:pStyle w:val="a4"/>
              <w:keepLines w:val="0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客户端</w:t>
            </w:r>
            <w:r>
              <w:t>主动断开连接</w:t>
            </w:r>
          </w:p>
        </w:tc>
      </w:tr>
    </w:tbl>
    <w:p w:rsidR="00B270E7" w:rsidRDefault="00B270E7" w:rsidP="00B270E7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0FDC3" wp14:editId="5C5400B3">
                <wp:simplePos x="0" y="0"/>
                <wp:positionH relativeFrom="column">
                  <wp:posOffset>4271645</wp:posOffset>
                </wp:positionH>
                <wp:positionV relativeFrom="paragraph">
                  <wp:posOffset>395605</wp:posOffset>
                </wp:positionV>
                <wp:extent cx="774700" cy="1492250"/>
                <wp:effectExtent l="0" t="0" r="25400" b="127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40FDC3" id="圆角矩形 9" o:spid="_x0000_s1029" style="position:absolute;left:0;text-align:left;margin-left:336.35pt;margin-top:31.15pt;width:61pt;height:11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示意图</w:t>
      </w:r>
      <w:r>
        <w:t>：</w:t>
      </w:r>
    </w:p>
    <w:p w:rsidR="00B270E7" w:rsidRPr="00980A41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5A1BB0" wp14:editId="0FE4EEEE">
                <wp:simplePos x="0" y="0"/>
                <wp:positionH relativeFrom="column">
                  <wp:posOffset>2366645</wp:posOffset>
                </wp:positionH>
                <wp:positionV relativeFrom="paragraph">
                  <wp:posOffset>144145</wp:posOffset>
                </wp:positionV>
                <wp:extent cx="508000" cy="4000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00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t>SYN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A1B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186.35pt;margin-top:11.35pt;width:40pt;height:3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" fillcolor="#3a2c24 [2415]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t>SYN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A779A" wp14:editId="7F7B221D">
                <wp:simplePos x="0" y="0"/>
                <wp:positionH relativeFrom="column">
                  <wp:posOffset>1553845</wp:posOffset>
                </wp:positionH>
                <wp:positionV relativeFrom="paragraph">
                  <wp:posOffset>213995</wp:posOffset>
                </wp:positionV>
                <wp:extent cx="2679700" cy="330200"/>
                <wp:effectExtent l="0" t="0" r="44450" b="889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6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margin-left:122.35pt;margin-top:16.85pt;width:211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" strokecolor="#f0a22e [320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225F0" wp14:editId="26D635AA">
                <wp:simplePos x="0" y="0"/>
                <wp:positionH relativeFrom="column">
                  <wp:posOffset>728345</wp:posOffset>
                </wp:positionH>
                <wp:positionV relativeFrom="paragraph">
                  <wp:posOffset>26670</wp:posOffset>
                </wp:positionV>
                <wp:extent cx="787400" cy="1492250"/>
                <wp:effectExtent l="0" t="0" r="12700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225F0" id="圆角矩形 8" o:spid="_x0000_s1031" style="position:absolute;left:0;text-align:left;margin-left:57.35pt;margin-top:2.1pt;width:62pt;height:1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70E7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E16C389" wp14:editId="3A582EF2">
                <wp:simplePos x="0" y="0"/>
                <wp:positionH relativeFrom="column">
                  <wp:posOffset>2233295</wp:posOffset>
                </wp:positionH>
                <wp:positionV relativeFrom="paragraph">
                  <wp:posOffset>175260</wp:posOffset>
                </wp:positionV>
                <wp:extent cx="920750" cy="349250"/>
                <wp:effectExtent l="0" t="0" r="12700" b="127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49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Pr="003C1CB1" w:rsidRDefault="00B270E7" w:rsidP="00B270E7">
                            <w:pPr>
                              <w:ind w:firstLineChars="0" w:firstLine="0"/>
                              <w:rPr>
                                <w:sz w:val="22"/>
                              </w:rPr>
                            </w:pPr>
                            <w:r w:rsidRPr="003C1CB1">
                              <w:rPr>
                                <w:sz w:val="22"/>
                              </w:rPr>
                              <w:t>SYN+ACK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C389" id="_x0000_s1032" type="#_x0000_t202" style="position:absolute;left:0;text-align:left;margin-left:175.85pt;margin-top:13.8pt;width:72.5pt;height:2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" fillcolor="#3a2c24 [2415]">
                <v:textbox>
                  <w:txbxContent>
                    <w:p w:rsidR="00B270E7" w:rsidRPr="003C1CB1" w:rsidRDefault="00B270E7" w:rsidP="00B270E7">
                      <w:pPr>
                        <w:ind w:firstLineChars="0" w:firstLine="0"/>
                        <w:rPr>
                          <w:sz w:val="22"/>
                        </w:rPr>
                      </w:pPr>
                      <w:r w:rsidRPr="003C1CB1">
                        <w:rPr>
                          <w:sz w:val="22"/>
                        </w:rPr>
                        <w:t>SYN+ACK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07C88" wp14:editId="23365171">
                <wp:simplePos x="0" y="0"/>
                <wp:positionH relativeFrom="column">
                  <wp:posOffset>1477645</wp:posOffset>
                </wp:positionH>
                <wp:positionV relativeFrom="paragraph">
                  <wp:posOffset>251460</wp:posOffset>
                </wp:positionV>
                <wp:extent cx="2717800" cy="177800"/>
                <wp:effectExtent l="38100" t="0" r="25400" b="889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78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89DD" id="直接箭头连接符 11" o:spid="_x0000_s1026" type="#_x0000_t32" style="position:absolute;margin-left:116.35pt;margin-top:19.8pt;width:214pt;height:1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" strokecolor="#f0a22e [3204]">
                <v:stroke endarrow="block"/>
              </v:shape>
            </w:pict>
          </mc:Fallback>
        </mc:AlternateContent>
      </w:r>
    </w:p>
    <w:p w:rsidR="00B270E7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6C63FE" wp14:editId="1744FDE3">
                <wp:simplePos x="0" y="0"/>
                <wp:positionH relativeFrom="column">
                  <wp:posOffset>2017395</wp:posOffset>
                </wp:positionH>
                <wp:positionV relativeFrom="paragraph">
                  <wp:posOffset>219075</wp:posOffset>
                </wp:positionV>
                <wp:extent cx="527050" cy="406400"/>
                <wp:effectExtent l="0" t="0" r="25400" b="127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406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63FE" id="_x0000_s1033" type="#_x0000_t202" style="position:absolute;left:0;text-align:left;margin-left:158.85pt;margin-top:17.25pt;width:41.5pt;height:3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" fillcolor="#3a2c24 [2415]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EE014" wp14:editId="72C732A8">
                <wp:simplePos x="0" y="0"/>
                <wp:positionH relativeFrom="column">
                  <wp:posOffset>1477645</wp:posOffset>
                </wp:positionH>
                <wp:positionV relativeFrom="paragraph">
                  <wp:posOffset>314325</wp:posOffset>
                </wp:positionV>
                <wp:extent cx="2794000" cy="203200"/>
                <wp:effectExtent l="0" t="0" r="63500" b="825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1C48" id="直接箭头连接符 12" o:spid="_x0000_s1026" type="#_x0000_t32" style="position:absolute;margin-left:116.35pt;margin-top:24.75pt;width:220pt;height:1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" strokecolor="#f0a22e [3204]">
                <v:stroke endarrow="block"/>
              </v:shape>
            </w:pict>
          </mc:Fallback>
        </mc:AlternateContent>
      </w:r>
    </w:p>
    <w:p w:rsidR="00B270E7" w:rsidRDefault="00B270E7" w:rsidP="00B270E7">
      <w:pPr>
        <w:pStyle w:val="a4"/>
        <w:ind w:firstLine="480"/>
      </w:pPr>
    </w:p>
    <w:p w:rsidR="00B270E7" w:rsidRPr="00FC2AA8" w:rsidRDefault="00B270E7" w:rsidP="00B270E7">
      <w:pPr>
        <w:pStyle w:val="a4"/>
        <w:ind w:firstLine="480"/>
      </w:pPr>
    </w:p>
    <w:tbl>
      <w:tblPr>
        <w:tblStyle w:val="af6"/>
        <w:tblW w:w="0" w:type="auto"/>
        <w:shd w:val="clear" w:color="auto" w:fill="523227" w:themeFill="accent2" w:themeFillShade="80"/>
        <w:tblLook w:val="04A0" w:firstRow="1" w:lastRow="0" w:firstColumn="1" w:lastColumn="0" w:noHBand="0" w:noVBand="1"/>
      </w:tblPr>
      <w:tblGrid>
        <w:gridCol w:w="846"/>
        <w:gridCol w:w="10108"/>
      </w:tblGrid>
      <w:tr w:rsidR="00B270E7" w:rsidTr="00E2270A">
        <w:tc>
          <w:tcPr>
            <w:tcW w:w="10954" w:type="dxa"/>
            <w:gridSpan w:val="2"/>
            <w:shd w:val="clear" w:color="auto" w:fill="523227" w:themeFill="accent2" w:themeFillShade="80"/>
          </w:tcPr>
          <w:p w:rsidR="00B270E7" w:rsidRDefault="00B270E7" w:rsidP="00E2270A">
            <w:pPr>
              <w:pStyle w:val="1"/>
              <w:ind w:firstLine="780"/>
              <w:outlineLvl w:val="0"/>
            </w:pPr>
            <w:r>
              <w:t>SYN</w:t>
            </w:r>
            <w:r>
              <w:rPr>
                <w:rFonts w:hint="eastAsia"/>
              </w:rPr>
              <w:t>扫描</w:t>
            </w:r>
          </w:p>
        </w:tc>
      </w:tr>
      <w:tr w:rsidR="00B270E7" w:rsidTr="00E2270A">
        <w:tc>
          <w:tcPr>
            <w:tcW w:w="846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10108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syn</w:t>
            </w:r>
            <w:r>
              <w:t>进行扫描</w:t>
            </w:r>
          </w:p>
        </w:tc>
      </w:tr>
      <w:tr w:rsidR="00B270E7" w:rsidTr="00E2270A">
        <w:tc>
          <w:tcPr>
            <w:tcW w:w="846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特点</w:t>
            </w:r>
          </w:p>
        </w:tc>
        <w:tc>
          <w:tcPr>
            <w:tcW w:w="10108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这是</w:t>
            </w:r>
            <w:r>
              <w:t>最</w:t>
            </w:r>
            <w:r>
              <w:rPr>
                <w:rFonts w:hint="eastAsia"/>
              </w:rPr>
              <w:t>隐秘</w:t>
            </w:r>
            <w:r>
              <w:t>的一种扫描方式，因为客户端和服务器端连接的过程中，没有形成三次握手，所以不会</w:t>
            </w:r>
            <w:r>
              <w:rPr>
                <w:rFonts w:hint="eastAsia"/>
              </w:rPr>
              <w:t>被</w:t>
            </w:r>
            <w:r>
              <w:t>防火墙检测</w:t>
            </w:r>
            <w:r>
              <w:rPr>
                <w:rFonts w:hint="eastAsia"/>
              </w:rPr>
              <w:t>到</w:t>
            </w:r>
            <w:r>
              <w:t>或者</w:t>
            </w:r>
            <w:r>
              <w:rPr>
                <w:rFonts w:hint="eastAsia"/>
              </w:rPr>
              <w:t>留下</w:t>
            </w:r>
            <w:r>
              <w:t>日志记录，</w:t>
            </w:r>
            <w:r>
              <w:rPr>
                <w:rFonts w:hint="eastAsia"/>
              </w:rPr>
              <w:t>但是</w:t>
            </w:r>
            <w:r>
              <w:t>需要</w:t>
            </w:r>
            <w:r>
              <w:t>root</w:t>
            </w:r>
            <w:r>
              <w:t>权限；</w:t>
            </w:r>
            <w:r>
              <w:t>Windows</w:t>
            </w:r>
            <w:r>
              <w:t>下没有</w:t>
            </w:r>
            <w:r>
              <w:t>root</w:t>
            </w:r>
            <w:r>
              <w:t>的概念，这里指</w:t>
            </w:r>
            <w:r>
              <w:t>Linux</w:t>
            </w:r>
          </w:p>
        </w:tc>
      </w:tr>
      <w:tr w:rsidR="00B270E7" w:rsidTr="00E2270A">
        <w:tc>
          <w:tcPr>
            <w:tcW w:w="846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  <w:r>
              <w:rPr>
                <w:rFonts w:hint="eastAsia"/>
              </w:rPr>
              <w:t>原理</w:t>
            </w:r>
          </w:p>
        </w:tc>
        <w:tc>
          <w:tcPr>
            <w:tcW w:w="10108" w:type="dxa"/>
            <w:shd w:val="clear" w:color="auto" w:fill="523227" w:themeFill="accent2" w:themeFillShade="80"/>
          </w:tcPr>
          <w:p w:rsidR="00B270E7" w:rsidRDefault="00B270E7" w:rsidP="00E2270A">
            <w:pPr>
              <w:ind w:firstLineChars="0" w:firstLine="0"/>
            </w:pPr>
          </w:p>
        </w:tc>
      </w:tr>
    </w:tbl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</w:p>
    <w:p w:rsidR="00B270E7" w:rsidRDefault="00B270E7" w:rsidP="00B270E7">
      <w:pPr>
        <w:ind w:firstLine="480"/>
      </w:pPr>
      <w:r>
        <w:rPr>
          <w:rFonts w:hint="eastAsia"/>
        </w:rPr>
        <w:lastRenderedPageBreak/>
        <w:t>示意图</w:t>
      </w:r>
    </w:p>
    <w:p w:rsidR="00B270E7" w:rsidRPr="00980A41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752BED" wp14:editId="3623161D">
                <wp:simplePos x="0" y="0"/>
                <wp:positionH relativeFrom="column">
                  <wp:posOffset>2017395</wp:posOffset>
                </wp:positionH>
                <wp:positionV relativeFrom="paragraph">
                  <wp:posOffset>217170</wp:posOffset>
                </wp:positionV>
                <wp:extent cx="476250" cy="330200"/>
                <wp:effectExtent l="0" t="0" r="19050" b="127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t>SYN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2BED" id="_x0000_s1034" type="#_x0000_t202" style="position:absolute;left:0;text-align:left;margin-left:158.85pt;margin-top:17.1pt;width:37.5pt;height:2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" fillcolor="#3a2c24 [2415]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t>SYN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4297A" wp14:editId="4F883072">
                <wp:simplePos x="0" y="0"/>
                <wp:positionH relativeFrom="column">
                  <wp:posOffset>1553845</wp:posOffset>
                </wp:positionH>
                <wp:positionV relativeFrom="paragraph">
                  <wp:posOffset>217170</wp:posOffset>
                </wp:positionV>
                <wp:extent cx="1511300" cy="400050"/>
                <wp:effectExtent l="0" t="0" r="50800" b="762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B608" id="直接箭头连接符 16" o:spid="_x0000_s1026" type="#_x0000_t32" style="position:absolute;margin-left:122.35pt;margin-top:17.1pt;width:119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" strokecolor="#f0a22e [320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75A75" wp14:editId="33161A90">
                <wp:simplePos x="0" y="0"/>
                <wp:positionH relativeFrom="column">
                  <wp:posOffset>3065145</wp:posOffset>
                </wp:positionH>
                <wp:positionV relativeFrom="paragraph">
                  <wp:posOffset>26670</wp:posOffset>
                </wp:positionV>
                <wp:extent cx="774700" cy="1492250"/>
                <wp:effectExtent l="0" t="0" r="25400" b="1270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B75A75" id="圆角矩形 17" o:spid="_x0000_s1035" style="position:absolute;left:0;text-align:left;margin-left:241.35pt;margin-top:2.1pt;width:61pt;height:117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5DAE7" wp14:editId="65ABD2E4">
                <wp:simplePos x="0" y="0"/>
                <wp:positionH relativeFrom="column">
                  <wp:posOffset>728345</wp:posOffset>
                </wp:positionH>
                <wp:positionV relativeFrom="paragraph">
                  <wp:posOffset>26670</wp:posOffset>
                </wp:positionV>
                <wp:extent cx="787400" cy="1492250"/>
                <wp:effectExtent l="0" t="0" r="12700" b="1270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05DAE7" id="圆角矩形 18" o:spid="_x0000_s1036" style="position:absolute;left:0;text-align:left;margin-left:57.35pt;margin-top:2.1pt;width:62pt;height:1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70E7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C66227" wp14:editId="54B0262B">
                <wp:simplePos x="0" y="0"/>
                <wp:positionH relativeFrom="column">
                  <wp:posOffset>1947545</wp:posOffset>
                </wp:positionH>
                <wp:positionV relativeFrom="paragraph">
                  <wp:posOffset>249555</wp:posOffset>
                </wp:positionV>
                <wp:extent cx="749300" cy="311150"/>
                <wp:effectExtent l="0" t="0" r="12700" b="1270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Pr="003C1CB1" w:rsidRDefault="00B270E7" w:rsidP="00B270E7">
                            <w:pPr>
                              <w:ind w:firstLineChars="0" w:firstLine="0"/>
                              <w:rPr>
                                <w:sz w:val="22"/>
                              </w:rPr>
                            </w:pPr>
                            <w:r w:rsidRPr="003C1CB1">
                              <w:rPr>
                                <w:sz w:val="22"/>
                              </w:rPr>
                              <w:t>SYN+ACK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6227" id="_x0000_s1037" type="#_x0000_t202" style="position:absolute;left:0;text-align:left;margin-left:153.35pt;margin-top:19.65pt;width:59pt;height:2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" fillcolor="#3a2c24 [2415]">
                <v:textbox>
                  <w:txbxContent>
                    <w:p w:rsidR="00B270E7" w:rsidRPr="003C1CB1" w:rsidRDefault="00B270E7" w:rsidP="00B270E7">
                      <w:pPr>
                        <w:ind w:firstLineChars="0" w:firstLine="0"/>
                        <w:rPr>
                          <w:sz w:val="22"/>
                        </w:rPr>
                      </w:pPr>
                      <w:r w:rsidRPr="003C1CB1">
                        <w:rPr>
                          <w:sz w:val="22"/>
                        </w:rPr>
                        <w:t>SYN+ACK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51BB6" wp14:editId="32F4D1A9">
                <wp:simplePos x="0" y="0"/>
                <wp:positionH relativeFrom="column">
                  <wp:posOffset>1477645</wp:posOffset>
                </wp:positionH>
                <wp:positionV relativeFrom="paragraph">
                  <wp:posOffset>357505</wp:posOffset>
                </wp:positionV>
                <wp:extent cx="1587500" cy="69850"/>
                <wp:effectExtent l="38100" t="0" r="12700" b="825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AF7C" id="直接箭头连接符 20" o:spid="_x0000_s1026" type="#_x0000_t32" style="position:absolute;margin-left:116.35pt;margin-top:28.15pt;width:125pt;height: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" strokecolor="#f0a22e [3204]">
                <v:stroke endarrow="block"/>
              </v:shape>
            </w:pict>
          </mc:Fallback>
        </mc:AlternateContent>
      </w:r>
    </w:p>
    <w:p w:rsidR="00B270E7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1C113D" wp14:editId="50CE50FD">
                <wp:simplePos x="0" y="0"/>
                <wp:positionH relativeFrom="column">
                  <wp:posOffset>2017395</wp:posOffset>
                </wp:positionH>
                <wp:positionV relativeFrom="paragraph">
                  <wp:posOffset>219075</wp:posOffset>
                </wp:positionV>
                <wp:extent cx="476250" cy="330200"/>
                <wp:effectExtent l="0" t="0" r="19050" b="1270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113D" id="_x0000_s1038" type="#_x0000_t202" style="position:absolute;left:0;text-align:left;margin-left:158.85pt;margin-top:17.25pt;width:37.5pt;height:2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" fillcolor="#3a2c24 [2415]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t>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05CF42" wp14:editId="77ECC62E">
                <wp:simplePos x="0" y="0"/>
                <wp:positionH relativeFrom="column">
                  <wp:posOffset>1515745</wp:posOffset>
                </wp:positionH>
                <wp:positionV relativeFrom="paragraph">
                  <wp:posOffset>155575</wp:posOffset>
                </wp:positionV>
                <wp:extent cx="1549400" cy="400050"/>
                <wp:effectExtent l="0" t="0" r="50800" b="762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C10A" id="直接箭头连接符 22" o:spid="_x0000_s1026" type="#_x0000_t32" style="position:absolute;margin-left:119.35pt;margin-top:12.25pt;width:122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" strokecolor="#f0a22e [3204]">
                <v:stroke endarrow="block"/>
              </v:shape>
            </w:pict>
          </mc:Fallback>
        </mc:AlternateContent>
      </w: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tbl>
      <w:tblPr>
        <w:tblStyle w:val="af6"/>
        <w:tblW w:w="0" w:type="auto"/>
        <w:shd w:val="clear" w:color="auto" w:fill="523227" w:themeFill="accent2" w:themeFillShade="80"/>
        <w:tblLook w:val="04A0" w:firstRow="1" w:lastRow="0" w:firstColumn="1" w:lastColumn="0" w:noHBand="0" w:noVBand="1"/>
      </w:tblPr>
      <w:tblGrid>
        <w:gridCol w:w="846"/>
        <w:gridCol w:w="10108"/>
      </w:tblGrid>
      <w:tr w:rsidR="00B270E7" w:rsidTr="00E2270A">
        <w:tc>
          <w:tcPr>
            <w:tcW w:w="10954" w:type="dxa"/>
            <w:gridSpan w:val="2"/>
            <w:shd w:val="clear" w:color="auto" w:fill="523227" w:themeFill="accent2" w:themeFillShade="80"/>
          </w:tcPr>
          <w:p w:rsidR="00B270E7" w:rsidRDefault="00B270E7" w:rsidP="00E2270A">
            <w:pPr>
              <w:pStyle w:val="1"/>
              <w:ind w:firstLine="780"/>
              <w:outlineLvl w:val="0"/>
            </w:pPr>
            <w:r>
              <w:t>NULL</w:t>
            </w:r>
            <w:r>
              <w:rPr>
                <w:rFonts w:hint="eastAsia"/>
              </w:rPr>
              <w:t>扫描</w:t>
            </w:r>
          </w:p>
        </w:tc>
      </w:tr>
      <w:tr w:rsidR="00B270E7" w:rsidTr="00E2270A">
        <w:tc>
          <w:tcPr>
            <w:tcW w:w="84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1010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这是</w:t>
            </w:r>
            <w:r>
              <w:t>一种反向扫描</w:t>
            </w:r>
            <w:r>
              <w:rPr>
                <w:rFonts w:hint="eastAsia"/>
              </w:rPr>
              <w:t>法</w:t>
            </w:r>
            <w:r>
              <w:t>，通过发送一个没有标志位的数据包</w:t>
            </w:r>
            <w:r>
              <w:rPr>
                <w:rFonts w:hint="eastAsia"/>
              </w:rPr>
              <w:t>给</w:t>
            </w:r>
            <w:r>
              <w:t>服务器，等待服务器的响应</w:t>
            </w:r>
          </w:p>
        </w:tc>
      </w:tr>
      <w:tr w:rsidR="00B270E7" w:rsidTr="00E2270A">
        <w:tc>
          <w:tcPr>
            <w:tcW w:w="84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特点</w:t>
            </w:r>
          </w:p>
        </w:tc>
        <w:tc>
          <w:tcPr>
            <w:tcW w:w="1010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这种</w:t>
            </w:r>
            <w:r>
              <w:t>扫描方法更加</w:t>
            </w:r>
            <w:r>
              <w:rPr>
                <w:rFonts w:hint="eastAsia"/>
              </w:rPr>
              <w:t>隐蔽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准确度也是最低的，</w:t>
            </w:r>
            <w:r>
              <w:rPr>
                <w:rFonts w:hint="eastAsia"/>
              </w:rPr>
              <w:t>这种</w:t>
            </w:r>
            <w:r>
              <w:t>方式只用来</w:t>
            </w:r>
            <w:r>
              <w:rPr>
                <w:rFonts w:hint="eastAsia"/>
              </w:rPr>
              <w:t>判断是否</w:t>
            </w:r>
            <w:r>
              <w:t>为</w:t>
            </w:r>
            <w:r>
              <w:t>Windows</w:t>
            </w:r>
            <w:r>
              <w:t>系统，因为</w:t>
            </w:r>
            <w:r>
              <w:t>Windows</w:t>
            </w:r>
            <w:r>
              <w:t>系统</w:t>
            </w:r>
            <w:r>
              <w:rPr>
                <w:rFonts w:hint="eastAsia"/>
              </w:rPr>
              <w:t>不遵循</w:t>
            </w:r>
            <w:r>
              <w:rPr>
                <w:rFonts w:hint="eastAsia"/>
              </w:rPr>
              <w:t>RFC793</w:t>
            </w:r>
            <w:r>
              <w:rPr>
                <w:rFonts w:hint="eastAsia"/>
              </w:rPr>
              <w:t>标准</w:t>
            </w:r>
            <w:r>
              <w:t>，</w:t>
            </w:r>
            <w:r>
              <w:rPr>
                <w:rFonts w:hint="eastAsia"/>
              </w:rPr>
              <w:t>不论</w:t>
            </w:r>
            <w:r>
              <w:t>端口</w:t>
            </w:r>
            <w:r>
              <w:rPr>
                <w:rFonts w:hint="eastAsia"/>
              </w:rPr>
              <w:t>是否</w:t>
            </w:r>
            <w:r>
              <w:t>开启，都返回</w:t>
            </w:r>
            <w:r>
              <w:rPr>
                <w:rFonts w:hint="eastAsia"/>
              </w:rPr>
              <w:t>RST</w:t>
            </w:r>
            <w:r>
              <w:rPr>
                <w:rFonts w:hint="eastAsia"/>
              </w:rPr>
              <w:t>包</w:t>
            </w:r>
          </w:p>
        </w:tc>
      </w:tr>
      <w:tr w:rsidR="00B270E7" w:rsidTr="00E2270A">
        <w:tc>
          <w:tcPr>
            <w:tcW w:w="846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原理</w:t>
            </w:r>
          </w:p>
        </w:tc>
        <w:tc>
          <w:tcPr>
            <w:tcW w:w="10108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</w:p>
        </w:tc>
      </w:tr>
    </w:tbl>
    <w:p w:rsidR="00B270E7" w:rsidRDefault="00B270E7" w:rsidP="00B270E7">
      <w:pPr>
        <w:pStyle w:val="a4"/>
        <w:ind w:firstLine="480"/>
      </w:pPr>
      <w:r>
        <w:rPr>
          <w:rFonts w:hint="eastAsia"/>
        </w:rPr>
        <w:t>示意图</w:t>
      </w:r>
    </w:p>
    <w:p w:rsidR="00B270E7" w:rsidRPr="00980A41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7BBD2F" wp14:editId="13159243">
                <wp:simplePos x="0" y="0"/>
                <wp:positionH relativeFrom="column">
                  <wp:posOffset>2176145</wp:posOffset>
                </wp:positionH>
                <wp:positionV relativeFrom="paragraph">
                  <wp:posOffset>280670</wp:posOffset>
                </wp:positionV>
                <wp:extent cx="1524000" cy="330200"/>
                <wp:effectExtent l="38100" t="133350" r="38100" b="12700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5908">
                          <a:off x="0" y="0"/>
                          <a:ext cx="1524000" cy="330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t>NULL(</w:t>
                            </w:r>
                            <w:r>
                              <w:rPr>
                                <w:rFonts w:hint="eastAsia"/>
                              </w:rPr>
                              <w:t>没有</w:t>
                            </w:r>
                            <w:r>
                              <w:t>标志位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BD2F" id="_x0000_s1039" type="#_x0000_t202" style="position:absolute;left:0;text-align:left;margin-left:171.35pt;margin-top:22.1pt;width:120pt;height:26pt;rotation:574432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" fillcolor="#3a2c24 [2415]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t>NULL(</w:t>
                      </w:r>
                      <w:r>
                        <w:rPr>
                          <w:rFonts w:hint="eastAsia"/>
                        </w:rPr>
                        <w:t>没有</w:t>
                      </w:r>
                      <w:r>
                        <w:t>标志位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8D42E" wp14:editId="2B10B943">
                <wp:simplePos x="0" y="0"/>
                <wp:positionH relativeFrom="column">
                  <wp:posOffset>1553845</wp:posOffset>
                </wp:positionH>
                <wp:positionV relativeFrom="paragraph">
                  <wp:posOffset>217170</wp:posOffset>
                </wp:positionV>
                <wp:extent cx="2806700" cy="438150"/>
                <wp:effectExtent l="0" t="0" r="69850" b="762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BE91" id="直接箭头连接符 24" o:spid="_x0000_s1026" type="#_x0000_t32" style="position:absolute;margin-left:122.35pt;margin-top:17.1pt;width:221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" strokecolor="#f0a22e [320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FFCEE" wp14:editId="03B71C25">
                <wp:simplePos x="0" y="0"/>
                <wp:positionH relativeFrom="column">
                  <wp:posOffset>4360545</wp:posOffset>
                </wp:positionH>
                <wp:positionV relativeFrom="paragraph">
                  <wp:posOffset>26670</wp:posOffset>
                </wp:positionV>
                <wp:extent cx="774700" cy="1492250"/>
                <wp:effectExtent l="0" t="0" r="25400" b="1270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9FFCEE" id="圆角矩形 25" o:spid="_x0000_s1040" style="position:absolute;left:0;text-align:left;margin-left:343.35pt;margin-top:2.1pt;width:61pt;height:117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F5737" wp14:editId="21818D0F">
                <wp:simplePos x="0" y="0"/>
                <wp:positionH relativeFrom="column">
                  <wp:posOffset>728345</wp:posOffset>
                </wp:positionH>
                <wp:positionV relativeFrom="paragraph">
                  <wp:posOffset>26670</wp:posOffset>
                </wp:positionV>
                <wp:extent cx="787400" cy="1492250"/>
                <wp:effectExtent l="0" t="0" r="12700" b="1270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BF5737" id="圆角矩形 26" o:spid="_x0000_s1041" style="position:absolute;left:0;text-align:left;margin-left:57.35pt;margin-top:2.1pt;width:62pt;height:11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70E7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0D3525" wp14:editId="4FBC84DD">
                <wp:simplePos x="0" y="0"/>
                <wp:positionH relativeFrom="column">
                  <wp:posOffset>2550795</wp:posOffset>
                </wp:positionH>
                <wp:positionV relativeFrom="paragraph">
                  <wp:posOffset>396240</wp:posOffset>
                </wp:positionV>
                <wp:extent cx="450850" cy="311150"/>
                <wp:effectExtent l="38100" t="38100" r="25400" b="5080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52226">
                          <a:off x="0" y="0"/>
                          <a:ext cx="450850" cy="311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Pr="003C1CB1" w:rsidRDefault="00B270E7" w:rsidP="00B270E7">
                            <w:pPr>
                              <w:ind w:firstLineChars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3525" id="_x0000_s1042" type="#_x0000_t202" style="position:absolute;left:0;text-align:left;margin-left:200.85pt;margin-top:31.2pt;width:35.5pt;height:24.5pt;rotation:-379862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" fillcolor="#3a2c24 [2415]">
                <v:textbox>
                  <w:txbxContent>
                    <w:p w:rsidR="00B270E7" w:rsidRPr="003C1CB1" w:rsidRDefault="00B270E7" w:rsidP="00B270E7">
                      <w:pPr>
                        <w:ind w:firstLineChars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41E383" wp14:editId="10C1DF2D">
                <wp:simplePos x="0" y="0"/>
                <wp:positionH relativeFrom="column">
                  <wp:posOffset>1477645</wp:posOffset>
                </wp:positionH>
                <wp:positionV relativeFrom="paragraph">
                  <wp:posOffset>339090</wp:posOffset>
                </wp:positionV>
                <wp:extent cx="2838450" cy="400050"/>
                <wp:effectExtent l="38100" t="0" r="19050" b="762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C09A" id="直接箭头连接符 28" o:spid="_x0000_s1026" type="#_x0000_t32" style="position:absolute;margin-left:116.35pt;margin-top:26.7pt;width:223.5pt;height:31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" strokecolor="#f0a22e [3204]">
                <v:stroke endarrow="block"/>
              </v:shape>
            </w:pict>
          </mc:Fallback>
        </mc:AlternateContent>
      </w: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Pr="003C1CB1" w:rsidRDefault="00B270E7" w:rsidP="00B270E7">
      <w:pPr>
        <w:pStyle w:val="a4"/>
        <w:ind w:firstLine="480"/>
      </w:pPr>
      <w:r>
        <w:rPr>
          <w:rFonts w:hint="eastAsia"/>
        </w:rPr>
        <w:t>注意</w:t>
      </w:r>
      <w:r>
        <w:t>：不建议使用</w:t>
      </w:r>
      <w:r>
        <w:rPr>
          <w:rFonts w:hint="eastAsia"/>
        </w:rPr>
        <w:t>这种</w:t>
      </w:r>
      <w:r>
        <w:t>扫描，</w:t>
      </w:r>
      <w:r>
        <w:rPr>
          <w:rFonts w:hint="eastAsia"/>
        </w:rPr>
        <w:t>因为</w:t>
      </w:r>
      <w:r>
        <w:t>这种扫描准确率很低，而且很容易被过滤；如果要判断操作系统，只需要加上</w:t>
      </w:r>
      <w:r>
        <w:t xml:space="preserve">-O </w:t>
      </w:r>
      <w:r>
        <w:rPr>
          <w:rFonts w:hint="eastAsia"/>
        </w:rPr>
        <w:t>参数</w:t>
      </w:r>
      <w:r>
        <w:t>即可</w:t>
      </w:r>
    </w:p>
    <w:p w:rsidR="00B270E7" w:rsidRDefault="00B270E7" w:rsidP="00B270E7">
      <w:pPr>
        <w:ind w:firstLineChars="0" w:firstLine="0"/>
      </w:pPr>
      <w:r>
        <w:br w:type="page"/>
      </w:r>
    </w:p>
    <w:p w:rsidR="00B270E7" w:rsidRDefault="00B270E7" w:rsidP="00B270E7">
      <w:pPr>
        <w:pStyle w:val="a4"/>
        <w:ind w:firstLine="480"/>
      </w:pPr>
    </w:p>
    <w:tbl>
      <w:tblPr>
        <w:tblStyle w:val="af6"/>
        <w:tblW w:w="0" w:type="auto"/>
        <w:shd w:val="clear" w:color="auto" w:fill="523227" w:themeFill="accent2" w:themeFillShade="80"/>
        <w:tblLook w:val="04A0" w:firstRow="1" w:lastRow="0" w:firstColumn="1" w:lastColumn="0" w:noHBand="0" w:noVBand="1"/>
      </w:tblPr>
      <w:tblGrid>
        <w:gridCol w:w="5477"/>
        <w:gridCol w:w="5477"/>
      </w:tblGrid>
      <w:tr w:rsidR="00B270E7" w:rsidTr="00E2270A">
        <w:tc>
          <w:tcPr>
            <w:tcW w:w="10954" w:type="dxa"/>
            <w:gridSpan w:val="2"/>
            <w:shd w:val="clear" w:color="auto" w:fill="523227" w:themeFill="accent2" w:themeFillShade="80"/>
          </w:tcPr>
          <w:p w:rsidR="00B270E7" w:rsidRDefault="00B270E7" w:rsidP="00E2270A">
            <w:pPr>
              <w:pStyle w:val="1"/>
              <w:ind w:firstLine="780"/>
              <w:outlineLvl w:val="0"/>
            </w:pPr>
            <w:r>
              <w:t>Ack</w:t>
            </w:r>
            <w:r>
              <w:rPr>
                <w:rFonts w:hint="eastAsia"/>
              </w:rPr>
              <w:t>扫描</w:t>
            </w:r>
          </w:p>
        </w:tc>
      </w:tr>
      <w:tr w:rsidR="00B270E7" w:rsidTr="00E2270A">
        <w:tc>
          <w:tcPr>
            <w:tcW w:w="5477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概念</w:t>
            </w:r>
          </w:p>
        </w:tc>
        <w:tc>
          <w:tcPr>
            <w:tcW w:w="5477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通过</w:t>
            </w:r>
            <w:r>
              <w:t>发送一个</w:t>
            </w:r>
            <w:r>
              <w:t>ack</w:t>
            </w:r>
            <w:r>
              <w:t>包给服务器，</w:t>
            </w:r>
            <w:r>
              <w:rPr>
                <w:rFonts w:hint="eastAsia"/>
              </w:rPr>
              <w:t>不论主机</w:t>
            </w:r>
            <w:r>
              <w:t>的端口是否开启，都会</w:t>
            </w:r>
            <w:r>
              <w:rPr>
                <w:rFonts w:hint="eastAsia"/>
              </w:rPr>
              <w:t>返回</w:t>
            </w:r>
            <w:r>
              <w:t>一个</w:t>
            </w:r>
            <w:r>
              <w:rPr>
                <w:rFonts w:hint="eastAsia"/>
              </w:rPr>
              <w:t>RST</w:t>
            </w:r>
            <w:r>
              <w:rPr>
                <w:rFonts w:hint="eastAsia"/>
              </w:rPr>
              <w:t>包</w:t>
            </w:r>
            <w:r>
              <w:t>，</w:t>
            </w:r>
            <w:r>
              <w:rPr>
                <w:rFonts w:hint="eastAsia"/>
              </w:rPr>
              <w:t>通过</w:t>
            </w:r>
            <w:r>
              <w:t>包中的</w:t>
            </w:r>
            <w:r>
              <w:t>ttl</w:t>
            </w:r>
            <w:r>
              <w:t>值判断</w:t>
            </w:r>
            <w:r>
              <w:rPr>
                <w:rFonts w:hint="eastAsia"/>
              </w:rPr>
              <w:t>端口</w:t>
            </w:r>
            <w:r>
              <w:t>是否开启</w:t>
            </w:r>
          </w:p>
        </w:tc>
      </w:tr>
      <w:tr w:rsidR="00B270E7" w:rsidTr="00E2270A">
        <w:tc>
          <w:tcPr>
            <w:tcW w:w="5477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特点</w:t>
            </w:r>
          </w:p>
        </w:tc>
        <w:tc>
          <w:tcPr>
            <w:tcW w:w="5477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</w:p>
        </w:tc>
      </w:tr>
      <w:tr w:rsidR="00B270E7" w:rsidTr="00E2270A">
        <w:tc>
          <w:tcPr>
            <w:tcW w:w="5477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rPr>
                <w:rFonts w:hint="eastAsia"/>
              </w:rPr>
              <w:t>原理</w:t>
            </w:r>
          </w:p>
        </w:tc>
        <w:tc>
          <w:tcPr>
            <w:tcW w:w="5477" w:type="dxa"/>
            <w:shd w:val="clear" w:color="auto" w:fill="523227" w:themeFill="accent2" w:themeFillShade="80"/>
          </w:tcPr>
          <w:p w:rsidR="00B270E7" w:rsidRDefault="00B270E7" w:rsidP="00E2270A">
            <w:pPr>
              <w:pStyle w:val="a4"/>
              <w:ind w:firstLineChars="0" w:firstLine="0"/>
            </w:pPr>
            <w:r>
              <w:t>Rst</w:t>
            </w:r>
            <w:r>
              <w:t>包中的</w:t>
            </w:r>
            <w:r>
              <w:t>ttl</w:t>
            </w:r>
            <w:r>
              <w:t>值如果大于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，</w:t>
            </w:r>
            <w:r>
              <w:t>表明端口关闭</w:t>
            </w:r>
          </w:p>
        </w:tc>
      </w:tr>
    </w:tbl>
    <w:p w:rsidR="00B270E7" w:rsidRDefault="00B270E7" w:rsidP="00B270E7">
      <w:pPr>
        <w:pStyle w:val="a4"/>
        <w:ind w:firstLine="480"/>
      </w:pPr>
      <w:r>
        <w:rPr>
          <w:rFonts w:hint="eastAsia"/>
        </w:rPr>
        <w:t>示意图</w:t>
      </w:r>
    </w:p>
    <w:p w:rsidR="00B270E7" w:rsidRPr="00980A41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89B78DE" wp14:editId="7F78CD56">
                <wp:simplePos x="0" y="0"/>
                <wp:positionH relativeFrom="column">
                  <wp:posOffset>2173605</wp:posOffset>
                </wp:positionH>
                <wp:positionV relativeFrom="paragraph">
                  <wp:posOffset>221615</wp:posOffset>
                </wp:positionV>
                <wp:extent cx="723265" cy="440055"/>
                <wp:effectExtent l="57150" t="76200" r="57785" b="74295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5908">
                          <a:off x="0" y="0"/>
                          <a:ext cx="723265" cy="4400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78DE" id="_x0000_s1043" type="#_x0000_t202" style="position:absolute;left:0;text-align:left;margin-left:171.15pt;margin-top:17.45pt;width:56.95pt;height:34.65pt;rotation:574432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" fillcolor="#3a2c24 [2415]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A63A3" wp14:editId="047D46C0">
                <wp:simplePos x="0" y="0"/>
                <wp:positionH relativeFrom="column">
                  <wp:posOffset>1553845</wp:posOffset>
                </wp:positionH>
                <wp:positionV relativeFrom="paragraph">
                  <wp:posOffset>217170</wp:posOffset>
                </wp:positionV>
                <wp:extent cx="2806700" cy="438150"/>
                <wp:effectExtent l="0" t="0" r="69850" b="7620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AEA7" id="直接箭头连接符 192" o:spid="_x0000_s1026" type="#_x0000_t32" style="position:absolute;margin-left:122.35pt;margin-top:17.1pt;width:221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" strokecolor="#f0a22e [320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0FE1C1" wp14:editId="5D54972E">
                <wp:simplePos x="0" y="0"/>
                <wp:positionH relativeFrom="column">
                  <wp:posOffset>4360545</wp:posOffset>
                </wp:positionH>
                <wp:positionV relativeFrom="paragraph">
                  <wp:posOffset>26670</wp:posOffset>
                </wp:positionV>
                <wp:extent cx="774700" cy="1492250"/>
                <wp:effectExtent l="0" t="0" r="25400" b="12700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0FE1C1" id="圆角矩形 193" o:spid="_x0000_s1044" style="position:absolute;left:0;text-align:left;margin-left:343.35pt;margin-top:2.1pt;width:61pt;height:117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8B966" wp14:editId="482D30EE">
                <wp:simplePos x="0" y="0"/>
                <wp:positionH relativeFrom="column">
                  <wp:posOffset>728345</wp:posOffset>
                </wp:positionH>
                <wp:positionV relativeFrom="paragraph">
                  <wp:posOffset>26670</wp:posOffset>
                </wp:positionV>
                <wp:extent cx="787400" cy="1492250"/>
                <wp:effectExtent l="0" t="0" r="12700" b="12700"/>
                <wp:wrapNone/>
                <wp:docPr id="194" name="圆角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9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0E7" w:rsidRDefault="00B270E7" w:rsidP="00B270E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38B966" id="圆角矩形 194" o:spid="_x0000_s1045" style="position:absolute;left:0;text-align:left;margin-left:57.35pt;margin-top:2.1pt;width:62pt;height:11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" fillcolor="#f0a22e [3204]" strokecolor="#845209 [1604]" strokeweight="2pt">
                <v:textbox>
                  <w:txbxContent>
                    <w:p w:rsidR="00B270E7" w:rsidRDefault="00B270E7" w:rsidP="00B270E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70E7" w:rsidRDefault="00B270E7" w:rsidP="00B270E7">
      <w:pPr>
        <w:pStyle w:val="a4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8BB011E" wp14:editId="09268989">
                <wp:simplePos x="0" y="0"/>
                <wp:positionH relativeFrom="column">
                  <wp:posOffset>2555240</wp:posOffset>
                </wp:positionH>
                <wp:positionV relativeFrom="paragraph">
                  <wp:posOffset>361315</wp:posOffset>
                </wp:positionV>
                <wp:extent cx="1240155" cy="411480"/>
                <wp:effectExtent l="38100" t="76200" r="36195" b="8382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52226">
                          <a:off x="0" y="0"/>
                          <a:ext cx="1240155" cy="4114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0E7" w:rsidRPr="003C1CB1" w:rsidRDefault="00B270E7" w:rsidP="00B270E7">
                            <w:pPr>
                              <w:ind w:firstLineChars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RST(TTL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&lt;=64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B011E" id="_x0000_s1046" type="#_x0000_t202" style="position:absolute;left:0;text-align:left;margin-left:201.2pt;margin-top:28.45pt;width:97.65pt;height:32.4pt;rotation:-379862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" fillcolor="#3a2c24 [2415]">
                <v:textbox>
                  <w:txbxContent>
                    <w:p w:rsidR="00B270E7" w:rsidRPr="003C1CB1" w:rsidRDefault="00B270E7" w:rsidP="00B270E7">
                      <w:pPr>
                        <w:ind w:firstLineChars="0"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RST(TTL</w:t>
                      </w:r>
                      <w:r>
                        <w:rPr>
                          <w:rFonts w:hint="eastAsia"/>
                          <w:sz w:val="22"/>
                        </w:rPr>
                        <w:t>&lt;=64</w:t>
                      </w:r>
                      <w:r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76F1A3" wp14:editId="3C20BBC7">
                <wp:simplePos x="0" y="0"/>
                <wp:positionH relativeFrom="column">
                  <wp:posOffset>1477645</wp:posOffset>
                </wp:positionH>
                <wp:positionV relativeFrom="paragraph">
                  <wp:posOffset>339090</wp:posOffset>
                </wp:positionV>
                <wp:extent cx="2838450" cy="400050"/>
                <wp:effectExtent l="38100" t="0" r="19050" b="7620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5067" id="直接箭头连接符 196" o:spid="_x0000_s1026" type="#_x0000_t32" style="position:absolute;margin-left:116.35pt;margin-top:26.7pt;width:223.5pt;height:31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" strokecolor="#f0a22e [3204]">
                <v:stroke endarrow="block"/>
              </v:shape>
            </w:pict>
          </mc:Fallback>
        </mc:AlternateContent>
      </w: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480"/>
      </w:pPr>
    </w:p>
    <w:p w:rsidR="00B270E7" w:rsidRDefault="00B270E7" w:rsidP="00B270E7">
      <w:pPr>
        <w:pStyle w:val="a4"/>
        <w:ind w:firstLine="620"/>
      </w:pPr>
      <w:r w:rsidRPr="0091656E">
        <w:rPr>
          <w:rStyle w:val="3Char"/>
          <w:rFonts w:hint="eastAsia"/>
        </w:rPr>
        <w:t>注意</w:t>
      </w:r>
      <w:r>
        <w:t>：也可以自定义</w:t>
      </w:r>
      <w:r>
        <w:rPr>
          <w:rFonts w:hint="eastAsia"/>
        </w:rPr>
        <w:t>扫描包</w:t>
      </w:r>
      <w:r>
        <w:t>，下图演示这种用法</w:t>
      </w:r>
    </w:p>
    <w:p w:rsidR="00B270E7" w:rsidRDefault="00B270E7" w:rsidP="00B270E7">
      <w:pPr>
        <w:pStyle w:val="a4"/>
        <w:ind w:firstLine="480"/>
      </w:pPr>
      <w:r>
        <w:rPr>
          <w:noProof/>
        </w:rPr>
        <w:drawing>
          <wp:inline distT="0" distB="0" distL="0" distR="0" wp14:anchorId="4ED098A9" wp14:editId="337D5D4B">
            <wp:extent cx="6962140" cy="894715"/>
            <wp:effectExtent l="0" t="0" r="0" b="635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E7" w:rsidRDefault="00B270E7" w:rsidP="00B270E7">
      <w:pPr>
        <w:pStyle w:val="a4"/>
        <w:ind w:firstLine="480"/>
      </w:pPr>
    </w:p>
    <w:p w:rsidR="0044731D" w:rsidRPr="0044731D" w:rsidRDefault="0044731D" w:rsidP="0044731D">
      <w:pPr>
        <w:pStyle w:val="a4"/>
        <w:ind w:left="704" w:firstLineChars="0" w:firstLine="0"/>
      </w:pPr>
    </w:p>
    <w:sectPr w:rsidR="0044731D" w:rsidRPr="0044731D" w:rsidSect="008D68E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7A4637" w:rsidRPr="007A4637">
          <w:rPr>
            <w:noProof/>
            <w:lang w:val="zh-CN"/>
          </w:rPr>
          <w:t>5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58F46ED"/>
    <w:multiLevelType w:val="hybridMultilevel"/>
    <w:tmpl w:val="12C809BE"/>
    <w:lvl w:ilvl="0" w:tplc="8D068D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32B58"/>
    <w:rsid w:val="001C1C26"/>
    <w:rsid w:val="00232E15"/>
    <w:rsid w:val="0024674A"/>
    <w:rsid w:val="00333F08"/>
    <w:rsid w:val="00344E2C"/>
    <w:rsid w:val="0044197F"/>
    <w:rsid w:val="0044731D"/>
    <w:rsid w:val="00490AD4"/>
    <w:rsid w:val="004A3EF6"/>
    <w:rsid w:val="004F6A8F"/>
    <w:rsid w:val="005357E0"/>
    <w:rsid w:val="00597674"/>
    <w:rsid w:val="00613399"/>
    <w:rsid w:val="00634426"/>
    <w:rsid w:val="006A1E21"/>
    <w:rsid w:val="007A4637"/>
    <w:rsid w:val="007A6241"/>
    <w:rsid w:val="008459E1"/>
    <w:rsid w:val="008A543A"/>
    <w:rsid w:val="008D68EB"/>
    <w:rsid w:val="008E1627"/>
    <w:rsid w:val="009C2A40"/>
    <w:rsid w:val="00AC3AAB"/>
    <w:rsid w:val="00B178EA"/>
    <w:rsid w:val="00B270E7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B270E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1"/>
    <w:unhideWhenUsed/>
    <w:rsid w:val="00B270E7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2cto.com/article/201203/125686.html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26A36E-FEAF-4DD0-9165-B8D80EA5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146</TotalTime>
  <Pages>6</Pages>
  <Words>1594</Words>
  <Characters>829</Characters>
  <Application>Microsoft Office Word</Application>
  <DocSecurity>0</DocSecurity>
  <Lines>6</Lines>
  <Paragraphs>4</Paragraphs>
  <ScaleCrop>false</ScaleCrop>
  <Company>China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5</cp:revision>
  <dcterms:created xsi:type="dcterms:W3CDTF">2017-10-20T05:40:00Z</dcterms:created>
  <dcterms:modified xsi:type="dcterms:W3CDTF">2017-10-20T08:08:00Z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