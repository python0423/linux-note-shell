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1879E2" w:rsidRDefault="001879E2" w:rsidP="001879E2">
      <w:pPr>
        <w:pStyle w:val="1"/>
        <w:ind w:firstLine="780"/>
      </w:pPr>
      <w:r>
        <w:rPr>
          <w:rFonts w:hint="eastAsia"/>
        </w:rPr>
        <w:t>Linux</w:t>
      </w:r>
      <w:r>
        <w:t>箴言总结</w:t>
      </w:r>
    </w:p>
    <w:p w:rsidR="00F528D4" w:rsidRPr="00F528D4" w:rsidRDefault="00F528D4" w:rsidP="00F528D4">
      <w:pPr>
        <w:ind w:firstLine="480"/>
      </w:pPr>
    </w:p>
    <w:p w:rsidR="00421059" w:rsidRDefault="001879E2" w:rsidP="00421059">
      <w:pPr>
        <w:pStyle w:val="2"/>
        <w:ind w:firstLine="700"/>
      </w:pPr>
      <w:r>
        <w:rPr>
          <w:rFonts w:hint="eastAsia"/>
        </w:rPr>
        <w:t>最小</w:t>
      </w:r>
      <w:r>
        <w:t>化原则</w:t>
      </w:r>
      <w:r w:rsidR="004210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3DAD7" wp14:editId="3E6F54E1">
                <wp:simplePos x="0" y="0"/>
                <wp:positionH relativeFrom="column">
                  <wp:posOffset>-230997</wp:posOffset>
                </wp:positionH>
                <wp:positionV relativeFrom="paragraph">
                  <wp:posOffset>358083</wp:posOffset>
                </wp:positionV>
                <wp:extent cx="7717809" cy="4947313"/>
                <wp:effectExtent l="0" t="0" r="16510" b="24765"/>
                <wp:wrapNone/>
                <wp:docPr id="1" name="横卷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809" cy="4947313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059" w:rsidRDefault="00421059" w:rsidP="00421059">
                            <w:pPr>
                              <w:ind w:left="426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t>系统最小化：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最小化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简化的</w:t>
                            </w:r>
                            <w:r>
                              <w:t>Linux</w:t>
                            </w:r>
                            <w:r>
                              <w:t>系统，</w:t>
                            </w:r>
                            <w:r>
                              <w:rPr>
                                <w:rFonts w:hint="eastAsia"/>
                              </w:rPr>
                              <w:t>无用</w:t>
                            </w:r>
                            <w:r>
                              <w:t>的包不装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无用的软件不装；</w:t>
                            </w:r>
                            <w:bookmarkStart w:id="0" w:name="_GoBack"/>
                            <w:bookmarkEnd w:id="0"/>
                          </w:p>
                          <w:p w:rsidR="00421059" w:rsidRDefault="00421059" w:rsidP="0042105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  <w:r>
                              <w:t>最小化：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无用的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不开启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421059" w:rsidRDefault="00421059" w:rsidP="0042105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命令最小化：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达到目的</w:t>
                            </w:r>
                            <w:r>
                              <w:rPr>
                                <w:rFonts w:hint="eastAsia"/>
                              </w:rPr>
                              <w:t>即可</w:t>
                            </w:r>
                            <w:r>
                              <w:t>,</w:t>
                            </w:r>
                            <w:r>
                              <w:t>参数尽可能的少，</w:t>
                            </w:r>
                            <w:r>
                              <w:t>”</w:t>
                            </w:r>
                            <w:r>
                              <w:t>rm –f text.txt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不要用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rm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rf text.txt</w:t>
                            </w:r>
                            <w:r>
                              <w:t>”</w:t>
                            </w:r>
                          </w:p>
                          <w:p w:rsidR="00421059" w:rsidRDefault="00421059" w:rsidP="0042105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用户最小化：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平时使用普通用户登录，一般不用</w:t>
                            </w:r>
                            <w:r>
                              <w:t>root</w:t>
                            </w:r>
                            <w:r>
                              <w:t>登录</w:t>
                            </w:r>
                          </w:p>
                          <w:p w:rsidR="00421059" w:rsidRDefault="00421059" w:rsidP="0042105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用户授权最</w:t>
                            </w:r>
                            <w:r>
                              <w:rPr>
                                <w:rFonts w:hint="eastAsia"/>
                              </w:rPr>
                              <w:t>小化：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给必须的使用系统的命令；其他多余的命令</w:t>
                            </w:r>
                            <w:r>
                              <w:rPr>
                                <w:rFonts w:hint="eastAsia"/>
                              </w:rPr>
                              <w:t>都</w:t>
                            </w:r>
                            <w:r>
                              <w:t>不给予</w:t>
                            </w:r>
                          </w:p>
                          <w:p w:rsidR="00421059" w:rsidRDefault="00421059" w:rsidP="00421059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系统及目录的权限最小化：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禁止随意的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系统目录下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，修改，删除文件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能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用读的情况不要</w:t>
                            </w:r>
                            <w:r>
                              <w:rPr>
                                <w:rFonts w:hint="eastAsia"/>
                              </w:rPr>
                              <w:t>给予</w:t>
                            </w:r>
                            <w:r>
                              <w:t>写的权限；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3DAD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1" o:spid="_x0000_s1026" type="#_x0000_t98" style="position:absolute;left:0;text-align:left;margin-left:-18.2pt;margin-top:28.2pt;width:607.7pt;height:3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" fillcolor="#0989b1 [3209]" strokecolor="#044357 [1609]" strokeweight="2pt">
                <v:textbox>
                  <w:txbxContent>
                    <w:p w:rsidR="00421059" w:rsidRDefault="00421059" w:rsidP="00421059">
                      <w:pPr>
                        <w:ind w:left="426" w:firstLineChars="0" w:firstLine="0"/>
                      </w:pPr>
                      <w:r>
                        <w:rPr>
                          <w:rFonts w:hint="eastAsia"/>
                        </w:rPr>
                        <w:t>安装</w:t>
                      </w:r>
                      <w:r>
                        <w:t>系统最小化：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最小化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简化的</w:t>
                      </w:r>
                      <w:r>
                        <w:t>Linux</w:t>
                      </w:r>
                      <w:r>
                        <w:t>系统，</w:t>
                      </w:r>
                      <w:r>
                        <w:rPr>
                          <w:rFonts w:hint="eastAsia"/>
                        </w:rPr>
                        <w:t>无用</w:t>
                      </w:r>
                      <w:r>
                        <w:t>的包不装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无用的软件不装；</w:t>
                      </w:r>
                      <w:bookmarkStart w:id="1" w:name="_GoBack"/>
                      <w:bookmarkEnd w:id="1"/>
                    </w:p>
                    <w:p w:rsidR="00421059" w:rsidRDefault="00421059" w:rsidP="00421059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  <w:r>
                        <w:t>最小化：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无用的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不开启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421059" w:rsidRDefault="00421059" w:rsidP="00421059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命令最小化：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达到目的</w:t>
                      </w:r>
                      <w:r>
                        <w:rPr>
                          <w:rFonts w:hint="eastAsia"/>
                        </w:rPr>
                        <w:t>即可</w:t>
                      </w:r>
                      <w:r>
                        <w:t>,</w:t>
                      </w:r>
                      <w:r>
                        <w:t>参数尽可能的少，</w:t>
                      </w:r>
                      <w:r>
                        <w:t>”</w:t>
                      </w:r>
                      <w:r>
                        <w:t>rm –f text.txt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不要用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rm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rf text.txt</w:t>
                      </w:r>
                      <w:r>
                        <w:t>”</w:t>
                      </w:r>
                    </w:p>
                    <w:p w:rsidR="00421059" w:rsidRDefault="00421059" w:rsidP="00421059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用户最小化：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平时使用普通用户登录，一般不用</w:t>
                      </w:r>
                      <w:r>
                        <w:t>root</w:t>
                      </w:r>
                      <w:r>
                        <w:t>登录</w:t>
                      </w:r>
                    </w:p>
                    <w:p w:rsidR="00421059" w:rsidRDefault="00421059" w:rsidP="00421059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普通</w:t>
                      </w:r>
                      <w:r>
                        <w:t>用户授权最</w:t>
                      </w:r>
                      <w:r>
                        <w:rPr>
                          <w:rFonts w:hint="eastAsia"/>
                        </w:rPr>
                        <w:t>小化：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给必须的使用系统的命令；其他多余的命令</w:t>
                      </w:r>
                      <w:r>
                        <w:rPr>
                          <w:rFonts w:hint="eastAsia"/>
                        </w:rPr>
                        <w:t>都</w:t>
                      </w:r>
                      <w:r>
                        <w:t>不给予</w:t>
                      </w:r>
                    </w:p>
                    <w:p w:rsidR="00421059" w:rsidRDefault="00421059" w:rsidP="00421059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系统及目录的权限最小化：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禁止随意的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系统目录下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，修改，删除文件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能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用读的情况不要</w:t>
                      </w:r>
                      <w:r>
                        <w:rPr>
                          <w:rFonts w:hint="eastAsia"/>
                        </w:rPr>
                        <w:t>给予</w:t>
                      </w:r>
                      <w:r>
                        <w:t>写的权限；</w:t>
                      </w:r>
                    </w:p>
                  </w:txbxContent>
                </v:textbox>
              </v:shape>
            </w:pict>
          </mc:Fallback>
        </mc:AlternateContent>
      </w:r>
    </w:p>
    <w:p w:rsidR="00421059" w:rsidRDefault="00421059" w:rsidP="00421059">
      <w:pPr>
        <w:pStyle w:val="a0"/>
        <w:ind w:firstLine="480"/>
      </w:pPr>
    </w:p>
    <w:p w:rsidR="00421059" w:rsidRDefault="00421059" w:rsidP="00421059">
      <w:pPr>
        <w:pStyle w:val="a0"/>
        <w:ind w:firstLine="480"/>
      </w:pPr>
    </w:p>
    <w:p w:rsidR="001879E2" w:rsidRPr="00786C7B" w:rsidRDefault="00421059" w:rsidP="00421059">
      <w:pPr>
        <w:ind w:firstLineChars="0" w:firstLine="0"/>
        <w:rPr>
          <w:rFonts w:hint="eastAsia"/>
        </w:rPr>
      </w:pPr>
      <w:r>
        <w:br w:type="page"/>
      </w: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131C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21059" w:rsidRPr="00421059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879E2"/>
    <w:rsid w:val="001C1C26"/>
    <w:rsid w:val="0024674A"/>
    <w:rsid w:val="00333F08"/>
    <w:rsid w:val="00344E2C"/>
    <w:rsid w:val="00421059"/>
    <w:rsid w:val="0044197F"/>
    <w:rsid w:val="0044731D"/>
    <w:rsid w:val="00490AD4"/>
    <w:rsid w:val="004F6A8F"/>
    <w:rsid w:val="00516003"/>
    <w:rsid w:val="005357E0"/>
    <w:rsid w:val="00597674"/>
    <w:rsid w:val="00613399"/>
    <w:rsid w:val="006A1E21"/>
    <w:rsid w:val="008459E1"/>
    <w:rsid w:val="008D68EB"/>
    <w:rsid w:val="008E1627"/>
    <w:rsid w:val="00A464F4"/>
    <w:rsid w:val="00AC3AAB"/>
    <w:rsid w:val="00B178EA"/>
    <w:rsid w:val="00BB2C86"/>
    <w:rsid w:val="00C156C9"/>
    <w:rsid w:val="00E5218C"/>
    <w:rsid w:val="00E779D4"/>
    <w:rsid w:val="00E8567D"/>
    <w:rsid w:val="00E85A33"/>
    <w:rsid w:val="00F528D4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CFD626-D7B7-4476-AB51-09820725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2</Pages>
  <Words>10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2017-10-12T02:24:00Z</dcterms:created>
  <dcterms:modified xsi:type="dcterms:W3CDTF">2017-10-12T08:29:00Z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