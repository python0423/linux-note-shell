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22F28" w:themeColor="text2" w:themeShade="7F"/>
  <w:body>
    <w:p w14:paraId="0C1D2B8E" w14:textId="77777777" w:rsidR="00D8697C" w:rsidRDefault="00D8697C" w:rsidP="00D8697C">
      <w:pPr>
        <w:pStyle w:val="1"/>
        <w:ind w:firstLine="780"/>
      </w:pPr>
      <w:r>
        <w:rPr>
          <w:rFonts w:hint="eastAsia"/>
        </w:rPr>
        <w:t>查看</w:t>
      </w:r>
      <w:r>
        <w:t>系统信息</w:t>
      </w:r>
    </w:p>
    <w:p w14:paraId="327E8D49" w14:textId="77777777" w:rsidR="00F7073C" w:rsidRPr="00F7073C" w:rsidRDefault="00F7073C" w:rsidP="00F7073C">
      <w:pPr>
        <w:ind w:firstLine="480"/>
      </w:pPr>
    </w:p>
    <w:p w14:paraId="561C9664" w14:textId="77777777" w:rsidR="00D8697C" w:rsidRDefault="00D8697C" w:rsidP="00D8697C">
      <w:pPr>
        <w:pStyle w:val="2"/>
        <w:ind w:left="200" w:firstLine="700"/>
      </w:pPr>
      <w:r>
        <w:rPr>
          <w:rFonts w:hint="eastAsia"/>
        </w:rPr>
        <w:t xml:space="preserve">uname  </w:t>
      </w:r>
      <w:r>
        <w:rPr>
          <w:rFonts w:hint="eastAsia"/>
        </w:rPr>
        <w:t>打印系统信息</w:t>
      </w:r>
    </w:p>
    <w:p w14:paraId="21C24FD3" w14:textId="77777777" w:rsidR="00D8697C" w:rsidRDefault="00D8697C" w:rsidP="00D8697C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 xml:space="preserve">-a </w:t>
      </w:r>
      <w:r>
        <w:rPr>
          <w:rFonts w:hint="eastAsia"/>
        </w:rPr>
        <w:t>打印所有系统信息</w:t>
      </w:r>
    </w:p>
    <w:p w14:paraId="367D0ECB" w14:textId="77777777" w:rsidR="00D8697C" w:rsidRDefault="00D8697C" w:rsidP="00D8697C">
      <w:pPr>
        <w:pStyle w:val="a0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 xml:space="preserve">-s </w:t>
      </w:r>
      <w:r>
        <w:rPr>
          <w:rFonts w:hint="eastAsia"/>
        </w:rPr>
        <w:t>打印内核信息</w:t>
      </w:r>
      <w:r>
        <w:rPr>
          <w:rFonts w:hint="eastAsia"/>
        </w:rPr>
        <w:t>,</w:t>
      </w:r>
      <w:r>
        <w:rPr>
          <w:rFonts w:hint="eastAsia"/>
        </w:rPr>
        <w:t>默认参数</w:t>
      </w:r>
    </w:p>
    <w:p w14:paraId="76AD63F9" w14:textId="77777777" w:rsidR="00D8697C" w:rsidRDefault="00D8697C" w:rsidP="00D8697C">
      <w:pPr>
        <w:pStyle w:val="a0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 xml:space="preserve">-n </w:t>
      </w:r>
      <w:r>
        <w:rPr>
          <w:rFonts w:hint="eastAsia"/>
        </w:rPr>
        <w:t>打印网络主机名</w:t>
      </w:r>
    </w:p>
    <w:p w14:paraId="74E14CAD" w14:textId="77777777" w:rsidR="00D8697C" w:rsidRDefault="00D8697C" w:rsidP="00D8697C">
      <w:pPr>
        <w:pStyle w:val="a0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 xml:space="preserve">-r </w:t>
      </w:r>
      <w:r>
        <w:rPr>
          <w:rFonts w:hint="eastAsia"/>
        </w:rPr>
        <w:t>打印内核发行版</w:t>
      </w:r>
    </w:p>
    <w:p w14:paraId="0247878E" w14:textId="77777777" w:rsidR="00D8697C" w:rsidRDefault="00D8697C" w:rsidP="00D8697C">
      <w:pPr>
        <w:pStyle w:val="a0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 xml:space="preserve">-v </w:t>
      </w:r>
      <w:r>
        <w:rPr>
          <w:rFonts w:hint="eastAsia"/>
        </w:rPr>
        <w:t>打印内核发行时间</w:t>
      </w:r>
    </w:p>
    <w:p w14:paraId="0D280C0F" w14:textId="77777777" w:rsidR="00D8697C" w:rsidRDefault="00D8697C" w:rsidP="00D8697C">
      <w:pPr>
        <w:pStyle w:val="a0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其他请自行看手册</w:t>
      </w:r>
    </w:p>
    <w:p w14:paraId="54635B24" w14:textId="77777777" w:rsidR="00D8697C" w:rsidRPr="00924D65" w:rsidRDefault="00D8697C" w:rsidP="00D8697C">
      <w:pPr>
        <w:pStyle w:val="2"/>
        <w:ind w:firstLine="700"/>
      </w:pPr>
      <w:r>
        <w:rPr>
          <w:rFonts w:hint="eastAsia"/>
        </w:rPr>
        <w:t xml:space="preserve">Last </w:t>
      </w:r>
      <w:r>
        <w:rPr>
          <w:rFonts w:hint="eastAsia"/>
        </w:rPr>
        <w:t>查看系统登录日志</w:t>
      </w:r>
    </w:p>
    <w:p w14:paraId="02AC4DB0" w14:textId="77777777" w:rsidR="00D8697C" w:rsidRDefault="00D8697C" w:rsidP="00F7073C">
      <w:pPr>
        <w:ind w:firstLine="480"/>
      </w:pPr>
      <w:r>
        <w:rPr>
          <w:rFonts w:hint="eastAsia"/>
        </w:rPr>
        <w:t>这个命令用来列出最近的用户登录日志</w:t>
      </w:r>
    </w:p>
    <w:p w14:paraId="272D066C" w14:textId="77777777" w:rsidR="00D8697C" w:rsidRDefault="00D8697C" w:rsidP="00F7073C">
      <w:pPr>
        <w:ind w:firstLine="480"/>
      </w:pPr>
      <w:r>
        <w:rPr>
          <w:rFonts w:hint="eastAsia"/>
        </w:rPr>
        <w:t>它会访问</w:t>
      </w:r>
      <w:r>
        <w:rPr>
          <w:rFonts w:hint="eastAsia"/>
        </w:rPr>
        <w:t>/var/log/wtmp</w:t>
      </w:r>
      <w:r>
        <w:rPr>
          <w:rFonts w:hint="eastAsia"/>
        </w:rPr>
        <w:t>（记录每个用户的登录次数和持续时间）</w:t>
      </w:r>
      <w:r>
        <w:rPr>
          <w:rFonts w:hint="eastAsia"/>
        </w:rPr>
        <w:t>,</w:t>
      </w:r>
      <w:r>
        <w:rPr>
          <w:rFonts w:hint="eastAsia"/>
        </w:rPr>
        <w:t>以及</w:t>
      </w:r>
      <w:r>
        <w:rPr>
          <w:rFonts w:hint="eastAsia"/>
        </w:rPr>
        <w:t>/var/log/btmp(</w:t>
      </w:r>
      <w:r>
        <w:rPr>
          <w:rFonts w:hint="eastAsia"/>
        </w:rPr>
        <w:t>详细的登录信息，包括登录失败请求</w:t>
      </w:r>
      <w:r>
        <w:rPr>
          <w:rFonts w:hint="eastAsia"/>
        </w:rPr>
        <w:t>)</w:t>
      </w:r>
    </w:p>
    <w:p w14:paraId="055C1A88" w14:textId="77777777" w:rsidR="00D8697C" w:rsidRDefault="00D8697C" w:rsidP="00F7073C">
      <w:pPr>
        <w:ind w:firstLine="480"/>
      </w:pPr>
      <w:r>
        <w:rPr>
          <w:rFonts w:hint="eastAsia"/>
        </w:rPr>
        <w:t>下图展现了一部分登录日志，说明格式</w:t>
      </w:r>
    </w:p>
    <w:p w14:paraId="39728DDA" w14:textId="77777777" w:rsidR="00D8697C" w:rsidRDefault="00D8697C" w:rsidP="00D8697C">
      <w:pPr>
        <w:pStyle w:val="a0"/>
        <w:ind w:leftChars="150" w:left="360" w:firstLine="480"/>
      </w:pPr>
      <w:r>
        <w:rPr>
          <w:noProof/>
        </w:rPr>
        <w:drawing>
          <wp:inline distT="0" distB="0" distL="114300" distR="114300" wp14:anchorId="22A65239" wp14:editId="61AD0B54">
            <wp:extent cx="5270500" cy="111696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1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B8B1BE" w14:textId="77777777" w:rsidR="00D8697C" w:rsidRDefault="00D8697C" w:rsidP="00F7073C">
      <w:pPr>
        <w:ind w:firstLine="480"/>
      </w:pPr>
      <w:r>
        <w:rPr>
          <w:rFonts w:hint="eastAsia"/>
        </w:rPr>
        <w:t>第一列：用户名</w:t>
      </w:r>
    </w:p>
    <w:p w14:paraId="1A87C627" w14:textId="77777777" w:rsidR="00D8697C" w:rsidRDefault="00D8697C" w:rsidP="00F7073C">
      <w:pPr>
        <w:ind w:firstLine="480"/>
      </w:pPr>
      <w:r>
        <w:rPr>
          <w:rFonts w:hint="eastAsia"/>
        </w:rPr>
        <w:t>第二列：终端位置；</w:t>
      </w:r>
      <w:r>
        <w:rPr>
          <w:rFonts w:hint="eastAsia"/>
        </w:rPr>
        <w:t>pts/0</w:t>
      </w:r>
      <w:r>
        <w:rPr>
          <w:rFonts w:hint="eastAsia"/>
        </w:rPr>
        <w:t>表示是伪终端，意味着从诸如</w:t>
      </w:r>
      <w:r>
        <w:rPr>
          <w:rFonts w:hint="eastAsia"/>
        </w:rPr>
        <w:t>SSH</w:t>
      </w:r>
      <w:r>
        <w:rPr>
          <w:rFonts w:hint="eastAsia"/>
        </w:rPr>
        <w:t>，</w:t>
      </w:r>
      <w:r>
        <w:rPr>
          <w:rFonts w:hint="eastAsia"/>
        </w:rPr>
        <w:t>Telnet</w:t>
      </w:r>
      <w:r>
        <w:rPr>
          <w:rFonts w:hint="eastAsia"/>
        </w:rPr>
        <w:t>中远程连接的用户；</w:t>
      </w:r>
      <w:r>
        <w:rPr>
          <w:rFonts w:hint="eastAsia"/>
        </w:rPr>
        <w:t>.tty</w:t>
      </w:r>
      <w:r>
        <w:rPr>
          <w:rFonts w:hint="eastAsia"/>
        </w:rPr>
        <w:t>意味着直接连接到计算机或者本地连接的用户；</w:t>
      </w:r>
    </w:p>
    <w:p w14:paraId="65C99105" w14:textId="77777777" w:rsidR="00D8697C" w:rsidRDefault="00D8697C" w:rsidP="00F7073C">
      <w:pPr>
        <w:ind w:firstLine="480"/>
      </w:pPr>
      <w:r>
        <w:rPr>
          <w:rFonts w:hint="eastAsia"/>
        </w:rPr>
        <w:t>第三列：登录</w:t>
      </w:r>
      <w:r>
        <w:rPr>
          <w:rFonts w:hint="eastAsia"/>
        </w:rPr>
        <w:t>ip</w:t>
      </w:r>
      <w:r>
        <w:rPr>
          <w:rFonts w:hint="eastAsia"/>
        </w:rPr>
        <w:t>或者是内核，如果是</w:t>
      </w:r>
      <w:r>
        <w:rPr>
          <w:rFonts w:hint="eastAsia"/>
        </w:rPr>
        <w:t>0.0</w:t>
      </w:r>
      <w:r>
        <w:rPr>
          <w:rFonts w:hint="eastAsia"/>
        </w:rPr>
        <w:t>，或者是什么都没有，表示用户通过本地终端连接；</w:t>
      </w:r>
    </w:p>
    <w:p w14:paraId="00CD5845" w14:textId="77777777" w:rsidR="00D8697C" w:rsidRDefault="00D8697C" w:rsidP="00F7073C">
      <w:pPr>
        <w:ind w:firstLine="480"/>
      </w:pPr>
      <w:r>
        <w:rPr>
          <w:rFonts w:hint="eastAsia"/>
        </w:rPr>
        <w:t>第四列：开始时间</w:t>
      </w:r>
    </w:p>
    <w:p w14:paraId="60BFEE4F" w14:textId="77777777" w:rsidR="00D8697C" w:rsidRDefault="00D8697C" w:rsidP="00F7073C">
      <w:pPr>
        <w:ind w:firstLine="480"/>
      </w:pPr>
      <w:r>
        <w:rPr>
          <w:rFonts w:hint="eastAsia"/>
        </w:rPr>
        <w:t>第五列：结束时间（</w:t>
      </w:r>
      <w:r>
        <w:rPr>
          <w:rFonts w:hint="eastAsia"/>
        </w:rPr>
        <w:t xml:space="preserve">still login in </w:t>
      </w:r>
      <w:r>
        <w:rPr>
          <w:rFonts w:hint="eastAsia"/>
        </w:rPr>
        <w:t>还未退出</w:t>
      </w:r>
      <w:r>
        <w:rPr>
          <w:rFonts w:hint="eastAsia"/>
        </w:rPr>
        <w:t xml:space="preserve"> down </w:t>
      </w:r>
      <w:r>
        <w:rPr>
          <w:rFonts w:hint="eastAsia"/>
        </w:rPr>
        <w:t>正常关机</w:t>
      </w:r>
      <w:r>
        <w:rPr>
          <w:rFonts w:hint="eastAsia"/>
        </w:rPr>
        <w:t xml:space="preserve"> crash </w:t>
      </w:r>
      <w:r>
        <w:rPr>
          <w:rFonts w:hint="eastAsia"/>
        </w:rPr>
        <w:t>强制关机）</w:t>
      </w:r>
    </w:p>
    <w:p w14:paraId="3E264316" w14:textId="77777777" w:rsidR="00D8697C" w:rsidRDefault="00D8697C" w:rsidP="00F7073C">
      <w:pPr>
        <w:ind w:firstLine="480"/>
      </w:pPr>
      <w:r>
        <w:rPr>
          <w:rFonts w:hint="eastAsia"/>
        </w:rPr>
        <w:t>第六列：持续时间</w:t>
      </w:r>
    </w:p>
    <w:p w14:paraId="3BFEEEAE" w14:textId="77777777" w:rsidR="00F7073C" w:rsidRDefault="00F7073C" w:rsidP="00F7073C">
      <w:pPr>
        <w:pStyle w:val="a0"/>
        <w:ind w:firstLine="480"/>
      </w:pPr>
    </w:p>
    <w:p w14:paraId="3E1755CA" w14:textId="77777777" w:rsidR="00F7073C" w:rsidRPr="00F7073C" w:rsidRDefault="00F7073C" w:rsidP="00F7073C">
      <w:pPr>
        <w:pStyle w:val="a0"/>
        <w:ind w:firstLine="480"/>
      </w:pPr>
    </w:p>
    <w:p w14:paraId="5CE887FE" w14:textId="77777777" w:rsidR="00D8697C" w:rsidRDefault="00D8697C" w:rsidP="00F7073C">
      <w:pPr>
        <w:ind w:firstLine="480"/>
      </w:pPr>
      <w:r>
        <w:rPr>
          <w:rFonts w:hint="eastAsia"/>
        </w:rPr>
        <w:lastRenderedPageBreak/>
        <w:t>参数用法</w:t>
      </w:r>
    </w:p>
    <w:p w14:paraId="5FB615C8" w14:textId="77777777" w:rsidR="00D8697C" w:rsidRDefault="00D8697C" w:rsidP="00D8697C">
      <w:pPr>
        <w:pStyle w:val="a0"/>
        <w:ind w:leftChars="150" w:left="360" w:firstLine="480"/>
      </w:pPr>
      <w:r>
        <w:rPr>
          <w:noProof/>
        </w:rPr>
        <w:drawing>
          <wp:inline distT="0" distB="0" distL="114300" distR="114300" wp14:anchorId="46987F50" wp14:editId="63590C2F">
            <wp:extent cx="4561840" cy="20859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76E72D2" w14:textId="77777777" w:rsidR="00D8697C" w:rsidRDefault="00D8697C" w:rsidP="00F7073C">
      <w:pPr>
        <w:ind w:firstLine="480"/>
      </w:pPr>
      <w:r>
        <w:rPr>
          <w:rFonts w:hint="eastAsia"/>
        </w:rPr>
        <w:t xml:space="preserve"> Last</w:t>
      </w:r>
      <w:r>
        <w:rPr>
          <w:rFonts w:hint="eastAsia"/>
        </w:rPr>
        <w:t>命令练习</w:t>
      </w:r>
    </w:p>
    <w:p w14:paraId="1337C1FA" w14:textId="77777777" w:rsidR="00D8697C" w:rsidRDefault="00A91D27" w:rsidP="00F7073C">
      <w:pPr>
        <w:ind w:firstLine="480"/>
      </w:pPr>
      <w:hyperlink r:id="rId12" w:history="1">
        <w:r w:rsidR="00D8697C" w:rsidRPr="00C674A1">
          <w:rPr>
            <w:rStyle w:val="af4"/>
            <w:rFonts w:hint="eastAsia"/>
          </w:rPr>
          <w:t>http://www.linuxidc.com/Linux/2015-04/115846.htm</w:t>
        </w:r>
      </w:hyperlink>
    </w:p>
    <w:p w14:paraId="5D194592" w14:textId="77777777" w:rsidR="00D8697C" w:rsidRDefault="00D8697C" w:rsidP="00D8697C">
      <w:pPr>
        <w:ind w:left="284" w:firstLine="480"/>
      </w:pPr>
    </w:p>
    <w:p w14:paraId="2D8EE342" w14:textId="77777777" w:rsidR="00D8697C" w:rsidRDefault="00D8697C" w:rsidP="00D8697C">
      <w:pPr>
        <w:pStyle w:val="3"/>
        <w:ind w:firstLine="620"/>
      </w:pPr>
      <w:r>
        <w:rPr>
          <w:rFonts w:hint="eastAsia"/>
        </w:rPr>
        <w:t>关闭</w:t>
      </w:r>
      <w:r>
        <w:t xml:space="preserve">selinux </w:t>
      </w:r>
      <w:r>
        <w:rPr>
          <w:rFonts w:hint="eastAsia"/>
        </w:rPr>
        <w:t>系统</w:t>
      </w:r>
    </w:p>
    <w:p w14:paraId="5DB1200F" w14:textId="77777777" w:rsidR="00D8697C" w:rsidRDefault="00D8697C" w:rsidP="00F7073C">
      <w:pPr>
        <w:ind w:firstLine="480"/>
      </w:pPr>
      <w:r>
        <w:rPr>
          <w:rFonts w:hint="eastAsia"/>
        </w:rPr>
        <w:t>打开</w:t>
      </w:r>
      <w:r>
        <w:t>配置文件</w:t>
      </w:r>
      <w:r>
        <w:rPr>
          <w:rFonts w:hint="eastAsia"/>
        </w:rPr>
        <w:t>/etc/</w:t>
      </w:r>
      <w:r>
        <w:t>selinux/config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查看</w:t>
      </w:r>
      <w:r>
        <w:t>具体设置</w:t>
      </w:r>
    </w:p>
    <w:p w14:paraId="6F27CB6B" w14:textId="77777777" w:rsidR="00D8697C" w:rsidRDefault="00D8697C" w:rsidP="00D8697C">
      <w:pPr>
        <w:pStyle w:val="a0"/>
        <w:ind w:left="704" w:firstLine="480"/>
      </w:pPr>
      <w:r>
        <w:rPr>
          <w:noProof/>
        </w:rPr>
        <w:drawing>
          <wp:inline distT="0" distB="0" distL="0" distR="0" wp14:anchorId="6A354508" wp14:editId="18A63B92">
            <wp:extent cx="5270500" cy="1218565"/>
            <wp:effectExtent l="0" t="0" r="635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BE42" w14:textId="77777777" w:rsidR="00D8697C" w:rsidRDefault="00D8697C" w:rsidP="00F7073C">
      <w:pPr>
        <w:ind w:firstLine="480"/>
      </w:pPr>
      <w:r>
        <w:rPr>
          <w:rFonts w:hint="eastAsia"/>
        </w:rPr>
        <w:t>使用</w:t>
      </w:r>
      <w:r>
        <w:t>getenforce</w:t>
      </w:r>
      <w:r>
        <w:rPr>
          <w:rFonts w:hint="eastAsia"/>
        </w:rPr>
        <w:t>命令查看当前</w:t>
      </w:r>
      <w:r>
        <w:rPr>
          <w:rFonts w:hint="eastAsia"/>
        </w:rPr>
        <w:t>selinux</w:t>
      </w:r>
      <w:r>
        <w:rPr>
          <w:rFonts w:hint="eastAsia"/>
        </w:rPr>
        <w:t>状态</w:t>
      </w:r>
      <w:r>
        <w:t>；</w:t>
      </w:r>
      <w:r>
        <w:rPr>
          <w:rFonts w:hint="eastAsia"/>
        </w:rPr>
        <w:t>使用</w:t>
      </w:r>
      <w:r>
        <w:t>setenforce</w:t>
      </w:r>
      <w:r>
        <w:rPr>
          <w:rFonts w:hint="eastAsia"/>
        </w:rPr>
        <w:t>来</w:t>
      </w:r>
      <w:r>
        <w:t>设置</w:t>
      </w:r>
      <w:r>
        <w:t>selinu</w:t>
      </w:r>
      <w:r>
        <w:rPr>
          <w:rFonts w:hint="eastAsia"/>
        </w:rPr>
        <w:t>状态，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关闭，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t>启用</w:t>
      </w:r>
    </w:p>
    <w:p w14:paraId="5E96C384" w14:textId="77777777" w:rsidR="00D8697C" w:rsidRDefault="00D8697C" w:rsidP="00D8697C">
      <w:pPr>
        <w:pStyle w:val="a0"/>
        <w:ind w:left="704" w:firstLine="4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480696" wp14:editId="32318B53">
            <wp:simplePos x="1359673" y="9144000"/>
            <wp:positionH relativeFrom="column">
              <wp:align>left</wp:align>
            </wp:positionH>
            <wp:positionV relativeFrom="paragraph">
              <wp:align>top</wp:align>
            </wp:positionV>
            <wp:extent cx="3609524" cy="1161905"/>
            <wp:effectExtent l="0" t="0" r="0" b="63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8D77B1D" w14:textId="77777777" w:rsidR="00D8697C" w:rsidRDefault="00D8697C" w:rsidP="00F7073C">
      <w:pPr>
        <w:ind w:firstLine="480"/>
      </w:pPr>
      <w:r>
        <w:rPr>
          <w:rFonts w:hint="eastAsia"/>
        </w:rPr>
        <w:t>但是</w:t>
      </w:r>
      <w:r>
        <w:t>使用命令修改只会在当前</w:t>
      </w:r>
      <w:r>
        <w:rPr>
          <w:rFonts w:hint="eastAsia"/>
        </w:rPr>
        <w:t>会话</w:t>
      </w:r>
      <w:r>
        <w:t>中生效；如果想要</w:t>
      </w:r>
      <w:r>
        <w:rPr>
          <w:rFonts w:hint="eastAsia"/>
        </w:rPr>
        <w:t>永久</w:t>
      </w:r>
      <w:r>
        <w:t>生效，则修改配置文件；</w:t>
      </w:r>
    </w:p>
    <w:p w14:paraId="5D9AF168" w14:textId="77777777" w:rsidR="00D8697C" w:rsidRDefault="00D8697C" w:rsidP="00D8697C">
      <w:pPr>
        <w:pStyle w:val="a0"/>
        <w:ind w:left="704" w:firstLine="480"/>
      </w:pPr>
    </w:p>
    <w:p w14:paraId="2042F24A" w14:textId="77777777" w:rsidR="00F7073C" w:rsidRDefault="00F7073C" w:rsidP="00D8697C">
      <w:pPr>
        <w:pStyle w:val="a0"/>
        <w:ind w:left="704" w:firstLine="480"/>
      </w:pPr>
    </w:p>
    <w:p w14:paraId="4355B46F" w14:textId="77777777" w:rsidR="00F7073C" w:rsidRDefault="00F7073C" w:rsidP="00D8697C">
      <w:pPr>
        <w:pStyle w:val="a0"/>
        <w:ind w:left="704" w:firstLine="480"/>
      </w:pPr>
    </w:p>
    <w:p w14:paraId="49F7DEF7" w14:textId="77777777" w:rsidR="00F7073C" w:rsidRDefault="00F7073C" w:rsidP="00D8697C">
      <w:pPr>
        <w:pStyle w:val="a0"/>
        <w:ind w:left="704" w:firstLine="480"/>
      </w:pPr>
    </w:p>
    <w:p w14:paraId="1C2C15E0" w14:textId="77777777" w:rsidR="00D8697C" w:rsidRDefault="00D8697C" w:rsidP="00D8697C">
      <w:pPr>
        <w:pStyle w:val="3"/>
        <w:ind w:firstLine="620"/>
      </w:pPr>
      <w:r>
        <w:rPr>
          <w:rFonts w:hint="eastAsia"/>
        </w:rPr>
        <w:lastRenderedPageBreak/>
        <w:t>打印</w:t>
      </w:r>
      <w:r>
        <w:t>CPU</w:t>
      </w:r>
      <w:r>
        <w:t>信息</w:t>
      </w:r>
    </w:p>
    <w:p w14:paraId="624FE5D9" w14:textId="77777777" w:rsidR="00D8697C" w:rsidRDefault="00D8697C" w:rsidP="007B55C8">
      <w:pPr>
        <w:ind w:firstLine="480"/>
      </w:pPr>
      <w:r>
        <w:t>C</w:t>
      </w:r>
      <w:r>
        <w:rPr>
          <w:rFonts w:hint="eastAsia"/>
        </w:rPr>
        <w:t xml:space="preserve">at </w:t>
      </w:r>
      <w:r>
        <w:t xml:space="preserve">/proc/cpuinfo  </w:t>
      </w:r>
      <w:r>
        <w:rPr>
          <w:rFonts w:hint="eastAsia"/>
        </w:rPr>
        <w:t>打印</w:t>
      </w:r>
      <w:r>
        <w:t>相关</w:t>
      </w:r>
      <w:r>
        <w:t>CPU</w:t>
      </w:r>
      <w:r>
        <w:t>信息</w:t>
      </w:r>
    </w:p>
    <w:p w14:paraId="24C35B82" w14:textId="526ED6B7" w:rsidR="007B55C8" w:rsidRDefault="007B55C8" w:rsidP="007B55C8">
      <w:pPr>
        <w:pStyle w:val="a0"/>
        <w:ind w:firstLine="480"/>
      </w:pPr>
      <w:r>
        <w:t>Cat /proc/meminfo</w:t>
      </w:r>
      <w:r>
        <w:tab/>
        <w:t xml:space="preserve"> </w:t>
      </w:r>
      <w:r>
        <w:rPr>
          <w:rFonts w:hint="eastAsia"/>
        </w:rPr>
        <w:t>打印内存</w:t>
      </w:r>
      <w:r>
        <w:t>信息</w:t>
      </w:r>
    </w:p>
    <w:p w14:paraId="012FF94F" w14:textId="10677DB0" w:rsidR="007B55C8" w:rsidRPr="007B55C8" w:rsidRDefault="007B55C8" w:rsidP="007B55C8">
      <w:pPr>
        <w:pStyle w:val="a0"/>
        <w:ind w:firstLine="480"/>
        <w:rPr>
          <w:rFonts w:hint="eastAsia"/>
        </w:rPr>
      </w:pPr>
      <w:r>
        <w:t>C</w:t>
      </w:r>
      <w:r>
        <w:rPr>
          <w:rFonts w:hint="eastAsia"/>
        </w:rPr>
        <w:t xml:space="preserve">at </w:t>
      </w:r>
      <w:r>
        <w:t xml:space="preserve">/proc/version   </w:t>
      </w:r>
      <w:r>
        <w:rPr>
          <w:rFonts w:hint="eastAsia"/>
        </w:rPr>
        <w:t>打印</w:t>
      </w:r>
      <w:r>
        <w:t>系统版本信息</w:t>
      </w:r>
    </w:p>
    <w:p w14:paraId="74FE692C" w14:textId="6D4D8E35" w:rsidR="00F7073C" w:rsidRDefault="00F7073C" w:rsidP="007B55C8">
      <w:pPr>
        <w:ind w:firstLineChars="0" w:firstLine="0"/>
      </w:pPr>
      <w:r>
        <w:br w:type="page"/>
      </w:r>
    </w:p>
    <w:p w14:paraId="5F15C115" w14:textId="77777777" w:rsidR="00F7073C" w:rsidRPr="00F7073C" w:rsidRDefault="00F7073C" w:rsidP="00F7073C">
      <w:pPr>
        <w:pStyle w:val="a0"/>
        <w:ind w:firstLine="480"/>
      </w:pPr>
    </w:p>
    <w:p w14:paraId="2E31ADDE" w14:textId="77777777" w:rsidR="00D8697C" w:rsidRDefault="00D8697C" w:rsidP="00D8697C">
      <w:pPr>
        <w:pStyle w:val="2"/>
        <w:ind w:firstLine="700"/>
      </w:pPr>
      <w:r>
        <w:rPr>
          <w:rFonts w:hint="eastAsia"/>
        </w:rPr>
        <w:t>其它</w:t>
      </w:r>
      <w:r>
        <w:t>重要的系统信息命令</w:t>
      </w:r>
    </w:p>
    <w:p w14:paraId="42E7F70A" w14:textId="77777777" w:rsidR="00D8697C" w:rsidRDefault="00D8697C" w:rsidP="008E1940">
      <w:pPr>
        <w:ind w:firstLine="480"/>
      </w:pPr>
      <w:r>
        <w:t>E</w:t>
      </w:r>
      <w:r>
        <w:rPr>
          <w:rFonts w:hint="eastAsia"/>
        </w:rPr>
        <w:t>nv</w:t>
      </w:r>
      <w:r>
        <w:t xml:space="preserve">  </w:t>
      </w:r>
      <w:r>
        <w:rPr>
          <w:rFonts w:hint="eastAsia"/>
        </w:rPr>
        <w:t>查看</w:t>
      </w:r>
      <w:r>
        <w:t>环境变量</w:t>
      </w:r>
    </w:p>
    <w:p w14:paraId="57FD08DB" w14:textId="1B9CFEF8" w:rsidR="00D8697C" w:rsidRDefault="00D8697C" w:rsidP="008E1940">
      <w:pPr>
        <w:ind w:firstLine="480"/>
      </w:pPr>
      <w:r>
        <w:rPr>
          <w:rFonts w:hint="eastAsia"/>
        </w:rPr>
        <w:t xml:space="preserve">/etc/init.d/iptables stop </w:t>
      </w:r>
      <w:r>
        <w:rPr>
          <w:rFonts w:hint="eastAsia"/>
        </w:rPr>
        <w:t>关闭防火墙</w:t>
      </w:r>
    </w:p>
    <w:p w14:paraId="2149ABAD" w14:textId="77777777" w:rsidR="00D8697C" w:rsidRDefault="00D8697C" w:rsidP="008E1940">
      <w:pPr>
        <w:ind w:firstLine="480"/>
      </w:pPr>
      <w:r>
        <w:rPr>
          <w:rFonts w:hint="eastAsia"/>
        </w:rPr>
        <w:t>所有以</w:t>
      </w:r>
      <w:r>
        <w:rPr>
          <w:rFonts w:hint="eastAsia"/>
        </w:rPr>
        <w:t>/etc/init.d/</w:t>
      </w:r>
      <w:r>
        <w:rPr>
          <w:rFonts w:hint="eastAsia"/>
        </w:rPr>
        <w:t>开头的文件命令，等价于</w:t>
      </w:r>
      <w:r>
        <w:rPr>
          <w:rFonts w:hint="eastAsia"/>
        </w:rPr>
        <w:t>service iptables</w:t>
      </w:r>
    </w:p>
    <w:p w14:paraId="224BD7D4" w14:textId="77777777" w:rsidR="00D8697C" w:rsidRDefault="00D8697C" w:rsidP="00D8697C">
      <w:pPr>
        <w:pStyle w:val="3"/>
        <w:ind w:firstLine="620"/>
      </w:pPr>
      <w:r>
        <w:rPr>
          <w:rFonts w:hint="eastAsia"/>
        </w:rPr>
        <w:t>查看</w:t>
      </w:r>
      <w:r>
        <w:t>Linux</w:t>
      </w:r>
      <w:r>
        <w:t>字符集：</w:t>
      </w:r>
    </w:p>
    <w:p w14:paraId="52A39A89" w14:textId="77777777" w:rsidR="00D8697C" w:rsidRDefault="00D8697C" w:rsidP="00D8697C">
      <w:pPr>
        <w:pStyle w:val="a0"/>
        <w:ind w:left="704" w:firstLine="480"/>
      </w:pPr>
      <w:r>
        <w:rPr>
          <w:noProof/>
        </w:rPr>
        <w:drawing>
          <wp:inline distT="0" distB="0" distL="0" distR="0" wp14:anchorId="31BAB908" wp14:editId="6359457D">
            <wp:extent cx="2914286" cy="50476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4E49" w14:textId="77777777" w:rsidR="00D8697C" w:rsidRDefault="00D8697C" w:rsidP="00D8697C">
      <w:pPr>
        <w:pStyle w:val="a0"/>
        <w:ind w:left="704" w:firstLine="480"/>
      </w:pPr>
      <w:r>
        <w:rPr>
          <w:rFonts w:hint="eastAsia"/>
        </w:rPr>
        <w:t>可以</w:t>
      </w:r>
      <w:r>
        <w:t>通过修改文件来修改字符集：</w:t>
      </w:r>
    </w:p>
    <w:p w14:paraId="7B044286" w14:textId="77777777" w:rsidR="00D8697C" w:rsidRDefault="00D8697C" w:rsidP="00D8697C">
      <w:pPr>
        <w:pStyle w:val="a0"/>
        <w:ind w:left="704" w:firstLine="480"/>
      </w:pPr>
      <w:r>
        <w:rPr>
          <w:noProof/>
        </w:rPr>
        <w:drawing>
          <wp:inline distT="0" distB="0" distL="0" distR="0" wp14:anchorId="72CBC797" wp14:editId="0EB4DD60">
            <wp:extent cx="4171429" cy="69523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001E" w14:textId="77777777" w:rsidR="00D8697C" w:rsidRDefault="00D8697C" w:rsidP="00D8697C">
      <w:pPr>
        <w:pStyle w:val="a0"/>
        <w:ind w:left="704" w:firstLine="480"/>
      </w:pPr>
      <w:r>
        <w:rPr>
          <w:noProof/>
        </w:rPr>
        <w:drawing>
          <wp:inline distT="0" distB="0" distL="0" distR="0" wp14:anchorId="4B9D668B" wp14:editId="7073C4F3">
            <wp:extent cx="3857143" cy="102857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0426" w14:textId="199C8D86" w:rsidR="008E1940" w:rsidRPr="008E1940" w:rsidRDefault="008E1940" w:rsidP="008E1940">
      <w:pPr>
        <w:pStyle w:val="3"/>
        <w:ind w:firstLine="620"/>
        <w:rPr>
          <w:rFonts w:hint="eastAsia"/>
        </w:rPr>
      </w:pPr>
      <w:r>
        <w:rPr>
          <w:rFonts w:hint="eastAsia"/>
        </w:rPr>
        <w:t>修改</w:t>
      </w:r>
      <w:r>
        <w:t>文件描述符</w:t>
      </w:r>
    </w:p>
    <w:p w14:paraId="184464B4" w14:textId="62369AB4" w:rsidR="00196619" w:rsidRDefault="00196619" w:rsidP="00196619">
      <w:pPr>
        <w:pStyle w:val="a0"/>
        <w:ind w:firstLine="480"/>
      </w:pPr>
      <w:r>
        <w:rPr>
          <w:rFonts w:hint="eastAsia"/>
        </w:rPr>
        <w:t>内核通过</w:t>
      </w:r>
      <w:r>
        <w:t>文件描述符</w:t>
      </w:r>
      <w:r>
        <w:rPr>
          <w:rFonts w:hint="eastAsia"/>
        </w:rPr>
        <w:t>来</w:t>
      </w:r>
      <w:r>
        <w:t>识别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每次</w:t>
      </w:r>
      <w:r>
        <w:t>打开一个文件或者新建一个文件，</w:t>
      </w:r>
      <w:r>
        <w:rPr>
          <w:rFonts w:hint="eastAsia"/>
        </w:rPr>
        <w:t>内核</w:t>
      </w:r>
      <w:r>
        <w:t>就会</w:t>
      </w:r>
      <w:r>
        <w:rPr>
          <w:rFonts w:hint="eastAsia"/>
        </w:rPr>
        <w:t>向</w:t>
      </w:r>
      <w:r>
        <w:t>进程返回一个文件</w:t>
      </w:r>
      <w:r>
        <w:rPr>
          <w:rFonts w:hint="eastAsia"/>
        </w:rPr>
        <w:t>描述符</w:t>
      </w:r>
      <w:r>
        <w:t>，</w:t>
      </w:r>
      <w:r>
        <w:rPr>
          <w:rFonts w:hint="eastAsia"/>
        </w:rPr>
        <w:t>只适用于</w:t>
      </w:r>
      <w:r>
        <w:t>类</w:t>
      </w:r>
      <w:r>
        <w:t>Unix</w:t>
      </w:r>
      <w:r>
        <w:t>系统；</w:t>
      </w:r>
      <w:r>
        <w:rPr>
          <w:rFonts w:hint="eastAsia"/>
        </w:rPr>
        <w:t>每个</w:t>
      </w:r>
      <w:r>
        <w:t>Unix</w:t>
      </w:r>
      <w:r>
        <w:t>进程都有三个描述符，</w:t>
      </w:r>
      <w:r>
        <w:rPr>
          <w:rFonts w:hint="eastAsia"/>
        </w:rPr>
        <w:t>称为</w:t>
      </w:r>
      <w:r>
        <w:t>标准</w:t>
      </w:r>
      <w:r>
        <w:rPr>
          <w:rFonts w:hint="eastAsia"/>
        </w:rPr>
        <w:t>流</w:t>
      </w:r>
      <w:r>
        <w:t>，如下图所示；描述符的范围从</w:t>
      </w:r>
      <w:r>
        <w:rPr>
          <w:rFonts w:hint="eastAsia"/>
        </w:rPr>
        <w:t>0</w:t>
      </w:r>
      <w:r>
        <w:t>-open max</w:t>
      </w:r>
      <w:r>
        <w:t>，常用文件描述符</w:t>
      </w:r>
    </w:p>
    <w:tbl>
      <w:tblPr>
        <w:tblStyle w:val="af7"/>
        <w:tblW w:w="0" w:type="auto"/>
        <w:shd w:val="clear" w:color="auto" w:fill="445C19" w:themeFill="accent2" w:themeFillShade="80"/>
        <w:tblLook w:val="04A0" w:firstRow="1" w:lastRow="0" w:firstColumn="1" w:lastColumn="0" w:noHBand="0" w:noVBand="1"/>
      </w:tblPr>
      <w:tblGrid>
        <w:gridCol w:w="5477"/>
        <w:gridCol w:w="5477"/>
      </w:tblGrid>
      <w:tr w:rsidR="00196619" w14:paraId="0F790D8F" w14:textId="77777777" w:rsidTr="00196619">
        <w:tc>
          <w:tcPr>
            <w:tcW w:w="5477" w:type="dxa"/>
            <w:shd w:val="clear" w:color="auto" w:fill="445C19" w:themeFill="accent2" w:themeFillShade="80"/>
          </w:tcPr>
          <w:p w14:paraId="35D34370" w14:textId="3A70E4B5" w:rsidR="00196619" w:rsidRDefault="00196619" w:rsidP="00196619">
            <w:pPr>
              <w:pStyle w:val="a0"/>
              <w:ind w:firstLineChars="0" w:firstLine="0"/>
              <w:rPr>
                <w:rFonts w:hint="eastAsia"/>
              </w:rPr>
            </w:pPr>
            <w:r>
              <w:t>0</w:t>
            </w:r>
          </w:p>
        </w:tc>
        <w:tc>
          <w:tcPr>
            <w:tcW w:w="5477" w:type="dxa"/>
            <w:shd w:val="clear" w:color="auto" w:fill="445C19" w:themeFill="accent2" w:themeFillShade="80"/>
          </w:tcPr>
          <w:p w14:paraId="04CEE021" w14:textId="3BA9439E" w:rsidR="00196619" w:rsidRDefault="00196619" w:rsidP="00196619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标准</w:t>
            </w:r>
            <w:r>
              <w:t>输入</w:t>
            </w:r>
          </w:p>
        </w:tc>
      </w:tr>
      <w:tr w:rsidR="00196619" w14:paraId="291624D3" w14:textId="77777777" w:rsidTr="00196619">
        <w:tc>
          <w:tcPr>
            <w:tcW w:w="5477" w:type="dxa"/>
            <w:shd w:val="clear" w:color="auto" w:fill="445C19" w:themeFill="accent2" w:themeFillShade="80"/>
          </w:tcPr>
          <w:p w14:paraId="3209E9F0" w14:textId="6793E0A2" w:rsidR="00196619" w:rsidRDefault="00196619" w:rsidP="00196619">
            <w:pPr>
              <w:pStyle w:val="a0"/>
              <w:ind w:firstLineChars="0" w:firstLine="0"/>
              <w:rPr>
                <w:rFonts w:hint="eastAsia"/>
              </w:rPr>
            </w:pPr>
            <w:r>
              <w:t>1</w:t>
            </w:r>
          </w:p>
        </w:tc>
        <w:tc>
          <w:tcPr>
            <w:tcW w:w="5477" w:type="dxa"/>
            <w:shd w:val="clear" w:color="auto" w:fill="445C19" w:themeFill="accent2" w:themeFillShade="80"/>
          </w:tcPr>
          <w:p w14:paraId="41605E80" w14:textId="2F1D97B2" w:rsidR="00196619" w:rsidRDefault="00196619" w:rsidP="00196619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标准输出</w:t>
            </w:r>
          </w:p>
        </w:tc>
      </w:tr>
      <w:tr w:rsidR="00196619" w14:paraId="1AA9518D" w14:textId="77777777" w:rsidTr="00196619">
        <w:tc>
          <w:tcPr>
            <w:tcW w:w="5477" w:type="dxa"/>
            <w:shd w:val="clear" w:color="auto" w:fill="445C19" w:themeFill="accent2" w:themeFillShade="80"/>
          </w:tcPr>
          <w:p w14:paraId="518F81B3" w14:textId="1D515046" w:rsidR="00196619" w:rsidRDefault="00196619" w:rsidP="00196619">
            <w:pPr>
              <w:pStyle w:val="a0"/>
              <w:ind w:firstLineChars="0" w:firstLine="0"/>
              <w:rPr>
                <w:rFonts w:hint="eastAsia"/>
              </w:rPr>
            </w:pPr>
            <w:r>
              <w:t>2</w:t>
            </w:r>
          </w:p>
        </w:tc>
        <w:tc>
          <w:tcPr>
            <w:tcW w:w="5477" w:type="dxa"/>
            <w:shd w:val="clear" w:color="auto" w:fill="445C19" w:themeFill="accent2" w:themeFillShade="80"/>
          </w:tcPr>
          <w:p w14:paraId="096FA212" w14:textId="20B2354F" w:rsidR="00196619" w:rsidRDefault="00196619" w:rsidP="00196619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标准</w:t>
            </w:r>
            <w:r>
              <w:t>错误</w:t>
            </w:r>
          </w:p>
        </w:tc>
      </w:tr>
      <w:tr w:rsidR="00196619" w14:paraId="0C8BEB34" w14:textId="77777777" w:rsidTr="00196619">
        <w:tc>
          <w:tcPr>
            <w:tcW w:w="5477" w:type="dxa"/>
            <w:shd w:val="clear" w:color="auto" w:fill="445C19" w:themeFill="accent2" w:themeFillShade="80"/>
          </w:tcPr>
          <w:p w14:paraId="6CAA4CDC" w14:textId="77777777" w:rsidR="00196619" w:rsidRDefault="00196619" w:rsidP="00196619">
            <w:pPr>
              <w:pStyle w:val="a0"/>
              <w:ind w:firstLineChars="0" w:firstLine="0"/>
              <w:rPr>
                <w:rFonts w:hint="eastAsia"/>
              </w:rPr>
            </w:pPr>
          </w:p>
        </w:tc>
        <w:tc>
          <w:tcPr>
            <w:tcW w:w="5477" w:type="dxa"/>
            <w:shd w:val="clear" w:color="auto" w:fill="445C19" w:themeFill="accent2" w:themeFillShade="80"/>
          </w:tcPr>
          <w:p w14:paraId="5C538E6E" w14:textId="77777777" w:rsidR="00196619" w:rsidRDefault="00196619" w:rsidP="00196619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</w:tbl>
    <w:p w14:paraId="70EE26CA" w14:textId="77777777" w:rsidR="008E1940" w:rsidRPr="008E1940" w:rsidRDefault="008E1940" w:rsidP="00196619">
      <w:pPr>
        <w:pStyle w:val="a0"/>
        <w:ind w:firstLineChars="0" w:firstLine="0"/>
      </w:pPr>
    </w:p>
    <w:p w14:paraId="1533315C" w14:textId="6EB93396" w:rsidR="00196619" w:rsidRPr="00196619" w:rsidRDefault="00196619" w:rsidP="00196619">
      <w:pPr>
        <w:pStyle w:val="a0"/>
        <w:ind w:firstLine="480"/>
        <w:rPr>
          <w:rFonts w:hint="eastAsia"/>
        </w:rPr>
      </w:pPr>
      <w:r>
        <w:rPr>
          <w:rFonts w:hint="eastAsia"/>
        </w:rPr>
        <w:t>内核</w:t>
      </w:r>
      <w:r>
        <w:t>会限制打开的文件描述符的数量，默认是</w:t>
      </w:r>
      <w:r>
        <w:rPr>
          <w:rFonts w:hint="eastAsia"/>
        </w:rPr>
        <w:t>1024</w:t>
      </w:r>
      <w:r>
        <w:rPr>
          <w:rFonts w:hint="eastAsia"/>
        </w:rPr>
        <w:t>，</w:t>
      </w:r>
      <w:r>
        <w:t>但是如果在</w:t>
      </w:r>
      <w:r>
        <w:t>web</w:t>
      </w:r>
      <w:r>
        <w:t>服务器</w:t>
      </w:r>
      <w:r>
        <w:rPr>
          <w:rFonts w:hint="eastAsia"/>
        </w:rPr>
        <w:t>，</w:t>
      </w:r>
      <w:r>
        <w:t>或者访问</w:t>
      </w:r>
      <w:r>
        <w:rPr>
          <w:rFonts w:hint="eastAsia"/>
        </w:rPr>
        <w:t>程序</w:t>
      </w:r>
      <w:r>
        <w:t>较多的服务器上，需要更大的文件描述符数量</w:t>
      </w:r>
      <w:r>
        <w:rPr>
          <w:rFonts w:hint="eastAsia"/>
        </w:rPr>
        <w:t>；</w:t>
      </w:r>
      <w:r>
        <w:t>通过下面的方式查看文件描述符</w:t>
      </w:r>
    </w:p>
    <w:p w14:paraId="3C4711B9" w14:textId="3572EE78" w:rsidR="00D8697C" w:rsidRDefault="00D8697C" w:rsidP="00D8697C">
      <w:pPr>
        <w:ind w:firstLine="480"/>
        <w:rPr>
          <w:noProof/>
        </w:rPr>
      </w:pPr>
      <w:r w:rsidRPr="00BA47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57920B" wp14:editId="4E8A7BE6">
            <wp:extent cx="4809524" cy="5619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E539" w14:textId="18557667" w:rsidR="00196619" w:rsidRDefault="00196619" w:rsidP="00196619">
      <w:pPr>
        <w:pStyle w:val="a0"/>
        <w:ind w:firstLine="480"/>
      </w:pPr>
      <w:r>
        <w:t>928</w:t>
      </w:r>
      <w:r>
        <w:rPr>
          <w:rFonts w:hint="eastAsia"/>
        </w:rPr>
        <w:t>表示</w:t>
      </w:r>
      <w:r>
        <w:t>已经使用了多少个文件描述符，</w:t>
      </w:r>
      <w:r>
        <w:rPr>
          <w:rFonts w:hint="eastAsia"/>
        </w:rPr>
        <w:t>98105</w:t>
      </w:r>
      <w:r>
        <w:rPr>
          <w:rFonts w:hint="eastAsia"/>
        </w:rPr>
        <w:t>表示</w:t>
      </w:r>
      <w:r>
        <w:t>最大的文件描述符</w:t>
      </w:r>
    </w:p>
    <w:p w14:paraId="21AC1C05" w14:textId="129D61E8" w:rsidR="00196619" w:rsidRPr="00196619" w:rsidRDefault="00196619" w:rsidP="00196619">
      <w:pPr>
        <w:pStyle w:val="a0"/>
        <w:ind w:firstLine="480"/>
        <w:rPr>
          <w:rFonts w:hint="eastAsia"/>
        </w:rPr>
      </w:pPr>
      <w:r>
        <w:rPr>
          <w:rFonts w:hint="eastAsia"/>
        </w:rPr>
        <w:lastRenderedPageBreak/>
        <w:t>有两种</w:t>
      </w:r>
      <w:r>
        <w:t>方法</w:t>
      </w:r>
      <w:r>
        <w:rPr>
          <w:rFonts w:hint="eastAsia"/>
        </w:rPr>
        <w:t>来</w:t>
      </w:r>
      <w:r>
        <w:t>修改文件描述符</w:t>
      </w:r>
      <w:r>
        <w:rPr>
          <w:rFonts w:hint="eastAsia"/>
        </w:rPr>
        <w:t>，</w:t>
      </w:r>
      <w:r>
        <w:t>第一种是使用</w:t>
      </w:r>
      <w:r>
        <w:rPr>
          <w:rFonts w:hint="eastAsia"/>
        </w:rPr>
        <w:t>ulimit</w:t>
      </w:r>
      <w:r>
        <w:rPr>
          <w:rFonts w:hint="eastAsia"/>
        </w:rPr>
        <w:t>命令</w:t>
      </w:r>
      <w:r>
        <w:t>；</w:t>
      </w:r>
      <w:r>
        <w:rPr>
          <w:rFonts w:hint="eastAsia"/>
        </w:rPr>
        <w:t>但</w:t>
      </w:r>
      <w:r>
        <w:t>这种方法只在当前</w:t>
      </w:r>
      <w:r>
        <w:rPr>
          <w:rFonts w:hint="eastAsia"/>
        </w:rPr>
        <w:t>状态</w:t>
      </w:r>
      <w:r>
        <w:t>有效</w:t>
      </w:r>
    </w:p>
    <w:p w14:paraId="6C9C9B11" w14:textId="77777777" w:rsidR="00D8697C" w:rsidRDefault="00D8697C" w:rsidP="00D8697C">
      <w:pPr>
        <w:ind w:firstLine="480"/>
        <w:rPr>
          <w:noProof/>
        </w:rPr>
      </w:pPr>
      <w:r>
        <w:rPr>
          <w:noProof/>
        </w:rPr>
        <w:drawing>
          <wp:inline distT="0" distB="0" distL="0" distR="0" wp14:anchorId="31C00078" wp14:editId="2DDED43C">
            <wp:extent cx="4019048" cy="1552381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F455" w14:textId="055E1C17" w:rsidR="00D8697C" w:rsidRDefault="00196619" w:rsidP="00D8697C">
      <w:pPr>
        <w:ind w:firstLine="480"/>
        <w:rPr>
          <w:rFonts w:hint="eastAsia"/>
          <w:noProof/>
        </w:rPr>
      </w:pPr>
      <w:r>
        <w:rPr>
          <w:rFonts w:hint="eastAsia"/>
          <w:noProof/>
        </w:rPr>
        <w:t>第二种</w:t>
      </w:r>
      <w:r>
        <w:rPr>
          <w:noProof/>
        </w:rPr>
        <w:t>方法是修改相关文件</w:t>
      </w:r>
      <w:r>
        <w:rPr>
          <w:rFonts w:hint="eastAsia"/>
          <w:noProof/>
        </w:rPr>
        <w:t>配置</w:t>
      </w:r>
    </w:p>
    <w:p w14:paraId="743531A6" w14:textId="77777777" w:rsidR="00D8697C" w:rsidRDefault="00D8697C" w:rsidP="00D8697C">
      <w:pPr>
        <w:ind w:firstLine="480"/>
        <w:rPr>
          <w:noProof/>
        </w:rPr>
      </w:pPr>
      <w:r>
        <w:rPr>
          <w:noProof/>
        </w:rPr>
        <w:drawing>
          <wp:inline distT="0" distB="0" distL="0" distR="0" wp14:anchorId="5880D710" wp14:editId="61C775C6">
            <wp:extent cx="6104762" cy="55238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04762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A62A" w14:textId="77777777" w:rsidR="00D8697C" w:rsidRDefault="00D8697C" w:rsidP="00D8697C">
      <w:pPr>
        <w:ind w:firstLine="480"/>
        <w:rPr>
          <w:noProof/>
        </w:rPr>
      </w:pPr>
      <w:r>
        <w:rPr>
          <w:noProof/>
        </w:rPr>
        <w:t>Modify this file like this, and relogin this session, it will be availble forever</w:t>
      </w:r>
    </w:p>
    <w:p w14:paraId="16AFBE7F" w14:textId="08684210" w:rsidR="00A91D27" w:rsidRPr="00A91D27" w:rsidRDefault="00A91D27" w:rsidP="00A91D27">
      <w:pPr>
        <w:pStyle w:val="a0"/>
        <w:ind w:firstLine="480"/>
        <w:rPr>
          <w:rFonts w:hint="eastAsia"/>
        </w:rPr>
      </w:pPr>
      <w:r>
        <w:rPr>
          <w:rFonts w:hint="eastAsia"/>
        </w:rPr>
        <w:t>修改</w:t>
      </w:r>
      <w:r>
        <w:t>如图所示，然后</w:t>
      </w:r>
      <w:r>
        <w:rPr>
          <w:rFonts w:hint="eastAsia"/>
        </w:rPr>
        <w:t>重新</w:t>
      </w:r>
      <w:r>
        <w:t>登录</w:t>
      </w:r>
    </w:p>
    <w:p w14:paraId="27F972A6" w14:textId="77777777" w:rsidR="00D8697C" w:rsidRDefault="00D8697C" w:rsidP="00A91D27">
      <w:pPr>
        <w:ind w:firstLine="480"/>
        <w:rPr>
          <w:noProof/>
        </w:rPr>
      </w:pPr>
      <w:r>
        <w:rPr>
          <w:noProof/>
        </w:rPr>
        <w:drawing>
          <wp:inline distT="0" distB="0" distL="0" distR="0" wp14:anchorId="3BFE1B86" wp14:editId="1E72C16B">
            <wp:extent cx="6352381" cy="72381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52381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72E244" wp14:editId="595F0D9D">
            <wp:extent cx="3133333" cy="857143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1888" w14:textId="77777777" w:rsidR="00D8697C" w:rsidRDefault="00D8697C" w:rsidP="00D8697C">
      <w:pPr>
        <w:ind w:firstLine="480"/>
      </w:pPr>
    </w:p>
    <w:p w14:paraId="22BB032E" w14:textId="3A3E0948" w:rsidR="00A91D27" w:rsidRPr="00A91D27" w:rsidRDefault="00A91D27" w:rsidP="00A91D27">
      <w:pPr>
        <w:pStyle w:val="3"/>
        <w:ind w:firstLine="620"/>
        <w:rPr>
          <w:rFonts w:hint="eastAsia"/>
        </w:rPr>
      </w:pPr>
      <w:r>
        <w:rPr>
          <w:rFonts w:hint="eastAsia"/>
        </w:rPr>
        <w:t>隐藏</w:t>
      </w:r>
      <w:r>
        <w:t>系统</w:t>
      </w:r>
      <w:r>
        <w:rPr>
          <w:rFonts w:hint="eastAsia"/>
        </w:rPr>
        <w:t>登录</w:t>
      </w:r>
      <w:r>
        <w:t>时的信息</w:t>
      </w:r>
    </w:p>
    <w:p w14:paraId="75C921DE" w14:textId="77777777" w:rsidR="00D8697C" w:rsidRDefault="00D8697C" w:rsidP="00D8697C">
      <w:pPr>
        <w:ind w:firstLine="480"/>
      </w:pPr>
      <w:r>
        <w:tab/>
      </w:r>
      <w:r>
        <w:rPr>
          <w:noProof/>
        </w:rPr>
        <w:drawing>
          <wp:inline distT="0" distB="0" distL="0" distR="0" wp14:anchorId="2E9A21BE" wp14:editId="6A0D4A77">
            <wp:extent cx="2971429" cy="1238095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E0FA" w14:textId="70B4C9E8" w:rsidR="00A91D27" w:rsidRPr="00A91D27" w:rsidRDefault="00A91D27" w:rsidP="00A91D27">
      <w:pPr>
        <w:pStyle w:val="a0"/>
        <w:ind w:firstLine="480"/>
        <w:rPr>
          <w:rFonts w:hint="eastAsia"/>
        </w:rPr>
      </w:pPr>
      <w:r>
        <w:rPr>
          <w:rFonts w:hint="eastAsia"/>
        </w:rPr>
        <w:t>信息</w:t>
      </w:r>
      <w:r>
        <w:t>文件存放在如下图所示的</w:t>
      </w:r>
      <w:r>
        <w:rPr>
          <w:rFonts w:hint="eastAsia"/>
        </w:rPr>
        <w:t>位置</w:t>
      </w:r>
      <w:r>
        <w:t>，直接清空即可；</w:t>
      </w:r>
    </w:p>
    <w:p w14:paraId="402548E5" w14:textId="77777777" w:rsidR="00D8697C" w:rsidRDefault="00D8697C" w:rsidP="00D8697C">
      <w:pPr>
        <w:ind w:firstLine="480"/>
      </w:pPr>
      <w:r>
        <w:rPr>
          <w:noProof/>
        </w:rPr>
        <w:drawing>
          <wp:inline distT="0" distB="0" distL="0" distR="0" wp14:anchorId="1AEEAC45" wp14:editId="5153A244">
            <wp:extent cx="3619048" cy="838095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4DC8" w14:textId="62B2BACC" w:rsidR="00D8697C" w:rsidRDefault="00D8697C" w:rsidP="00D8697C">
      <w:pPr>
        <w:ind w:firstLine="480"/>
      </w:pPr>
      <w:r>
        <w:rPr>
          <w:noProof/>
        </w:rPr>
        <w:drawing>
          <wp:inline distT="0" distB="0" distL="0" distR="0" wp14:anchorId="1084E452" wp14:editId="5537DA8E">
            <wp:extent cx="3209524" cy="31428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B1CF" w14:textId="77777777" w:rsidR="00D8697C" w:rsidRDefault="00D8697C" w:rsidP="00D8697C">
      <w:pPr>
        <w:pStyle w:val="3"/>
        <w:ind w:firstLine="620"/>
      </w:pPr>
      <w:r>
        <w:lastRenderedPageBreak/>
        <w:tab/>
      </w:r>
      <w:r>
        <w:rPr>
          <w:rFonts w:hint="eastAsia"/>
        </w:rPr>
        <w:t>改变</w:t>
      </w:r>
      <w:r>
        <w:t>系统登录界面的信息</w:t>
      </w:r>
    </w:p>
    <w:p w14:paraId="7DB50523" w14:textId="77777777" w:rsidR="00A91D27" w:rsidRDefault="00D8697C" w:rsidP="00D8697C">
      <w:pPr>
        <w:ind w:firstLine="480"/>
      </w:pPr>
      <w:r>
        <w:tab/>
      </w:r>
      <w:r>
        <w:tab/>
      </w:r>
      <w:r>
        <w:rPr>
          <w:noProof/>
        </w:rPr>
        <w:drawing>
          <wp:inline distT="0" distB="0" distL="0" distR="0" wp14:anchorId="5AC85F56" wp14:editId="53FE59B5">
            <wp:extent cx="2114286" cy="733333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2C91" w14:textId="6C01FE49" w:rsidR="00D8697C" w:rsidRDefault="00A91D27" w:rsidP="00D8697C">
      <w:pPr>
        <w:ind w:firstLine="480"/>
      </w:pPr>
      <w:r>
        <w:rPr>
          <w:rFonts w:hint="eastAsia"/>
        </w:rPr>
        <w:t>修改</w:t>
      </w:r>
      <w:r w:rsidR="00D8697C">
        <w:t>这个文件，</w:t>
      </w:r>
      <w:r w:rsidR="00D8697C">
        <w:rPr>
          <w:rFonts w:hint="eastAsia"/>
        </w:rPr>
        <w:t>自定义</w:t>
      </w:r>
      <w:r w:rsidR="00D8697C">
        <w:t>系统信息</w:t>
      </w:r>
      <w:r w:rsidR="00D8697C">
        <w:rPr>
          <w:rFonts w:hint="eastAsia"/>
        </w:rPr>
        <w:t>，</w:t>
      </w:r>
      <w:r w:rsidR="00D8697C">
        <w:t>会在登录界面显示</w:t>
      </w:r>
    </w:p>
    <w:p w14:paraId="548F6C66" w14:textId="77777777" w:rsidR="00D8697C" w:rsidRDefault="00D8697C" w:rsidP="00D8697C">
      <w:pPr>
        <w:ind w:firstLine="480"/>
      </w:pPr>
      <w:r>
        <w:rPr>
          <w:noProof/>
        </w:rPr>
        <w:drawing>
          <wp:inline distT="0" distB="0" distL="0" distR="0" wp14:anchorId="5177095B" wp14:editId="2EF65380">
            <wp:extent cx="6598109" cy="123190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02295" cy="123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67F6" w14:textId="77777777" w:rsidR="00D8697C" w:rsidRDefault="00D8697C" w:rsidP="00D8697C">
      <w:pPr>
        <w:ind w:firstLine="480"/>
      </w:pPr>
    </w:p>
    <w:p w14:paraId="7E271936" w14:textId="77777777" w:rsidR="00D8697C" w:rsidRDefault="00D8697C" w:rsidP="00D8697C">
      <w:pPr>
        <w:ind w:firstLine="480"/>
      </w:pPr>
    </w:p>
    <w:p w14:paraId="3CFF2C72" w14:textId="77777777" w:rsidR="00D8697C" w:rsidRDefault="00D8697C" w:rsidP="00D8697C">
      <w:pPr>
        <w:pStyle w:val="3"/>
        <w:ind w:firstLine="620"/>
      </w:pPr>
      <w:r>
        <w:rPr>
          <w:rFonts w:hint="eastAsia"/>
        </w:rPr>
        <w:t>锁定重要</w:t>
      </w:r>
      <w:r>
        <w:t>文件</w:t>
      </w:r>
    </w:p>
    <w:p w14:paraId="2458E6C2" w14:textId="77777777" w:rsidR="00D8697C" w:rsidRDefault="00D8697C" w:rsidP="00D8697C">
      <w:pPr>
        <w:ind w:firstLine="480"/>
      </w:pPr>
      <w:r>
        <w:tab/>
      </w:r>
      <w:r>
        <w:rPr>
          <w:rFonts w:hint="eastAsia"/>
        </w:rPr>
        <w:t>锁定</w:t>
      </w:r>
      <w:r>
        <w:t>一些常用的，重要文件，比尔用户密码文件</w:t>
      </w:r>
      <w:r>
        <w:rPr>
          <w:rFonts w:hint="eastAsia"/>
        </w:rPr>
        <w:t>。</w:t>
      </w:r>
      <w:r>
        <w:t>使用</w:t>
      </w:r>
      <w:r>
        <w:rPr>
          <w:rFonts w:hint="eastAsia"/>
        </w:rPr>
        <w:t>“</w:t>
      </w:r>
      <w:r>
        <w:rPr>
          <w:rFonts w:hint="eastAsia"/>
        </w:rPr>
        <w:t>chattr +</w:t>
      </w:r>
      <w:r>
        <w:t>I</w:t>
      </w:r>
      <w:r>
        <w:rPr>
          <w:rFonts w:hint="eastAsia"/>
        </w:rPr>
        <w:t xml:space="preserve"> </w:t>
      </w:r>
      <w:r>
        <w:t>file</w:t>
      </w:r>
      <w:r>
        <w:rPr>
          <w:rFonts w:hint="eastAsia"/>
        </w:rPr>
        <w:t>”来</w:t>
      </w:r>
      <w:r>
        <w:t>锁定文件</w:t>
      </w:r>
      <w:r>
        <w:rPr>
          <w:rFonts w:hint="eastAsia"/>
        </w:rPr>
        <w:t>，使用</w:t>
      </w:r>
      <w:r>
        <w:t xml:space="preserve">“chattr –I file” </w:t>
      </w:r>
      <w:r>
        <w:rPr>
          <w:rFonts w:hint="eastAsia"/>
        </w:rPr>
        <w:t>解锁</w:t>
      </w:r>
      <w:r>
        <w:t>文件</w:t>
      </w:r>
    </w:p>
    <w:p w14:paraId="0199760C" w14:textId="77777777" w:rsidR="00D8697C" w:rsidRDefault="00D8697C" w:rsidP="00D8697C">
      <w:pPr>
        <w:ind w:firstLine="480"/>
      </w:pPr>
      <w:r>
        <w:tab/>
      </w:r>
      <w:r>
        <w:rPr>
          <w:noProof/>
        </w:rPr>
        <w:drawing>
          <wp:inline distT="0" distB="0" distL="0" distR="0" wp14:anchorId="72B01672" wp14:editId="685A0F1E">
            <wp:extent cx="4504762" cy="1276190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02EDE7" wp14:editId="256DA85D">
            <wp:extent cx="3161905" cy="1133333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99F8" w14:textId="5DB7455D" w:rsidR="00A91D27" w:rsidRDefault="00A91D27" w:rsidP="00A91D27">
      <w:pPr>
        <w:ind w:firstLine="480"/>
      </w:pPr>
      <w:r>
        <w:t xml:space="preserve">Chattr –i  filepath, </w:t>
      </w:r>
      <w:r>
        <w:rPr>
          <w:rFonts w:hint="eastAsia"/>
        </w:rPr>
        <w:t>使用</w:t>
      </w:r>
      <w:r>
        <w:rPr>
          <w:rFonts w:hint="eastAsia"/>
        </w:rPr>
        <w:t>-</w:t>
      </w:r>
      <w:r>
        <w:t xml:space="preserve">i </w:t>
      </w:r>
      <w:r>
        <w:rPr>
          <w:rFonts w:hint="eastAsia"/>
        </w:rPr>
        <w:t>参数</w:t>
      </w:r>
      <w:r>
        <w:t>，使被锁定的文件不能</w:t>
      </w:r>
      <w:r>
        <w:rPr>
          <w:rFonts w:hint="eastAsia"/>
        </w:rPr>
        <w:t>改名</w:t>
      </w:r>
      <w:r>
        <w:t>，不能删除，</w:t>
      </w:r>
      <w:r>
        <w:rPr>
          <w:rFonts w:hint="eastAsia"/>
        </w:rPr>
        <w:t>无法</w:t>
      </w:r>
      <w:r>
        <w:t>写入或者新增数据，这是最常用的参数</w:t>
      </w:r>
    </w:p>
    <w:p w14:paraId="00D1BC4E" w14:textId="77777777" w:rsidR="00A91D27" w:rsidRDefault="00A91D27" w:rsidP="00A91D27">
      <w:pPr>
        <w:ind w:firstLine="480"/>
      </w:pPr>
      <w:r>
        <w:t xml:space="preserve">-a </w:t>
      </w:r>
      <w:r>
        <w:rPr>
          <w:rFonts w:hint="eastAsia"/>
        </w:rPr>
        <w:t>参数</w:t>
      </w:r>
      <w:r>
        <w:t>，文件只能</w:t>
      </w:r>
      <w:r>
        <w:rPr>
          <w:rFonts w:hint="eastAsia"/>
        </w:rPr>
        <w:t>增加</w:t>
      </w:r>
      <w:r>
        <w:t>数据，不能删除，</w:t>
      </w:r>
      <w:r>
        <w:rPr>
          <w:rFonts w:hint="eastAsia"/>
        </w:rPr>
        <w:t>只有</w:t>
      </w:r>
      <w:r>
        <w:t>root</w:t>
      </w:r>
      <w:r>
        <w:t>可以设置这个属性；</w:t>
      </w:r>
    </w:p>
    <w:p w14:paraId="09319D88" w14:textId="77777777" w:rsidR="00A91D27" w:rsidRPr="002F2030" w:rsidRDefault="00A91D27" w:rsidP="00A91D27">
      <w:pPr>
        <w:ind w:firstLine="480"/>
      </w:pPr>
      <w:commentRangeStart w:id="0"/>
      <w:r>
        <w:rPr>
          <w:rFonts w:hint="eastAsia"/>
        </w:rPr>
        <w:t>可以</w:t>
      </w:r>
      <w:r>
        <w:t>使用</w:t>
      </w:r>
      <w:r>
        <w:t>chattr</w:t>
      </w:r>
      <w:r>
        <w:t>来</w:t>
      </w:r>
      <w:r>
        <w:rPr>
          <w:rFonts w:hint="eastAsia"/>
        </w:rPr>
        <w:t>锁定</w:t>
      </w:r>
      <w:r>
        <w:t>某个重要文件，然后把</w:t>
      </w:r>
      <w:r>
        <w:t>chattr</w:t>
      </w:r>
      <w:r>
        <w:rPr>
          <w:rFonts w:hint="eastAsia"/>
        </w:rPr>
        <w:t>命令</w:t>
      </w:r>
      <w:r>
        <w:t>文件移动到其他地方进行重命名，这样</w:t>
      </w:r>
      <w:r>
        <w:rPr>
          <w:rFonts w:hint="eastAsia"/>
        </w:rPr>
        <w:t>任何人</w:t>
      </w:r>
      <w:r>
        <w:t>都无法访问</w:t>
      </w:r>
      <w:r>
        <w:rPr>
          <w:rFonts w:hint="eastAsia"/>
        </w:rPr>
        <w:t>这个</w:t>
      </w:r>
      <w:r>
        <w:t>文件了，</w:t>
      </w:r>
      <w:r>
        <w:rPr>
          <w:rFonts w:hint="eastAsia"/>
        </w:rPr>
        <w:t>只有</w:t>
      </w:r>
      <w:r>
        <w:t>管理员知道在什么</w:t>
      </w:r>
      <w:r>
        <w:rPr>
          <w:rFonts w:hint="eastAsia"/>
        </w:rPr>
        <w:t>地方</w:t>
      </w:r>
      <w:commentRangeEnd w:id="0"/>
      <w:r>
        <w:rPr>
          <w:rStyle w:val="af5"/>
        </w:rPr>
        <w:commentReference w:id="0"/>
      </w:r>
    </w:p>
    <w:p w14:paraId="3AEE1D35" w14:textId="77777777" w:rsidR="00A91D27" w:rsidRDefault="00A91D27" w:rsidP="00D8697C">
      <w:pPr>
        <w:ind w:firstLine="480"/>
      </w:pPr>
    </w:p>
    <w:p w14:paraId="3A23D9A5" w14:textId="77777777" w:rsidR="00A91D27" w:rsidRDefault="00A91D27" w:rsidP="00D8697C">
      <w:pPr>
        <w:ind w:firstLine="480"/>
      </w:pPr>
    </w:p>
    <w:p w14:paraId="5D622708" w14:textId="77777777" w:rsidR="00A91D27" w:rsidRPr="00A91D27" w:rsidRDefault="00A91D27" w:rsidP="00A91D27">
      <w:pPr>
        <w:pStyle w:val="a0"/>
        <w:ind w:firstLineChars="0" w:firstLine="0"/>
      </w:pPr>
      <w:bookmarkStart w:id="1" w:name="_GoBack"/>
      <w:bookmarkEnd w:id="1"/>
    </w:p>
    <w:p w14:paraId="3064CFB5" w14:textId="6C35B710" w:rsidR="00D8697C" w:rsidRDefault="00D8697C" w:rsidP="00A91D27">
      <w:pPr>
        <w:pStyle w:val="3"/>
        <w:ind w:firstLine="620"/>
      </w:pPr>
      <w:r>
        <w:rPr>
          <w:rFonts w:hint="eastAsia"/>
        </w:rPr>
        <w:t>使用</w:t>
      </w:r>
      <w:r>
        <w:rPr>
          <w:rFonts w:hint="eastAsia"/>
        </w:rPr>
        <w:t>lsattr</w:t>
      </w:r>
      <w:r>
        <w:rPr>
          <w:rFonts w:hint="eastAsia"/>
        </w:rPr>
        <w:t>来</w:t>
      </w:r>
      <w:r>
        <w:t>查</w:t>
      </w:r>
      <w:r>
        <w:rPr>
          <w:rFonts w:hint="eastAsia"/>
        </w:rPr>
        <w:t>看</w:t>
      </w:r>
      <w:r>
        <w:t>文件的属性</w:t>
      </w:r>
    </w:p>
    <w:p w14:paraId="2681172A" w14:textId="63BCCF1B" w:rsidR="00D8697C" w:rsidRDefault="00D8697C" w:rsidP="00A91D27">
      <w:pPr>
        <w:ind w:firstLine="480"/>
      </w:pPr>
      <w:r>
        <w:rPr>
          <w:rFonts w:hint="eastAsia"/>
        </w:rPr>
        <w:t>如果</w:t>
      </w:r>
      <w:r>
        <w:t>要删除某个文件，或者修改某个文件内容时，</w:t>
      </w:r>
      <w:r>
        <w:rPr>
          <w:rFonts w:hint="eastAsia"/>
        </w:rPr>
        <w:t>没有</w:t>
      </w:r>
      <w:r>
        <w:t>权限访问，说明此文件是被锁定了的，通过使用</w:t>
      </w:r>
      <w:r>
        <w:t>lsattr</w:t>
      </w:r>
      <w:r>
        <w:rPr>
          <w:rFonts w:hint="eastAsia"/>
        </w:rPr>
        <w:t>和</w:t>
      </w:r>
      <w:r>
        <w:t>chattr</w:t>
      </w:r>
      <w:r>
        <w:t>来</w:t>
      </w:r>
      <w:r>
        <w:rPr>
          <w:rFonts w:hint="eastAsia"/>
        </w:rPr>
        <w:t>查看</w:t>
      </w:r>
      <w:r>
        <w:t>修改文件的属性，然后对文件执行</w:t>
      </w:r>
      <w:r>
        <w:rPr>
          <w:rFonts w:hint="eastAsia"/>
        </w:rPr>
        <w:t>想要</w:t>
      </w:r>
      <w:r>
        <w:t>的操作；</w:t>
      </w:r>
      <w:r>
        <w:rPr>
          <w:noProof/>
        </w:rPr>
        <w:drawing>
          <wp:inline distT="0" distB="0" distL="0" distR="0" wp14:anchorId="7AE0AB68" wp14:editId="181CBAC1">
            <wp:extent cx="4009524" cy="149523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79E1" w14:textId="77777777" w:rsidR="00D8697C" w:rsidRDefault="00D8697C" w:rsidP="00D8697C">
      <w:pPr>
        <w:ind w:firstLine="480"/>
      </w:pPr>
      <w:r>
        <w:rPr>
          <w:rFonts w:hint="eastAsia"/>
        </w:rPr>
        <w:t>-</w:t>
      </w:r>
      <w:r>
        <w:t xml:space="preserve">R </w:t>
      </w:r>
      <w:r>
        <w:rPr>
          <w:rFonts w:hint="eastAsia"/>
        </w:rPr>
        <w:t>连同子目录</w:t>
      </w:r>
      <w:r>
        <w:t>的属性一起列出</w:t>
      </w:r>
    </w:p>
    <w:p w14:paraId="79EA7B7C" w14:textId="77777777" w:rsidR="00D8697C" w:rsidRDefault="00D8697C" w:rsidP="00D8697C">
      <w:pPr>
        <w:ind w:firstLine="480"/>
      </w:pPr>
      <w:r>
        <w:rPr>
          <w:noProof/>
        </w:rPr>
        <w:drawing>
          <wp:inline distT="0" distB="0" distL="0" distR="0" wp14:anchorId="21354F43" wp14:editId="152E8C51">
            <wp:extent cx="4104762" cy="1352381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0AB3" w14:textId="77777777" w:rsidR="00D8697C" w:rsidRPr="00924D65" w:rsidRDefault="00D8697C" w:rsidP="00D8697C">
      <w:pPr>
        <w:ind w:firstLine="480"/>
      </w:pPr>
    </w:p>
    <w:p w14:paraId="2E612E46" w14:textId="77777777" w:rsidR="00D8697C" w:rsidRPr="00924D65" w:rsidRDefault="00D8697C" w:rsidP="00D8697C">
      <w:pPr>
        <w:ind w:firstLine="480"/>
      </w:pPr>
      <w:r>
        <w:tab/>
      </w:r>
    </w:p>
    <w:p w14:paraId="61390493" w14:textId="77777777" w:rsidR="00D8697C" w:rsidRDefault="00D8697C" w:rsidP="00D8697C">
      <w:pPr>
        <w:pStyle w:val="a0"/>
        <w:ind w:left="704" w:firstLine="480"/>
      </w:pPr>
    </w:p>
    <w:p w14:paraId="637170BD" w14:textId="77777777" w:rsidR="00D8697C" w:rsidRPr="00E83917" w:rsidRDefault="00D8697C" w:rsidP="00D8697C">
      <w:pPr>
        <w:pStyle w:val="a0"/>
        <w:ind w:left="704" w:firstLine="480"/>
      </w:pPr>
    </w:p>
    <w:p w14:paraId="11FEEDBC" w14:textId="77777777" w:rsidR="00D8697C" w:rsidRPr="00EC0A8B" w:rsidRDefault="00D8697C" w:rsidP="00D8697C">
      <w:pPr>
        <w:widowControl w:val="0"/>
        <w:spacing w:before="120" w:after="120" w:line="360" w:lineRule="auto"/>
        <w:ind w:firstLine="480"/>
        <w:jc w:val="both"/>
      </w:pPr>
    </w:p>
    <w:p w14:paraId="7BF30E6C" w14:textId="77777777" w:rsidR="0044731D" w:rsidRPr="0044731D" w:rsidRDefault="0044731D" w:rsidP="0044731D">
      <w:pPr>
        <w:pStyle w:val="a0"/>
        <w:ind w:left="704" w:firstLineChars="0" w:firstLine="0"/>
      </w:pPr>
    </w:p>
    <w:sectPr w:rsidR="0044731D" w:rsidRPr="0044731D" w:rsidSect="00131CE2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len" w:date="2017-10-09T16:15:00Z" w:initials="a">
    <w:p w14:paraId="4F752FCA" w14:textId="77777777" w:rsidR="00A91D27" w:rsidRDefault="00A91D27" w:rsidP="00A91D27">
      <w:pPr>
        <w:pStyle w:val="af6"/>
        <w:ind w:firstLine="480"/>
      </w:pPr>
      <w:r>
        <w:rPr>
          <w:rStyle w:val="af5"/>
        </w:rPr>
        <w:annotationRef/>
      </w:r>
      <w:r>
        <w:rPr>
          <w:rFonts w:hint="eastAsia"/>
        </w:rPr>
        <w:t>这个</w:t>
      </w:r>
      <w:r>
        <w:t>方法非常有用，他可以极大的增强系统的安全性，使某些文件完全被锁定，任何人都无法</w:t>
      </w:r>
      <w:r>
        <w:rPr>
          <w:rFonts w:hint="eastAsia"/>
        </w:rPr>
        <w:t>访问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752FCA" w15:done="0"/>
</w15:commentsEx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88D454" w14:textId="77777777" w:rsidR="006A1E21" w:rsidRDefault="006A1E21" w:rsidP="00E5218C">
      <w:pPr>
        <w:spacing w:after="0" w:line="240" w:lineRule="auto"/>
        <w:ind w:firstLine="480"/>
      </w:pPr>
      <w:r>
        <w:separator/>
      </w:r>
    </w:p>
  </w:endnote>
  <w:endnote w:type="continuationSeparator" w:id="0">
    <w:p w14:paraId="7F9CA533" w14:textId="77777777" w:rsidR="006A1E21" w:rsidRDefault="006A1E21" w:rsidP="00E5218C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EBAF6E" w14:textId="77777777" w:rsidR="00E5218C" w:rsidRDefault="00E5218C" w:rsidP="00E5218C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14:paraId="697AE2A4" w14:textId="77777777" w:rsidR="0044731D" w:rsidRPr="0044731D" w:rsidRDefault="0044731D" w:rsidP="008459E1">
        <w:pPr>
          <w:pStyle w:val="a5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A91D27" w:rsidRPr="00A91D27">
          <w:rPr>
            <w:noProof/>
            <w:lang w:val="zh-CN"/>
          </w:rPr>
          <w:t>7</w:t>
        </w:r>
        <w:r w:rsidRPr="0044731D">
          <w:fldChar w:fldCharType="end"/>
        </w:r>
      </w:p>
    </w:sdtContent>
  </w:sdt>
  <w:p w14:paraId="2A5591D5" w14:textId="77777777" w:rsidR="00E5218C" w:rsidRDefault="00E5218C" w:rsidP="0044731D">
    <w:pPr>
      <w:pStyle w:val="a5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8DA58" w14:textId="77777777" w:rsidR="00E5218C" w:rsidRDefault="00E5218C" w:rsidP="00E5218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E2B21A" w14:textId="77777777" w:rsidR="006A1E21" w:rsidRDefault="006A1E21" w:rsidP="00E5218C">
      <w:pPr>
        <w:spacing w:after="0" w:line="240" w:lineRule="auto"/>
        <w:ind w:firstLine="480"/>
      </w:pPr>
      <w:r>
        <w:separator/>
      </w:r>
    </w:p>
  </w:footnote>
  <w:footnote w:type="continuationSeparator" w:id="0">
    <w:p w14:paraId="1DDBCD29" w14:textId="77777777" w:rsidR="006A1E21" w:rsidRDefault="006A1E21" w:rsidP="00E5218C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78E7FE" w14:textId="77777777" w:rsidR="00E5218C" w:rsidRDefault="00E5218C" w:rsidP="00E5218C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33F846" w14:textId="77777777" w:rsidR="00E5218C" w:rsidRPr="008459E1" w:rsidRDefault="008459E1" w:rsidP="008459E1">
    <w:pPr>
      <w:pStyle w:val="a6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65DB0" w14:textId="77777777" w:rsidR="00E5218C" w:rsidRDefault="00E5218C" w:rsidP="00E5218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len">
    <w15:presenceInfo w15:providerId="None" w15:userId="all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15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31CE2"/>
    <w:rsid w:val="00196619"/>
    <w:rsid w:val="001C1C26"/>
    <w:rsid w:val="0024674A"/>
    <w:rsid w:val="00333F08"/>
    <w:rsid w:val="00344E2C"/>
    <w:rsid w:val="0044197F"/>
    <w:rsid w:val="0044731D"/>
    <w:rsid w:val="00490AD4"/>
    <w:rsid w:val="004F6A8F"/>
    <w:rsid w:val="00516003"/>
    <w:rsid w:val="005357E0"/>
    <w:rsid w:val="00597674"/>
    <w:rsid w:val="00613399"/>
    <w:rsid w:val="006A1E21"/>
    <w:rsid w:val="007B55C8"/>
    <w:rsid w:val="008459E1"/>
    <w:rsid w:val="008D68EB"/>
    <w:rsid w:val="008E1627"/>
    <w:rsid w:val="008E1940"/>
    <w:rsid w:val="00A464F4"/>
    <w:rsid w:val="00A91D27"/>
    <w:rsid w:val="00AC3AAB"/>
    <w:rsid w:val="00B178EA"/>
    <w:rsid w:val="00BB2C86"/>
    <w:rsid w:val="00C156C9"/>
    <w:rsid w:val="00D8697C"/>
    <w:rsid w:val="00E5218C"/>
    <w:rsid w:val="00E779D4"/>
    <w:rsid w:val="00E8567D"/>
    <w:rsid w:val="00E85A33"/>
    <w:rsid w:val="00F7073C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15]"/>
    </o:shapedefaults>
    <o:shapelayout v:ext="edit">
      <o:idmap v:ext="edit" data="1"/>
    </o:shapelayout>
  </w:shapeDefaults>
  <w:decimalSymbol w:val="."/>
  <w:listSeparator w:val=","/>
  <w14:docId w14:val="16ABBAA8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8459E1"/>
    <w:pPr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CE2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color w:val="33473C" w:themeColor="text2" w:themeShade="BF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1CE2"/>
    <w:pPr>
      <w:pBdr>
        <w:top w:val="single" w:sz="8" w:space="2" w:color="FFC000"/>
      </w:pBdr>
      <w:spacing w:before="300" w:after="0"/>
      <w:outlineLvl w:val="2"/>
    </w:pPr>
    <w:rPr>
      <w:caps/>
      <w:color w:val="D6A3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8D68EB"/>
    <w:pPr>
      <w:spacing w:after="0"/>
    </w:pPr>
    <w:rPr>
      <w:rFonts w:cstheme="majorBidi"/>
      <w:caps/>
      <w:color w:val="549E39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rPr>
      <w:kern w:val="2"/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549E39" w:themeFill="accent1"/>
    </w:rPr>
  </w:style>
  <w:style w:type="character" w:customStyle="1" w:styleId="Char">
    <w:name w:val="标题 Char"/>
    <w:basedOn w:val="a1"/>
    <w:link w:val="a4"/>
    <w:uiPriority w:val="10"/>
    <w:rsid w:val="008D68EB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customStyle="1" w:styleId="10">
    <w:name w:val="标题1"/>
    <w:basedOn w:val="1"/>
    <w:next w:val="a0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2A4F1C" w:themeColor="accent1" w:themeShade="80"/>
      <w:spacing w:val="15"/>
      <w:kern w:val="44"/>
      <w:sz w:val="44"/>
      <w:szCs w:val="32"/>
      <w:u w:val="words"/>
      <w:shd w:val="clear" w:color="auto" w:fill="549E39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131CE2"/>
    <w:rPr>
      <w:rFonts w:asciiTheme="majorHAnsi" w:eastAsiaTheme="majorEastAsia" w:hAnsiTheme="majorHAnsi"/>
      <w:caps/>
      <w:color w:val="33473C" w:themeColor="text2" w:themeShade="BF"/>
      <w:spacing w:val="15"/>
      <w:sz w:val="32"/>
      <w:shd w:val="clear" w:color="auto" w:fill="DAEFD3" w:themeFill="accent1" w:themeFillTint="33"/>
    </w:rPr>
  </w:style>
  <w:style w:type="character" w:customStyle="1" w:styleId="3Char">
    <w:name w:val="标题 3 Char"/>
    <w:basedOn w:val="a1"/>
    <w:link w:val="3"/>
    <w:uiPriority w:val="9"/>
    <w:rsid w:val="00131CE2"/>
    <w:rPr>
      <w:rFonts w:asciiTheme="majorHAnsi" w:eastAsiaTheme="majorEastAsia" w:hAnsiTheme="majorHAnsi"/>
      <w:caps/>
      <w:color w:val="D6A3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3E762A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3E762A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3E762A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3E762A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8D68EB"/>
    <w:rPr>
      <w:b/>
      <w:bCs/>
      <w:color w:val="3E762A" w:themeColor="accent1" w:themeShade="BF"/>
      <w:sz w:val="16"/>
      <w:szCs w:val="16"/>
    </w:rPr>
  </w:style>
  <w:style w:type="paragraph" w:styleId="a8">
    <w:name w:val="Subtitle"/>
    <w:basedOn w:val="a"/>
    <w:next w:val="a"/>
    <w:link w:val="Char2"/>
    <w:uiPriority w:val="11"/>
    <w:qFormat/>
    <w:rsid w:val="008D68EB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8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8D68EB"/>
    <w:rPr>
      <w:b/>
      <w:bCs/>
    </w:rPr>
  </w:style>
  <w:style w:type="character" w:styleId="aa">
    <w:name w:val="Emphasis"/>
    <w:uiPriority w:val="20"/>
    <w:qFormat/>
    <w:rsid w:val="008D68EB"/>
    <w:rPr>
      <w:caps/>
      <w:color w:val="294E1C" w:themeColor="accent1" w:themeShade="7F"/>
      <w:spacing w:val="5"/>
    </w:rPr>
  </w:style>
  <w:style w:type="paragraph" w:styleId="ab">
    <w:name w:val="No Spacing"/>
    <w:uiPriority w:val="1"/>
    <w:qFormat/>
    <w:rsid w:val="008D68EB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c"/>
    <w:uiPriority w:val="29"/>
    <w:rsid w:val="008D68EB"/>
    <w:rPr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8D68EB"/>
    <w:pPr>
      <w:spacing w:before="240" w:after="240" w:line="240" w:lineRule="auto"/>
      <w:ind w:left="1080" w:right="1080"/>
      <w:jc w:val="center"/>
    </w:pPr>
    <w:rPr>
      <w:color w:val="549E39" w:themeColor="accent1"/>
      <w:szCs w:val="24"/>
    </w:rPr>
  </w:style>
  <w:style w:type="character" w:customStyle="1" w:styleId="Char4">
    <w:name w:val="明显引用 Char"/>
    <w:basedOn w:val="a1"/>
    <w:link w:val="ad"/>
    <w:uiPriority w:val="30"/>
    <w:rsid w:val="008D68EB"/>
    <w:rPr>
      <w:color w:val="549E39" w:themeColor="accent1"/>
      <w:sz w:val="24"/>
      <w:szCs w:val="24"/>
    </w:rPr>
  </w:style>
  <w:style w:type="character" w:styleId="ae">
    <w:name w:val="Subtle Emphasis"/>
    <w:uiPriority w:val="19"/>
    <w:qFormat/>
    <w:rsid w:val="008D68EB"/>
    <w:rPr>
      <w:i/>
      <w:iCs/>
      <w:color w:val="294E1C" w:themeColor="accent1" w:themeShade="7F"/>
    </w:rPr>
  </w:style>
  <w:style w:type="character" w:styleId="af">
    <w:name w:val="Intense Emphasis"/>
    <w:uiPriority w:val="21"/>
    <w:qFormat/>
    <w:rsid w:val="008D68EB"/>
    <w:rPr>
      <w:b/>
      <w:bCs/>
      <w:caps/>
      <w:color w:val="294E1C" w:themeColor="accent1" w:themeShade="7F"/>
      <w:spacing w:val="10"/>
    </w:rPr>
  </w:style>
  <w:style w:type="character" w:styleId="af0">
    <w:name w:val="Subtle Reference"/>
    <w:uiPriority w:val="31"/>
    <w:qFormat/>
    <w:rsid w:val="008D68EB"/>
    <w:rPr>
      <w:b/>
      <w:bCs/>
      <w:color w:val="549E39" w:themeColor="accent1"/>
    </w:rPr>
  </w:style>
  <w:style w:type="character" w:styleId="af1">
    <w:name w:val="Intense Reference"/>
    <w:uiPriority w:val="32"/>
    <w:qFormat/>
    <w:rsid w:val="008D68EB"/>
    <w:rPr>
      <w:b/>
      <w:bCs/>
      <w:i/>
      <w:iCs/>
      <w:caps/>
      <w:color w:val="549E39" w:themeColor="accent1"/>
    </w:rPr>
  </w:style>
  <w:style w:type="character" w:styleId="af2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3">
    <w:name w:val="List Paragraph"/>
    <w:basedOn w:val="a"/>
    <w:uiPriority w:val="34"/>
    <w:qFormat/>
    <w:rsid w:val="008D68EB"/>
    <w:pPr>
      <w:ind w:firstLine="420"/>
    </w:pPr>
  </w:style>
  <w:style w:type="character" w:styleId="af4">
    <w:name w:val="Hyperlink"/>
    <w:basedOn w:val="a1"/>
    <w:rsid w:val="00D8697C"/>
    <w:rPr>
      <w:color w:val="6B9F25" w:themeColor="hyperlink"/>
      <w:u w:val="single"/>
    </w:rPr>
  </w:style>
  <w:style w:type="character" w:styleId="af5">
    <w:name w:val="annotation reference"/>
    <w:basedOn w:val="a1"/>
    <w:semiHidden/>
    <w:unhideWhenUsed/>
    <w:rsid w:val="00D8697C"/>
    <w:rPr>
      <w:sz w:val="16"/>
      <w:szCs w:val="16"/>
    </w:rPr>
  </w:style>
  <w:style w:type="paragraph" w:styleId="af6">
    <w:name w:val="annotation text"/>
    <w:basedOn w:val="a"/>
    <w:link w:val="Char5"/>
    <w:semiHidden/>
    <w:unhideWhenUsed/>
    <w:rsid w:val="00D8697C"/>
    <w:pPr>
      <w:spacing w:before="100" w:line="240" w:lineRule="auto"/>
      <w:ind w:firstLineChars="0" w:firstLine="0"/>
    </w:pPr>
    <w:rPr>
      <w:rFonts w:asciiTheme="minorHAnsi" w:eastAsiaTheme="minorEastAsia" w:hAnsiTheme="minorHAnsi"/>
      <w:color w:val="2A4F1C" w:themeColor="accent1" w:themeShade="80"/>
      <w:sz w:val="20"/>
    </w:rPr>
  </w:style>
  <w:style w:type="character" w:customStyle="1" w:styleId="Char5">
    <w:name w:val="批注文字 Char"/>
    <w:basedOn w:val="a1"/>
    <w:link w:val="af6"/>
    <w:semiHidden/>
    <w:rsid w:val="00D8697C"/>
    <w:rPr>
      <w:color w:val="2A4F1C" w:themeColor="accent1" w:themeShade="80"/>
    </w:rPr>
  </w:style>
  <w:style w:type="table" w:styleId="af7">
    <w:name w:val="Table Grid"/>
    <w:basedOn w:val="a2"/>
    <w:rsid w:val="001966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oter" Target="footer3.xml"/><Relationship Id="rId3" Type="http://schemas.openxmlformats.org/officeDocument/2006/relationships/customXml" Target="../customXml/item2.xml"/><Relationship Id="rId21" Type="http://schemas.openxmlformats.org/officeDocument/2006/relationships/image" Target="media/image12.png"/><Relationship Id="rId34" Type="http://schemas.openxmlformats.org/officeDocument/2006/relationships/header" Target="header1.xml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www.linuxidc.com/Linux/2015-04/115846.htm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38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microsoft.com/office/2011/relationships/people" Target="peop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microsoft.com/office/2011/relationships/commentsExtended" Target="commentsExtended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comments" Target="comments.xml"/><Relationship Id="rId35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3.jpeg"/></Relationships>
</file>

<file path=word/theme/theme1.xml><?xml version="1.0" encoding="utf-8"?>
<a:theme xmlns:a="http://schemas.openxmlformats.org/drawingml/2006/main" name="夏至">
  <a:themeElements>
    <a:clrScheme name="绿色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81F3CC-ED50-4BD9-B0C8-DD30A332C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66</TotalTime>
  <Pages>7</Pages>
  <Words>1157</Words>
  <Characters>676</Characters>
  <Application>Microsoft Office Word</Application>
  <DocSecurity>0</DocSecurity>
  <Lines>5</Lines>
  <Paragraphs>3</Paragraphs>
  <ScaleCrop>false</ScaleCrop>
  <Company>China</Company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allen</cp:lastModifiedBy>
  <cp:revision>4</cp:revision>
  <dcterms:created xsi:type="dcterms:W3CDTF">2017-10-12T02:36:00Z</dcterms:created>
  <dcterms:modified xsi:type="dcterms:W3CDTF">2017-10-12T07:19:00Z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