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D51C06" w:rsidRDefault="00A736C1" w:rsidP="00A736C1">
      <w:pPr>
        <w:pStyle w:val="1"/>
        <w:ind w:firstLine="780"/>
      </w:pPr>
      <w:r>
        <w:t xml:space="preserve">Tree </w:t>
      </w:r>
      <w:r>
        <w:rPr>
          <w:rFonts w:hint="eastAsia"/>
        </w:rPr>
        <w:t>命令</w:t>
      </w:r>
    </w:p>
    <w:p w:rsidR="00A736C1" w:rsidRDefault="00A736C1" w:rsidP="00A736C1">
      <w:pPr>
        <w:ind w:firstLine="480"/>
      </w:pPr>
      <w:r>
        <w:rPr>
          <w:rFonts w:hint="eastAsia"/>
        </w:rPr>
        <w:t>这个</w:t>
      </w:r>
      <w:r>
        <w:t>命令不是系统自带，需要使用</w:t>
      </w:r>
      <w:r>
        <w:rPr>
          <w:rFonts w:hint="eastAsia"/>
        </w:rPr>
        <w:t>yum</w:t>
      </w:r>
      <w:r>
        <w:t>安装</w:t>
      </w:r>
    </w:p>
    <w:p w:rsidR="00A736C1" w:rsidRDefault="00A736C1" w:rsidP="00A736C1">
      <w:pPr>
        <w:pStyle w:val="a0"/>
        <w:ind w:firstLine="480"/>
      </w:pPr>
      <w:r>
        <w:t xml:space="preserve">-d </w:t>
      </w:r>
      <w:r>
        <w:rPr>
          <w:rFonts w:hint="eastAsia"/>
        </w:rPr>
        <w:t>显示</w:t>
      </w:r>
      <w:r>
        <w:t>目录</w:t>
      </w: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显示</w:t>
      </w:r>
      <w:r>
        <w:t>所有文件和目录</w:t>
      </w:r>
      <w:r>
        <w:rPr>
          <w:rFonts w:hint="eastAsia"/>
        </w:rPr>
        <w:t>（包括</w:t>
      </w:r>
      <w:r>
        <w:t>隐藏文件</w:t>
      </w:r>
      <w:r>
        <w:rPr>
          <w:rFonts w:hint="eastAsia"/>
        </w:rPr>
        <w:t>）</w:t>
      </w:r>
    </w:p>
    <w:p w:rsidR="00A736C1" w:rsidRDefault="00A736C1" w:rsidP="00A736C1">
      <w:pPr>
        <w:pStyle w:val="a0"/>
        <w:ind w:firstLine="480"/>
      </w:pPr>
      <w:r>
        <w:rPr>
          <w:noProof/>
        </w:rPr>
        <w:drawing>
          <wp:inline distT="0" distB="0" distL="0" distR="0" wp14:anchorId="392E0192" wp14:editId="70B89CB8">
            <wp:extent cx="3123809" cy="26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8DC9E" wp14:editId="29D4C780">
            <wp:extent cx="3238095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1" w:rsidRDefault="00A736C1" w:rsidP="00A736C1">
      <w:pPr>
        <w:pStyle w:val="a0"/>
        <w:ind w:firstLine="480"/>
        <w:rPr>
          <w:rFonts w:hint="eastAsia"/>
        </w:rPr>
      </w:pPr>
      <w:r>
        <w:t>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在</w:t>
      </w:r>
      <w:r>
        <w:t>每个文件前显示相对路径</w:t>
      </w:r>
    </w:p>
    <w:p w:rsidR="00A736C1" w:rsidRDefault="00A736C1" w:rsidP="00A736C1">
      <w:pPr>
        <w:pStyle w:val="a0"/>
        <w:ind w:firstLine="480"/>
      </w:pPr>
      <w:r>
        <w:rPr>
          <w:noProof/>
        </w:rPr>
        <w:drawing>
          <wp:inline distT="0" distB="0" distL="0" distR="0" wp14:anchorId="1C853AA9" wp14:editId="368311B0">
            <wp:extent cx="3571429" cy="21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1" w:rsidRDefault="00A736C1" w:rsidP="00A736C1">
      <w:pPr>
        <w:pStyle w:val="a0"/>
        <w:ind w:firstLine="480"/>
      </w:pPr>
      <w:r>
        <w:t xml:space="preserve">-g </w:t>
      </w:r>
      <w:r>
        <w:rPr>
          <w:rFonts w:hint="eastAsia"/>
        </w:rPr>
        <w:t>列出</w:t>
      </w:r>
      <w:r>
        <w:t>所属的组的</w:t>
      </w:r>
      <w:r>
        <w:rPr>
          <w:rFonts w:hint="eastAsia"/>
        </w:rPr>
        <w:t>名称</w:t>
      </w:r>
    </w:p>
    <w:p w:rsidR="00A736C1" w:rsidRDefault="00A736C1" w:rsidP="00A736C1">
      <w:pPr>
        <w:pStyle w:val="a0"/>
        <w:ind w:firstLine="480"/>
      </w:pPr>
      <w:r>
        <w:rPr>
          <w:noProof/>
        </w:rPr>
        <w:drawing>
          <wp:inline distT="0" distB="0" distL="0" distR="0" wp14:anchorId="689C3E6D" wp14:editId="57F414AD">
            <wp:extent cx="3257143" cy="1857143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  <w:rPr>
          <w:rFonts w:hint="eastAsia"/>
        </w:rPr>
      </w:pPr>
      <w:r>
        <w:lastRenderedPageBreak/>
        <w:t xml:space="preserve">-s </w:t>
      </w:r>
      <w:r>
        <w:rPr>
          <w:rFonts w:hint="eastAsia"/>
        </w:rPr>
        <w:t>列出</w:t>
      </w:r>
      <w:r>
        <w:t>文件或者目录大小</w:t>
      </w:r>
    </w:p>
    <w:p w:rsidR="00A736C1" w:rsidRDefault="00A736C1" w:rsidP="00A736C1">
      <w:pPr>
        <w:pStyle w:val="a0"/>
        <w:ind w:firstLine="480"/>
      </w:pPr>
      <w:r>
        <w:rPr>
          <w:noProof/>
        </w:rPr>
        <w:drawing>
          <wp:inline distT="0" distB="0" distL="0" distR="0" wp14:anchorId="21CAB310" wp14:editId="78442F7F">
            <wp:extent cx="3666667" cy="19142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</w:pPr>
      <w:r>
        <w:t xml:space="preserve">-L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只查看到</w:t>
      </w:r>
      <w:r>
        <w:t>num</w:t>
      </w:r>
      <w:r>
        <w:t>层的文件</w:t>
      </w:r>
      <w:bookmarkStart w:id="0" w:name="_GoBack"/>
      <w:bookmarkEnd w:id="0"/>
    </w:p>
    <w:p w:rsidR="00A736C1" w:rsidRDefault="00EA2794" w:rsidP="00EA2794">
      <w:pPr>
        <w:pStyle w:val="a0"/>
        <w:ind w:firstLineChars="150"/>
      </w:pPr>
      <w:r>
        <w:rPr>
          <w:noProof/>
        </w:rPr>
        <w:drawing>
          <wp:inline distT="0" distB="0" distL="0" distR="0" wp14:anchorId="4ADDC541" wp14:editId="1B12EF45">
            <wp:extent cx="2876190" cy="146666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94" w:rsidRDefault="00EA2794" w:rsidP="00EA2794">
      <w:pPr>
        <w:pStyle w:val="a0"/>
        <w:ind w:firstLineChars="150"/>
        <w:rPr>
          <w:rFonts w:hint="eastAsia"/>
        </w:rPr>
      </w:pPr>
    </w:p>
    <w:p w:rsidR="00A736C1" w:rsidRDefault="00A736C1" w:rsidP="00A736C1">
      <w:pPr>
        <w:pStyle w:val="a0"/>
        <w:ind w:firstLine="480"/>
      </w:pPr>
    </w:p>
    <w:p w:rsidR="00A736C1" w:rsidRDefault="00A736C1" w:rsidP="00A736C1">
      <w:pPr>
        <w:pStyle w:val="a0"/>
        <w:ind w:firstLine="480"/>
      </w:pPr>
    </w:p>
    <w:p w:rsidR="00A736C1" w:rsidRPr="00A736C1" w:rsidRDefault="00A736C1" w:rsidP="00A736C1">
      <w:pPr>
        <w:pStyle w:val="a0"/>
        <w:ind w:firstLine="480"/>
        <w:rPr>
          <w:rFonts w:hint="eastAsia"/>
        </w:rPr>
      </w:pPr>
    </w:p>
    <w:sectPr w:rsidR="00A736C1" w:rsidRPr="00A736C1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A2794" w:rsidRPr="00EA2794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3BD7502"/>
    <w:multiLevelType w:val="hybridMultilevel"/>
    <w:tmpl w:val="00947378"/>
    <w:lvl w:ilvl="0" w:tplc="EF0AD850">
      <w:numFmt w:val="bullet"/>
      <w:lvlText w:val=""/>
      <w:lvlJc w:val="left"/>
      <w:pPr>
        <w:ind w:left="84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02D9D"/>
    <w:rsid w:val="00135DB1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6D0A28"/>
    <w:rsid w:val="00794129"/>
    <w:rsid w:val="007A6241"/>
    <w:rsid w:val="00834EFB"/>
    <w:rsid w:val="008459E1"/>
    <w:rsid w:val="008D68EB"/>
    <w:rsid w:val="008E1627"/>
    <w:rsid w:val="00971BCC"/>
    <w:rsid w:val="009C2A40"/>
    <w:rsid w:val="00A736C1"/>
    <w:rsid w:val="00AC3AAB"/>
    <w:rsid w:val="00B171FD"/>
    <w:rsid w:val="00B178EA"/>
    <w:rsid w:val="00BB2C86"/>
    <w:rsid w:val="00C156C9"/>
    <w:rsid w:val="00C304E4"/>
    <w:rsid w:val="00C560AF"/>
    <w:rsid w:val="00D51C06"/>
    <w:rsid w:val="00D82F66"/>
    <w:rsid w:val="00E5218C"/>
    <w:rsid w:val="00E779D4"/>
    <w:rsid w:val="00E8567D"/>
    <w:rsid w:val="00E85A33"/>
    <w:rsid w:val="00EA2794"/>
    <w:rsid w:val="00F80867"/>
    <w:rsid w:val="00F813BF"/>
    <w:rsid w:val="00FF23D4"/>
    <w:rsid w:val="00FF4876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135DB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semiHidden/>
    <w:unhideWhenUsed/>
    <w:rsid w:val="00135DB1"/>
    <w:pPr>
      <w:keepLines w:val="0"/>
      <w:spacing w:beforeAutospacing="1" w:after="100" w:afterAutospacing="1"/>
      <w:ind w:firstLineChars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f8">
    <w:name w:val="Hyperlink"/>
    <w:basedOn w:val="a1"/>
    <w:uiPriority w:val="99"/>
    <w:semiHidden/>
    <w:unhideWhenUsed/>
    <w:rsid w:val="00135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8E8BB-8D30-4787-B3BA-696F84B6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195</TotalTime>
  <Pages>2</Pages>
  <Words>89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2017-10-10T04:45:00Z</dcterms:created>
  <dcterms:modified xsi:type="dcterms:W3CDTF">2017-10-10T08:09:00Z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