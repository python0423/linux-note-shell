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9B8AB">
    <v:background id="_x0000_s1025">
      <v:fill type="tile" on="t" o:title="crossband" focussize="0,0" recolor="t" r:id="rId4"/>
    </v:background>
  </w:background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1.uname  打印系统信息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44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2017-09-01T22:52:49Z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