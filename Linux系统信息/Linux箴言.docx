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44731D" w:rsidRDefault="00475C6D" w:rsidP="00475C6D">
      <w:pPr>
        <w:pStyle w:val="10"/>
      </w:pPr>
      <w:r>
        <w:rPr>
          <w:rFonts w:hint="eastAsia"/>
        </w:rPr>
        <w:t>Linux</w:t>
      </w:r>
      <w:r>
        <w:t>箴言总结</w:t>
      </w:r>
      <w:bookmarkStart w:id="0" w:name="_GoBack"/>
      <w:bookmarkEnd w:id="0"/>
    </w:p>
    <w:p w:rsidR="00475C6D" w:rsidRDefault="00475C6D" w:rsidP="00475C6D">
      <w:pPr>
        <w:pStyle w:val="a0"/>
      </w:pPr>
      <w:r>
        <w:rPr>
          <w:rFonts w:hint="eastAsia"/>
        </w:rPr>
        <w:t>最小</w:t>
      </w:r>
      <w:r>
        <w:t>化原则</w:t>
      </w:r>
    </w:p>
    <w:p w:rsidR="00475C6D" w:rsidRDefault="00475C6D" w:rsidP="00475C6D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系统最小化：</w:t>
      </w:r>
      <w:r>
        <w:rPr>
          <w:rFonts w:hint="eastAsia"/>
        </w:rPr>
        <w:t>选择</w:t>
      </w:r>
      <w:r>
        <w:t>最小化</w:t>
      </w:r>
      <w:r>
        <w:rPr>
          <w:rFonts w:hint="eastAsia"/>
        </w:rPr>
        <w:t>，</w:t>
      </w:r>
      <w:r>
        <w:t>简化的</w:t>
      </w:r>
      <w:r>
        <w:t>Linux</w:t>
      </w:r>
      <w:r>
        <w:t>系统，</w:t>
      </w:r>
      <w:r>
        <w:rPr>
          <w:rFonts w:hint="eastAsia"/>
        </w:rPr>
        <w:t>无用</w:t>
      </w:r>
      <w:r>
        <w:t>的包不装</w:t>
      </w:r>
      <w:r>
        <w:rPr>
          <w:rFonts w:hint="eastAsia"/>
        </w:rPr>
        <w:t>；</w:t>
      </w:r>
      <w:r>
        <w:t>无用的软件不装；</w:t>
      </w:r>
    </w:p>
    <w:p w:rsidR="00475C6D" w:rsidRDefault="00475C6D" w:rsidP="00475C6D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开机启动</w:t>
      </w:r>
      <w:r>
        <w:t>最小化：无用的</w:t>
      </w:r>
      <w:r>
        <w:rPr>
          <w:rFonts w:hint="eastAsia"/>
        </w:rPr>
        <w:t>服务</w:t>
      </w:r>
      <w:r>
        <w:t>不开启，</w:t>
      </w:r>
    </w:p>
    <w:p w:rsidR="00475C6D" w:rsidRDefault="00475C6D" w:rsidP="00475C6D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操作</w:t>
      </w:r>
      <w:r>
        <w:t>命令最小化：达到目的</w:t>
      </w:r>
      <w:r>
        <w:rPr>
          <w:rFonts w:hint="eastAsia"/>
        </w:rPr>
        <w:t>即可</w:t>
      </w:r>
      <w:r>
        <w:t>，参数尽可能的少，</w:t>
      </w:r>
      <w:proofErr w:type="spellStart"/>
      <w:r>
        <w:t>rm</w:t>
      </w:r>
      <w:proofErr w:type="spellEnd"/>
      <w:r>
        <w:t xml:space="preserve"> –f text.txt  </w:t>
      </w:r>
      <w:r>
        <w:rPr>
          <w:rFonts w:hint="eastAsia"/>
        </w:rPr>
        <w:t>不要用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text.txt</w:t>
      </w:r>
    </w:p>
    <w:p w:rsidR="00475C6D" w:rsidRDefault="00475C6D" w:rsidP="00475C6D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登录</w:t>
      </w:r>
      <w:r>
        <w:t>用户最小化：平时使用普通用户登录，一般不用</w:t>
      </w:r>
      <w:r>
        <w:t>root</w:t>
      </w:r>
      <w:r>
        <w:t>登录</w:t>
      </w:r>
    </w:p>
    <w:p w:rsidR="00475C6D" w:rsidRDefault="00475C6D" w:rsidP="00475C6D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普通</w:t>
      </w:r>
      <w:r>
        <w:t>用户授权最</w:t>
      </w:r>
      <w:r>
        <w:rPr>
          <w:rFonts w:hint="eastAsia"/>
        </w:rPr>
        <w:t>小化：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t>给必须的使用系统的命令；其他多余的命令</w:t>
      </w:r>
      <w:r>
        <w:rPr>
          <w:rFonts w:hint="eastAsia"/>
        </w:rPr>
        <w:t>都</w:t>
      </w:r>
      <w:r>
        <w:t>不给予</w:t>
      </w:r>
    </w:p>
    <w:p w:rsidR="00475C6D" w:rsidRPr="00475C6D" w:rsidRDefault="00475C6D" w:rsidP="00475C6D">
      <w:pPr>
        <w:pStyle w:val="a0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t>系统及目录的权限最小化：禁止随意的</w:t>
      </w:r>
      <w:r>
        <w:rPr>
          <w:rFonts w:hint="eastAsia"/>
        </w:rPr>
        <w:t>在</w:t>
      </w:r>
      <w:r>
        <w:t>系统目录下</w:t>
      </w:r>
      <w:r>
        <w:rPr>
          <w:rFonts w:hint="eastAsia"/>
        </w:rPr>
        <w:t>创建</w:t>
      </w:r>
      <w:r>
        <w:t>，修改，删除文件</w:t>
      </w:r>
      <w:r>
        <w:rPr>
          <w:rFonts w:hint="eastAsia"/>
        </w:rPr>
        <w:t>；</w:t>
      </w:r>
      <w:r>
        <w:t>能</w:t>
      </w:r>
      <w:r>
        <w:rPr>
          <w:rFonts w:hint="eastAsia"/>
        </w:rPr>
        <w:t>只</w:t>
      </w:r>
      <w:r>
        <w:t>用读的情况不要</w:t>
      </w:r>
      <w:r>
        <w:rPr>
          <w:rFonts w:hint="eastAsia"/>
        </w:rPr>
        <w:t>给予</w:t>
      </w:r>
      <w:r>
        <w:t>写的权限；</w:t>
      </w:r>
    </w:p>
    <w:sectPr w:rsidR="00475C6D" w:rsidRPr="00475C6D" w:rsidSect="00E85A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475C6D" w:rsidRPr="00475C6D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4674A"/>
    <w:rsid w:val="002D1EC7"/>
    <w:rsid w:val="00333F08"/>
    <w:rsid w:val="00344E2C"/>
    <w:rsid w:val="0044197F"/>
    <w:rsid w:val="0044731D"/>
    <w:rsid w:val="00475C6D"/>
    <w:rsid w:val="00490AD4"/>
    <w:rsid w:val="004F6A8F"/>
    <w:rsid w:val="0053352E"/>
    <w:rsid w:val="005357E0"/>
    <w:rsid w:val="00597674"/>
    <w:rsid w:val="00613399"/>
    <w:rsid w:val="008D44C2"/>
    <w:rsid w:val="008E1627"/>
    <w:rsid w:val="00AA66F1"/>
    <w:rsid w:val="00AC3AAB"/>
    <w:rsid w:val="00AC5CB1"/>
    <w:rsid w:val="00B178EA"/>
    <w:rsid w:val="00B749D7"/>
    <w:rsid w:val="00BB2C86"/>
    <w:rsid w:val="00C156C9"/>
    <w:rsid w:val="00E5218C"/>
    <w:rsid w:val="00E779D4"/>
    <w:rsid w:val="00E8567D"/>
    <w:rsid w:val="00E85A33"/>
    <w:rsid w:val="00F80867"/>
    <w:rsid w:val="00F9775E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5100A6-64A7-461F-8890-107F4938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</TotalTime>
  <Pages>1</Pages>
  <Words>214</Words>
  <Characters>41</Characters>
  <Application>Microsoft Office Word</Application>
  <DocSecurity>0</DocSecurity>
  <Lines>1</Lines>
  <Paragraphs>1</Paragraphs>
  <ScaleCrop>false</ScaleCrop>
  <Company>China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2017-09-19T08:20:00Z</dcterms:created>
  <dcterms:modified xsi:type="dcterms:W3CDTF">2017-09-19T08:36:00Z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