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/etc/inittab中，显示了运行级别的详细信息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表示关机状态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表示单用户模式，忘记root密码时使用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多用户模式，但没有NFS网络文件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正常多用户模式，也是规范的模式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备用模式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桌面环境模式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重启模式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使用runlevel来查看当前运行级别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使用init num 来切换到num级别，比如，切换到init 6 表示 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start 命令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01534"/>
    <w:rsid w:val="0CD637F4"/>
    <w:rsid w:val="2E677D68"/>
    <w:rsid w:val="4CDD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2017-09-03T01:46:30Z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