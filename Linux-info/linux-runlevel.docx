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F37234" w:rsidRDefault="00F37234" w:rsidP="00A77A87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七个运行级别</w:t>
      </w:r>
    </w:p>
    <w:p w:rsidR="00F37234" w:rsidRDefault="00F37234" w:rsidP="00F37234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在文件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>中，存放了对于</w:t>
      </w:r>
      <w:r>
        <w:rPr>
          <w:rFonts w:hint="eastAsia"/>
        </w:rPr>
        <w:t>Linux</w:t>
      </w:r>
      <w:r>
        <w:rPr>
          <w:rFonts w:hint="eastAsia"/>
        </w:rPr>
        <w:t>七个运行级别的详细说明</w:t>
      </w:r>
    </w:p>
    <w:p w:rsidR="00F37234" w:rsidRDefault="00F37234" w:rsidP="00F37234">
      <w:pPr>
        <w:ind w:leftChars="150" w:left="420"/>
      </w:pPr>
      <w:r>
        <w:rPr>
          <w:noProof/>
        </w:rPr>
        <w:drawing>
          <wp:inline distT="0" distB="0" distL="114300" distR="114300" wp14:anchorId="464DE700" wp14:editId="35A3B8B4">
            <wp:extent cx="5269230" cy="248856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7234" w:rsidRDefault="00F37234" w:rsidP="00F37234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七个级别的说明类型即用法如下：</w:t>
      </w:r>
    </w:p>
    <w:p w:rsidR="00F37234" w:rsidRDefault="00F37234" w:rsidP="00F37234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 xml:space="preserve">Level 0 </w:t>
      </w:r>
      <w:r>
        <w:rPr>
          <w:rFonts w:hint="eastAsia"/>
        </w:rPr>
        <w:t>系统关机状态，默认的运行级别不能设为</w:t>
      </w:r>
      <w:r>
        <w:rPr>
          <w:rFonts w:hint="eastAsia"/>
        </w:rPr>
        <w:t>0</w:t>
      </w:r>
      <w:r>
        <w:rPr>
          <w:rFonts w:hint="eastAsia"/>
        </w:rPr>
        <w:t>，否则系统无法正常启动；</w:t>
      </w:r>
    </w:p>
    <w:p w:rsidR="00F37234" w:rsidRDefault="00F37234" w:rsidP="00F37234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 xml:space="preserve">Level 1 </w:t>
      </w:r>
      <w:r>
        <w:rPr>
          <w:rFonts w:hint="eastAsia"/>
        </w:rPr>
        <w:t>单用户工作模式，使用</w:t>
      </w:r>
      <w:r>
        <w:rPr>
          <w:rFonts w:hint="eastAsia"/>
        </w:rPr>
        <w:t>root</w:t>
      </w:r>
      <w:r>
        <w:rPr>
          <w:rFonts w:hint="eastAsia"/>
        </w:rPr>
        <w:t>登录，用于系统维护，并且禁止远程访问；类似于</w:t>
      </w:r>
      <w:r>
        <w:rPr>
          <w:rFonts w:hint="eastAsia"/>
        </w:rPr>
        <w:t>Windows</w:t>
      </w:r>
      <w:r>
        <w:rPr>
          <w:rFonts w:hint="eastAsia"/>
        </w:rPr>
        <w:t>下的安全模式登录</w:t>
      </w:r>
    </w:p>
    <w:p w:rsidR="00F37234" w:rsidRDefault="00F37234" w:rsidP="00F37234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 xml:space="preserve">Level 2 </w:t>
      </w:r>
      <w:r>
        <w:rPr>
          <w:rFonts w:hint="eastAsia"/>
        </w:rPr>
        <w:t>多用户状态，但是没有网络文件系统，无法使用网络，它和</w:t>
      </w:r>
      <w:r>
        <w:rPr>
          <w:rFonts w:hint="eastAsia"/>
        </w:rPr>
        <w:t xml:space="preserve">level 3 </w:t>
      </w:r>
      <w:r>
        <w:rPr>
          <w:rFonts w:hint="eastAsia"/>
        </w:rPr>
        <w:t>在没有网络文件系统下是一样的；</w:t>
      </w:r>
    </w:p>
    <w:p w:rsidR="00F37234" w:rsidRDefault="00F37234" w:rsidP="00F37234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 xml:space="preserve">Level 3 </w:t>
      </w:r>
      <w:r>
        <w:rPr>
          <w:rFonts w:hint="eastAsia"/>
        </w:rPr>
        <w:t>完整的多用户状态，有网络文件系统，登陆后进入控制台命令行模式；（最常用的等级）</w:t>
      </w:r>
    </w:p>
    <w:p w:rsidR="00F37234" w:rsidRDefault="00F37234" w:rsidP="00F37234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 xml:space="preserve">Level 4 </w:t>
      </w:r>
      <w:r>
        <w:rPr>
          <w:rFonts w:hint="eastAsia"/>
        </w:rPr>
        <w:t>未使用的运行等级，保留，但特殊模式下可以使用它，比如笔记本电池耗尽的时候可以用它来做一些事情</w:t>
      </w:r>
    </w:p>
    <w:p w:rsidR="00F37234" w:rsidRDefault="00F37234" w:rsidP="00F37234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Level 5 X11</w:t>
      </w:r>
      <w:r>
        <w:rPr>
          <w:rFonts w:hint="eastAsia"/>
        </w:rPr>
        <w:t>控制台，登录系统的图形界面模式</w:t>
      </w:r>
    </w:p>
    <w:p w:rsidR="00F37234" w:rsidRDefault="00F37234" w:rsidP="00F37234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 xml:space="preserve">Level 6 </w:t>
      </w:r>
      <w:r>
        <w:rPr>
          <w:rFonts w:hint="eastAsia"/>
        </w:rPr>
        <w:t>系统正常关闭并重启，默认运行级别不能设为</w:t>
      </w:r>
      <w:r>
        <w:rPr>
          <w:rFonts w:hint="eastAsia"/>
        </w:rPr>
        <w:t>6</w:t>
      </w:r>
      <w:r>
        <w:rPr>
          <w:rFonts w:hint="eastAsia"/>
        </w:rPr>
        <w:t>，否则不能正常启动；</w:t>
      </w:r>
    </w:p>
    <w:p w:rsidR="00F37234" w:rsidRDefault="00F37234" w:rsidP="00F37234">
      <w:pPr>
        <w:pStyle w:val="a3"/>
        <w:ind w:firstLine="0"/>
      </w:pPr>
    </w:p>
    <w:p w:rsidR="00F37234" w:rsidRDefault="00F37234" w:rsidP="00A77A87">
      <w:pPr>
        <w:pStyle w:val="2"/>
      </w:pPr>
      <w:r>
        <w:rPr>
          <w:rFonts w:hint="eastAsia"/>
        </w:rPr>
        <w:t>文件位置</w:t>
      </w:r>
    </w:p>
    <w:p w:rsidR="00F37234" w:rsidRDefault="00F37234" w:rsidP="00F37234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rc.d</w:t>
      </w:r>
      <w:proofErr w:type="spellEnd"/>
      <w:r>
        <w:rPr>
          <w:rFonts w:hint="eastAsia"/>
        </w:rPr>
        <w:t>/</w:t>
      </w:r>
      <w:r>
        <w:rPr>
          <w:rFonts w:hint="eastAsia"/>
        </w:rPr>
        <w:t>中有</w:t>
      </w:r>
      <w:r>
        <w:rPr>
          <w:rFonts w:hint="eastAsia"/>
        </w:rPr>
        <w:t>7</w:t>
      </w:r>
      <w:r>
        <w:rPr>
          <w:rFonts w:hint="eastAsia"/>
        </w:rPr>
        <w:t>个名为</w:t>
      </w:r>
      <w:proofErr w:type="spellStart"/>
      <w:r>
        <w:rPr>
          <w:rFonts w:hint="eastAsia"/>
        </w:rPr>
        <w:t>rcN.d</w:t>
      </w:r>
      <w:proofErr w:type="spellEnd"/>
      <w:r>
        <w:rPr>
          <w:rFonts w:hint="eastAsia"/>
        </w:rPr>
        <w:t>的目录，对应系统的</w:t>
      </w:r>
      <w:r>
        <w:rPr>
          <w:rFonts w:hint="eastAsia"/>
        </w:rPr>
        <w:t>7</w:t>
      </w:r>
      <w:r>
        <w:rPr>
          <w:rFonts w:hint="eastAsia"/>
        </w:rPr>
        <w:t>个运行级别，如下图</w:t>
      </w:r>
    </w:p>
    <w:p w:rsidR="00F37234" w:rsidRDefault="00F37234" w:rsidP="00F37234">
      <w:pPr>
        <w:pStyle w:val="a3"/>
      </w:pPr>
      <w:r>
        <w:rPr>
          <w:noProof/>
        </w:rPr>
        <w:lastRenderedPageBreak/>
        <w:drawing>
          <wp:inline distT="0" distB="0" distL="114300" distR="114300" wp14:anchorId="64F192BA" wp14:editId="2296D266">
            <wp:extent cx="5268595" cy="748665"/>
            <wp:effectExtent l="0" t="0" r="825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7234" w:rsidRDefault="00F37234" w:rsidP="00F37234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在</w:t>
      </w:r>
      <w:proofErr w:type="spellStart"/>
      <w:r>
        <w:rPr>
          <w:rFonts w:hint="eastAsia"/>
        </w:rPr>
        <w:t>rcN.d</w:t>
      </w:r>
      <w:proofErr w:type="spellEnd"/>
      <w:r>
        <w:rPr>
          <w:rFonts w:hint="eastAsia"/>
        </w:rPr>
        <w:t>目录下都是一些符号链接文件，这些文件都指向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service</w:t>
      </w:r>
      <w:r>
        <w:rPr>
          <w:rFonts w:hint="eastAsia"/>
        </w:rPr>
        <w:t>脚本，（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中的文件，都是服务器脚本程序，开机必备的文件）系统会根据指定的运行级别进入相应的目录，并按照文件名进行检索目录，对于以</w:t>
      </w:r>
      <w:r>
        <w:rPr>
          <w:rFonts w:hint="eastAsia"/>
        </w:rPr>
        <w:t>K</w:t>
      </w:r>
      <w:r>
        <w:rPr>
          <w:rFonts w:hint="eastAsia"/>
        </w:rPr>
        <w:t>开头的文件，系统将终止对应的服务；对于以</w:t>
      </w:r>
      <w:r>
        <w:rPr>
          <w:rFonts w:hint="eastAsia"/>
        </w:rPr>
        <w:t>S</w:t>
      </w:r>
      <w:r>
        <w:rPr>
          <w:rFonts w:hint="eastAsia"/>
        </w:rPr>
        <w:t>开头的文件，系统将启动相应的服务；</w:t>
      </w:r>
    </w:p>
    <w:p w:rsidR="00F37234" w:rsidRDefault="00F37234" w:rsidP="00F37234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0F124AF4" wp14:editId="4BD23973">
            <wp:extent cx="5266690" cy="1445260"/>
            <wp:effectExtent l="0" t="0" r="1016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7234" w:rsidRDefault="00F37234" w:rsidP="00F37234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查看运行级别，使用</w:t>
      </w:r>
      <w:proofErr w:type="spellStart"/>
      <w:r>
        <w:rPr>
          <w:rFonts w:hint="eastAsia"/>
        </w:rPr>
        <w:t>runlevel</w:t>
      </w:r>
      <w:proofErr w:type="spellEnd"/>
      <w:r>
        <w:rPr>
          <w:rFonts w:hint="eastAsia"/>
        </w:rPr>
        <w:t>命令，它会显示两个运行等级，前一个和当前运行等级，它会读取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/run/</w:t>
      </w:r>
      <w:proofErr w:type="spellStart"/>
      <w:r>
        <w:rPr>
          <w:rFonts w:hint="eastAsia"/>
        </w:rPr>
        <w:t>utmp</w:t>
      </w:r>
      <w:proofErr w:type="spellEnd"/>
      <w:r>
        <w:rPr>
          <w:rFonts w:hint="eastAsia"/>
        </w:rPr>
        <w:t>中的文件</w:t>
      </w:r>
    </w:p>
    <w:p w:rsidR="00F37234" w:rsidRDefault="00F37234" w:rsidP="00F37234">
      <w:pPr>
        <w:ind w:leftChars="150" w:left="420"/>
      </w:pPr>
      <w:r>
        <w:rPr>
          <w:noProof/>
        </w:rPr>
        <w:drawing>
          <wp:inline distT="0" distB="0" distL="114300" distR="114300" wp14:anchorId="5AF2BD34" wp14:editId="2D515839">
            <wp:extent cx="2533650" cy="53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7234" w:rsidRDefault="00F37234" w:rsidP="00F37234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0</w:t>
      </w:r>
      <w:r>
        <w:rPr>
          <w:rFonts w:hint="eastAsia"/>
        </w:rPr>
        <w:t>可以用来关机，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6</w:t>
      </w:r>
      <w:r>
        <w:rPr>
          <w:rFonts w:hint="eastAsia"/>
        </w:rPr>
        <w:t>用来重启；默认的装完系统后的运行等级是五，即进入图形界面；可以通过更改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>中的数字来指定运行等级；</w:t>
      </w:r>
    </w:p>
    <w:p w:rsidR="00F37234" w:rsidRDefault="00F37234" w:rsidP="00F37234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命令，进程管理，它是所有系统进程的父进程，内核首先启动它，然后它负责启动其他的系统进程。它也是</w:t>
      </w:r>
      <w:proofErr w:type="gramStart"/>
      <w:r>
        <w:rPr>
          <w:rFonts w:hint="eastAsia"/>
        </w:rPr>
        <w:t>所有父</w:t>
      </w:r>
      <w:proofErr w:type="gramEnd"/>
      <w:r>
        <w:rPr>
          <w:rFonts w:hint="eastAsia"/>
        </w:rPr>
        <w:t>进程已经结束的进程的父进程，它负责回收这些被关闭的子进程；它被存放在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目录中；</w:t>
      </w:r>
    </w:p>
    <w:p w:rsidR="00F37234" w:rsidRDefault="00F37234" w:rsidP="00F37234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当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进程启动时，会打开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>的文件，这个文件是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的配置文件，定义了如何对系统进行初始化；</w:t>
      </w:r>
    </w:p>
    <w:p w:rsidR="00F37234" w:rsidRDefault="00F37234" w:rsidP="00F37234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它使用通用格式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id:runlevel:action:process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，其中</w:t>
      </w:r>
      <w:bookmarkStart w:id="0" w:name="_GoBack"/>
      <w:bookmarkEnd w:id="0"/>
      <w:r>
        <w:rPr>
          <w:rFonts w:hint="eastAsia"/>
        </w:rPr>
        <w:t xml:space="preserve"> id</w:t>
      </w:r>
      <w:r>
        <w:rPr>
          <w:rFonts w:hint="eastAsia"/>
        </w:rPr>
        <w:t>是唯一标示该项的字符序列，</w:t>
      </w:r>
      <w:proofErr w:type="spellStart"/>
      <w:r>
        <w:rPr>
          <w:rFonts w:hint="eastAsia"/>
        </w:rPr>
        <w:t>runlevel</w:t>
      </w:r>
      <w:proofErr w:type="spellEnd"/>
      <w:r>
        <w:rPr>
          <w:rFonts w:hint="eastAsia"/>
        </w:rPr>
        <w:t>定义了操作使用的运行级别；</w:t>
      </w:r>
      <w:r>
        <w:rPr>
          <w:rFonts w:hint="eastAsia"/>
        </w:rPr>
        <w:t>action</w:t>
      </w:r>
      <w:r>
        <w:rPr>
          <w:rFonts w:hint="eastAsia"/>
        </w:rPr>
        <w:t>指定了要执行的动作，</w:t>
      </w:r>
      <w:r>
        <w:rPr>
          <w:rFonts w:hint="eastAsia"/>
        </w:rPr>
        <w:t>process</w:t>
      </w:r>
      <w:r>
        <w:rPr>
          <w:rFonts w:hint="eastAsia"/>
        </w:rPr>
        <w:t>定义了执行的进程</w:t>
      </w:r>
    </w:p>
    <w:p w:rsidR="00F37234" w:rsidRDefault="00F37234" w:rsidP="00A77A87">
      <w:pPr>
        <w:pStyle w:val="2"/>
      </w:pPr>
      <w:r>
        <w:rPr>
          <w:rFonts w:hint="eastAsia"/>
        </w:rPr>
        <w:t>忘记</w:t>
      </w:r>
      <w:r>
        <w:rPr>
          <w:rFonts w:hint="eastAsia"/>
        </w:rPr>
        <w:t>root</w:t>
      </w:r>
      <w:r>
        <w:rPr>
          <w:rFonts w:hint="eastAsia"/>
        </w:rPr>
        <w:t>密码进入单用户模式修改</w:t>
      </w:r>
    </w:p>
    <w:p w:rsidR="00F37234" w:rsidRDefault="00F37234" w:rsidP="00F37234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首先在开机启动画面进入下图</w:t>
      </w:r>
    </w:p>
    <w:p w:rsidR="00F37234" w:rsidRDefault="00F37234" w:rsidP="00F37234">
      <w:pPr>
        <w:pStyle w:val="a3"/>
        <w:ind w:leftChars="150" w:left="420" w:firstLine="0"/>
      </w:pPr>
      <w:r>
        <w:rPr>
          <w:noProof/>
        </w:rPr>
        <w:lastRenderedPageBreak/>
        <w:drawing>
          <wp:inline distT="0" distB="0" distL="114300" distR="114300" wp14:anchorId="24B23E80" wp14:editId="65148C64">
            <wp:extent cx="5266690" cy="2805430"/>
            <wp:effectExtent l="0" t="0" r="1016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7234" w:rsidRDefault="00F37234" w:rsidP="00F37234">
      <w:pPr>
        <w:pStyle w:val="a3"/>
        <w:ind w:leftChars="150" w:left="420" w:firstLine="0"/>
      </w:pPr>
      <w:r>
        <w:rPr>
          <w:rFonts w:hint="eastAsia"/>
        </w:rPr>
        <w:t>然后按</w:t>
      </w:r>
      <w:r>
        <w:rPr>
          <w:rFonts w:hint="eastAsia"/>
        </w:rPr>
        <w:t>e</w:t>
      </w:r>
      <w:r>
        <w:rPr>
          <w:rFonts w:hint="eastAsia"/>
        </w:rPr>
        <w:t>进入编辑模式</w:t>
      </w:r>
    </w:p>
    <w:p w:rsidR="00F37234" w:rsidRDefault="00F37234" w:rsidP="00F37234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605AB4A3" wp14:editId="12D0C907">
            <wp:extent cx="5267325" cy="1821180"/>
            <wp:effectExtent l="0" t="0" r="9525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7234" w:rsidRDefault="00F37234" w:rsidP="00F37234">
      <w:pPr>
        <w:pStyle w:val="a3"/>
        <w:ind w:leftChars="150" w:left="420" w:firstLine="0"/>
      </w:pPr>
      <w:r>
        <w:rPr>
          <w:rFonts w:hint="eastAsia"/>
        </w:rPr>
        <w:t>选择内核一行，再次按</w:t>
      </w:r>
      <w:r>
        <w:rPr>
          <w:rFonts w:hint="eastAsia"/>
        </w:rPr>
        <w:t>e</w:t>
      </w:r>
      <w:r>
        <w:rPr>
          <w:rFonts w:hint="eastAsia"/>
        </w:rPr>
        <w:t>进入编辑模式</w:t>
      </w:r>
    </w:p>
    <w:p w:rsidR="00F37234" w:rsidRDefault="00F37234" w:rsidP="00F37234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6EBCD606" wp14:editId="5D6BA521">
            <wp:extent cx="5266055" cy="1030605"/>
            <wp:effectExtent l="0" t="0" r="10795" b="171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7234" w:rsidRDefault="00F37234" w:rsidP="00F37234">
      <w:pPr>
        <w:pStyle w:val="a3"/>
        <w:ind w:leftChars="150" w:left="420" w:firstLine="0"/>
      </w:pPr>
      <w:r>
        <w:rPr>
          <w:rFonts w:hint="eastAsia"/>
        </w:rPr>
        <w:t>然后在出现的地方编辑</w:t>
      </w:r>
      <w:r>
        <w:rPr>
          <w:rFonts w:hint="eastAsia"/>
        </w:rPr>
        <w:t xml:space="preserve">  </w:t>
      </w:r>
      <w:r>
        <w:rPr>
          <w:rFonts w:hint="eastAsia"/>
        </w:rPr>
        <w:t>空格</w:t>
      </w:r>
      <w:r>
        <w:rPr>
          <w:rFonts w:hint="eastAsia"/>
        </w:rPr>
        <w:t xml:space="preserve">+single  </w:t>
      </w:r>
      <w:r>
        <w:rPr>
          <w:rFonts w:hint="eastAsia"/>
        </w:rPr>
        <w:t>，回车后按</w:t>
      </w:r>
      <w:r>
        <w:rPr>
          <w:rFonts w:hint="eastAsia"/>
        </w:rPr>
        <w:t>b</w:t>
      </w:r>
      <w:r>
        <w:rPr>
          <w:rFonts w:hint="eastAsia"/>
        </w:rPr>
        <w:t>进入单用户模式，输入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来修改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F37234" w:rsidRDefault="00F37234" w:rsidP="00F37234">
      <w:pPr>
        <w:pStyle w:val="a3"/>
        <w:ind w:leftChars="150" w:left="420" w:firstLine="0"/>
      </w:pPr>
      <w:r>
        <w:rPr>
          <w:rFonts w:hint="eastAsia"/>
        </w:rPr>
        <w:t>最后重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生效</w:t>
      </w:r>
    </w:p>
    <w:p w:rsidR="00F37234" w:rsidRDefault="00F37234" w:rsidP="00F37234">
      <w:pPr>
        <w:pStyle w:val="a3"/>
        <w:ind w:leftChars="150" w:left="420" w:firstLine="0"/>
      </w:pPr>
      <w:r>
        <w:rPr>
          <w:rFonts w:hint="eastAsia"/>
        </w:rPr>
        <w:t xml:space="preserve">  </w:t>
      </w:r>
    </w:p>
    <w:p w:rsidR="0044731D" w:rsidRPr="00F37234" w:rsidRDefault="0044731D" w:rsidP="00875512"/>
    <w:sectPr w:rsidR="0044731D" w:rsidRPr="00F37234" w:rsidSect="0017727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AA5CDD" w:rsidRPr="00AA5CDD">
          <w:rPr>
            <w:noProof/>
            <w:lang w:val="zh-CN"/>
          </w:rPr>
          <w:t>3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bordersDoNotSurroundHeader/>
  <w:bordersDoNotSurroundFooter/>
  <w:proofState w:spelling="clean" w:grammar="clean"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7C7AB3"/>
    <w:rsid w:val="00875512"/>
    <w:rsid w:val="008E1627"/>
    <w:rsid w:val="00A77A87"/>
    <w:rsid w:val="00AA5CDD"/>
    <w:rsid w:val="00AC3AAB"/>
    <w:rsid w:val="00B178EA"/>
    <w:rsid w:val="00BB2C86"/>
    <w:rsid w:val="00C156C9"/>
    <w:rsid w:val="00DC62CE"/>
    <w:rsid w:val="00E5218C"/>
    <w:rsid w:val="00E779D4"/>
    <w:rsid w:val="00E8567D"/>
    <w:rsid w:val="00E85A33"/>
    <w:rsid w:val="00F37234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customXml" Target="../customXml/item2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A1AA9B-E070-469A-A8CE-B1D594CF2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39</TotalTime>
  <Pages>3</Pages>
  <Words>879</Words>
  <Characters>272</Characters>
  <Application>Microsoft Office Word</Application>
  <DocSecurity>0</DocSecurity>
  <Lines>2</Lines>
  <Paragraphs>2</Paragraphs>
  <ScaleCrop>false</ScaleCrop>
  <Company>China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3</cp:revision>
  <dcterms:created xsi:type="dcterms:W3CDTF">2017-09-21T02:27:00Z</dcterms:created>
  <dcterms:modified xsi:type="dcterms:W3CDTF">2017-09-21T05:26:00Z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