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56542A" w:rsidRDefault="0056542A" w:rsidP="0056542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概念</w:t>
      </w:r>
    </w:p>
    <w:p w:rsidR="0056542A" w:rsidRDefault="0056542A" w:rsidP="0056542A">
      <w:pPr>
        <w:ind w:firstLine="420"/>
      </w:pPr>
      <w:r>
        <w:rPr>
          <w:rFonts w:hint="eastAsia"/>
        </w:rPr>
        <w:t>把数据写入内存，叫做</w:t>
      </w:r>
      <w:r>
        <w:rPr>
          <w:rFonts w:hint="eastAsia"/>
        </w:rPr>
        <w:t>buffer</w:t>
      </w:r>
      <w:r>
        <w:rPr>
          <w:rFonts w:hint="eastAsia"/>
        </w:rPr>
        <w:t>，成为缓冲区；</w:t>
      </w:r>
    </w:p>
    <w:p w:rsidR="0056542A" w:rsidRDefault="0056542A" w:rsidP="0056542A">
      <w:pPr>
        <w:ind w:firstLine="420"/>
      </w:pPr>
      <w:r>
        <w:rPr>
          <w:rFonts w:hint="eastAsia"/>
        </w:rPr>
        <w:t>从内存中读取数据，叫做</w:t>
      </w:r>
      <w:r>
        <w:rPr>
          <w:rFonts w:hint="eastAsia"/>
        </w:rPr>
        <w:t>cache</w:t>
      </w:r>
      <w:r>
        <w:rPr>
          <w:rFonts w:hint="eastAsia"/>
        </w:rPr>
        <w:t>，成为内存空间</w:t>
      </w:r>
    </w:p>
    <w:p w:rsidR="0056542A" w:rsidRDefault="0056542A" w:rsidP="0056542A">
      <w:pPr>
        <w:ind w:firstLine="420"/>
      </w:pPr>
      <w:r>
        <w:rPr>
          <w:rFonts w:hint="eastAsia"/>
        </w:rPr>
        <w:t>服务器并发读取时非常多的，但并发读取不一定多</w:t>
      </w:r>
    </w:p>
    <w:p w:rsidR="0056542A" w:rsidRDefault="0056542A" w:rsidP="00EE39FB">
      <w:pPr>
        <w:pStyle w:val="1"/>
      </w:pPr>
      <w:r>
        <w:rPr>
          <w:rFonts w:hint="eastAsia"/>
        </w:rPr>
        <w:t xml:space="preserve">raid </w:t>
      </w:r>
      <w:r>
        <w:rPr>
          <w:rFonts w:hint="eastAsia"/>
        </w:rPr>
        <w:t>磁盘阵列</w:t>
      </w:r>
    </w:p>
    <w:p w:rsidR="0056542A" w:rsidRDefault="0056542A" w:rsidP="0056542A">
      <w:pPr>
        <w:pStyle w:val="2"/>
        <w:ind w:firstLine="420"/>
      </w:pPr>
      <w:r>
        <w:rPr>
          <w:rFonts w:hint="eastAsia"/>
        </w:rPr>
        <w:t>RAID 0</w:t>
      </w:r>
      <w:r>
        <w:rPr>
          <w:rFonts w:hint="eastAsia"/>
        </w:rPr>
        <w:t>阵列</w:t>
      </w:r>
    </w:p>
    <w:p w:rsidR="0056542A" w:rsidRDefault="0056542A" w:rsidP="0056542A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代表了所有</w:t>
      </w:r>
      <w:r>
        <w:rPr>
          <w:rFonts w:hint="eastAsia"/>
        </w:rPr>
        <w:t>RAID</w:t>
      </w:r>
      <w:r>
        <w:rPr>
          <w:rFonts w:hint="eastAsia"/>
        </w:rPr>
        <w:t>级别中最高的存储性能，原理是把多个数据分散到多个磁盘中进行存取，数据请求就会被多个磁盘并行执行，可以充分利用总线带宽，显著提高磁盘性能；</w:t>
      </w:r>
    </w:p>
    <w:p w:rsidR="0056542A" w:rsidRDefault="0056542A" w:rsidP="0056542A">
      <w:pPr>
        <w:ind w:firstLine="420"/>
      </w:pPr>
      <w:r>
        <w:rPr>
          <w:rFonts w:hint="eastAsia"/>
        </w:rPr>
        <w:t>特点：</w:t>
      </w:r>
      <w:r>
        <w:rPr>
          <w:rFonts w:hint="eastAsia"/>
        </w:rPr>
        <w:t xml:space="preserve">RAID 0 </w:t>
      </w:r>
      <w:r>
        <w:rPr>
          <w:rFonts w:hint="eastAsia"/>
        </w:rPr>
        <w:t>并不是真正的</w:t>
      </w:r>
      <w:r>
        <w:rPr>
          <w:rFonts w:hint="eastAsia"/>
        </w:rPr>
        <w:t>RAID</w:t>
      </w:r>
      <w:bookmarkStart w:id="0" w:name="_GoBack"/>
      <w:bookmarkEnd w:id="0"/>
      <w:r>
        <w:rPr>
          <w:rFonts w:hint="eastAsia"/>
        </w:rPr>
        <w:t>结构，没有数据冗余，没有数据校验的磁盘整列；</w:t>
      </w:r>
    </w:p>
    <w:p w:rsidR="0056542A" w:rsidRDefault="0056542A" w:rsidP="0056542A">
      <w:pPr>
        <w:ind w:firstLine="420"/>
      </w:pPr>
      <w:r>
        <w:rPr>
          <w:rFonts w:hint="eastAsia"/>
        </w:rPr>
        <w:t>实现至少需要两块硬盘，数据连续分割在每块盘上，因此带宽加倍，读写速度加倍；</w:t>
      </w:r>
    </w:p>
    <w:p w:rsidR="0056542A" w:rsidRDefault="0056542A" w:rsidP="0056542A">
      <w:pPr>
        <w:ind w:firstLine="420"/>
      </w:pPr>
      <w:r>
        <w:rPr>
          <w:rFonts w:hint="eastAsia"/>
        </w:rPr>
        <w:t>但是它并没有提供磁盘保护，任意一块硬盘损坏就会丢失所有数据，所以不能用于数据经常使用的关键部位；</w:t>
      </w:r>
    </w:p>
    <w:p w:rsidR="0056542A" w:rsidRDefault="0056542A" w:rsidP="0056542A">
      <w:pPr>
        <w:ind w:firstLine="420"/>
      </w:pPr>
      <w:r>
        <w:rPr>
          <w:rFonts w:hint="eastAsia"/>
        </w:rPr>
        <w:t xml:space="preserve">RAID: redudant array of independent disks </w:t>
      </w:r>
      <w:r>
        <w:rPr>
          <w:rFonts w:hint="eastAsia"/>
        </w:rPr>
        <w:t>独立磁盘冗余阵列。</w:t>
      </w:r>
    </w:p>
    <w:p w:rsidR="0056542A" w:rsidRDefault="0056542A" w:rsidP="0056542A">
      <w:pPr>
        <w:ind w:firstLine="420"/>
      </w:pPr>
      <w:r>
        <w:rPr>
          <w:rFonts w:hint="eastAsia"/>
        </w:rPr>
        <w:t>没有容错设计：所谓容错，就是当一块硬盘发生损坏时，能保证数据不会丢失，容错设计的目的就是尽可能保证数据不丢失，其中很重要的一个方法是热备份。</w:t>
      </w:r>
    </w:p>
    <w:p w:rsidR="0056542A" w:rsidRDefault="0056542A" w:rsidP="0056542A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</w:rPr>
        <w:t>热备份：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是在建立磁盘阵列系统时，将其中一个磁盘指定为后备磁盘，这个磁盘在平常并不操作，当阵列中某一个磁盘发生故障时，磁盘阵列立即让后备磁盘取代故障磁盘，并自动将故障磁盘的数据重建在后备磁盘之上，因为反应快速，加上内存减少了磁盘的存取，所以数据重建很快便能完成，对系统的性能影响不大。对于要求不停机的大型数据处理中心或控制中心，热备份更是一项重要的功能，因为它可避免晚间或无人守护时发生磁盘故障所引起的种种不便。</w:t>
      </w:r>
    </w:p>
    <w:p w:rsidR="0056542A" w:rsidRDefault="0056542A" w:rsidP="0056542A">
      <w:pPr>
        <w:ind w:firstLine="420"/>
        <w:rPr>
          <w:rFonts w:ascii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z w:val="21"/>
          <w:szCs w:val="21"/>
          <w:shd w:val="clear" w:color="auto" w:fill="FFFFFF"/>
        </w:rPr>
        <w:t>RAID 0 是所有RAID中速度最快的</w:t>
      </w:r>
    </w:p>
    <w:p w:rsidR="0056542A" w:rsidRDefault="0056542A" w:rsidP="0056542A">
      <w:pPr>
        <w:pStyle w:val="2"/>
        <w:ind w:firstLine="420"/>
      </w:pPr>
      <w:r>
        <w:rPr>
          <w:rFonts w:hint="eastAsia"/>
        </w:rPr>
        <w:t>RAID 1</w:t>
      </w:r>
      <w:r>
        <w:rPr>
          <w:rFonts w:hint="eastAsia"/>
        </w:rPr>
        <w:t>阵列</w:t>
      </w:r>
    </w:p>
    <w:p w:rsidR="0056542A" w:rsidRDefault="0056542A" w:rsidP="0056542A">
      <w:pPr>
        <w:widowControl w:val="0"/>
        <w:numPr>
          <w:ilvl w:val="0"/>
          <w:numId w:val="7"/>
        </w:numPr>
        <w:spacing w:before="0" w:after="0" w:line="240" w:lineRule="auto"/>
        <w:jc w:val="both"/>
      </w:pPr>
      <w:r>
        <w:rPr>
          <w:rFonts w:hint="eastAsia"/>
        </w:rPr>
        <w:t>通过磁盘数据镜像实现数据冗余，在成对的磁盘上实现互相备份，当数据读取较大时，可以从镜像中读取数据；</w:t>
      </w:r>
      <w:r>
        <w:rPr>
          <w:rFonts w:hint="eastAsia"/>
        </w:rPr>
        <w:t xml:space="preserve">RAID1 </w:t>
      </w:r>
      <w:r>
        <w:rPr>
          <w:rFonts w:hint="eastAsia"/>
        </w:rPr>
        <w:t>是磁盘阵列中单位成本最高的，冗余度有</w:t>
      </w:r>
      <w:r>
        <w:rPr>
          <w:rFonts w:hint="eastAsia"/>
        </w:rPr>
        <w:t xml:space="preserve">50% </w:t>
      </w:r>
      <w:r>
        <w:rPr>
          <w:rFonts w:hint="eastAsia"/>
        </w:rPr>
        <w:t>，当一个磁盘失效时，系统会自动切换到另一个磁盘上，不需要重组失效的数据</w:t>
      </w:r>
      <w:r>
        <w:rPr>
          <w:rFonts w:hint="eastAsia"/>
        </w:rPr>
        <w:t xml:space="preserve"> </w:t>
      </w:r>
    </w:p>
    <w:p w:rsidR="0056542A" w:rsidRDefault="0056542A" w:rsidP="0056542A">
      <w:pPr>
        <w:widowControl w:val="0"/>
        <w:numPr>
          <w:ilvl w:val="0"/>
          <w:numId w:val="7"/>
        </w:numPr>
        <w:spacing w:before="0" w:after="0" w:line="240" w:lineRule="auto"/>
        <w:jc w:val="both"/>
      </w:pPr>
      <w:r>
        <w:rPr>
          <w:rFonts w:hint="eastAsia"/>
        </w:rPr>
        <w:t>它是把两块硬盘组合在一起，但是只有一块硬盘的容量，但它是最可靠的一种阵列，因为它总是保持一份完整的备份列表，读取性能会比单一硬盘块，因为是从两块硬盘中同时读取，但写入性能较慢，因为是同时写入而且做比较。</w:t>
      </w:r>
    </w:p>
    <w:p w:rsidR="0056542A" w:rsidRDefault="0056542A" w:rsidP="0056542A">
      <w:pPr>
        <w:widowControl w:val="0"/>
        <w:numPr>
          <w:ilvl w:val="0"/>
          <w:numId w:val="7"/>
        </w:numPr>
        <w:spacing w:before="0" w:after="0" w:line="240" w:lineRule="auto"/>
        <w:jc w:val="both"/>
      </w:pPr>
      <w:r>
        <w:rPr>
          <w:rFonts w:hint="eastAsia"/>
        </w:rPr>
        <w:t>支持热交换：阵列中的硬盘移除可以在不中断系统的情况下进行。所以它是一种比较安全，但也非常昂贵的磁盘阵列方案。它主要适用于数据安全性较高，要求能快速回复被破坏数据的场合。</w:t>
      </w:r>
    </w:p>
    <w:p w:rsidR="0056542A" w:rsidRDefault="0056542A" w:rsidP="0056542A">
      <w:pPr>
        <w:widowControl w:val="0"/>
        <w:jc w:val="both"/>
      </w:pPr>
    </w:p>
    <w:p w:rsidR="0056542A" w:rsidRDefault="0056542A" w:rsidP="0056542A">
      <w:pPr>
        <w:pStyle w:val="2"/>
      </w:pPr>
      <w:r>
        <w:rPr>
          <w:rFonts w:hint="eastAsia"/>
        </w:rPr>
        <w:t>RAID10</w:t>
      </w:r>
      <w:r>
        <w:rPr>
          <w:rFonts w:hint="eastAsia"/>
        </w:rPr>
        <w:t>和</w:t>
      </w:r>
      <w:r>
        <w:rPr>
          <w:rFonts w:hint="eastAsia"/>
        </w:rPr>
        <w:t>RAID01</w:t>
      </w:r>
      <w:r>
        <w:rPr>
          <w:rFonts w:hint="eastAsia"/>
        </w:rPr>
        <w:t>阵列区别</w:t>
      </w:r>
    </w:p>
    <w:p w:rsidR="0056542A" w:rsidRDefault="0056542A" w:rsidP="0056542A">
      <w:pPr>
        <w:rPr>
          <w:rFonts w:ascii="宋体" w:eastAsia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t>RAID 10（RAID 1+0或RAID 1/0） </w:t>
      </w:r>
      <w:r>
        <w:rPr>
          <w:rFonts w:ascii="宋体" w:eastAsia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br/>
      </w:r>
      <w:r>
        <w:rPr>
          <w:rFonts w:ascii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t>1.</w:t>
      </w:r>
      <w:r>
        <w:rPr>
          <w:rFonts w:ascii="宋体" w:eastAsia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t>也称为分条的镜像（Striped Mirror），数据首先被镜像，然后再将多个镜像盘对做分条。当一块磁盘失效时，只需要重建镜像。</w:t>
      </w:r>
    </w:p>
    <w:p w:rsidR="0056542A" w:rsidRDefault="0056542A" w:rsidP="0056542A">
      <w:pPr>
        <w:rPr>
          <w:rFonts w:ascii="宋体" w:eastAsia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t>RAID 01（RAID 0+1或RAID 0/1） </w:t>
      </w:r>
      <w:r>
        <w:rPr>
          <w:rFonts w:ascii="宋体" w:eastAsia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br/>
      </w:r>
      <w:r>
        <w:rPr>
          <w:rFonts w:ascii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t>也称为镜像的分条（Mirrored Stripe），数据首先分条到多个硬盘，然后再对两个条带生成镜像。在存储性能和成本上，与RAID 10几乎一样，但磁盘损坏时的数据重构，二者却存在差异。当一块磁盘失效时，整个分条都将失效，重建必须复制整个条带，将带来巨大的IO负载。</w:t>
      </w:r>
    </w:p>
    <w:p w:rsidR="0056542A" w:rsidRDefault="0056542A" w:rsidP="0056542A">
      <w:pPr>
        <w:ind w:left="2520" w:firstLine="420"/>
        <w:rPr>
          <w:rFonts w:eastAsia="宋体"/>
        </w:rPr>
      </w:pPr>
      <w:r>
        <w:rPr>
          <w:rFonts w:hint="eastAsia"/>
        </w:rPr>
        <w:t>示意图</w:t>
      </w:r>
    </w:p>
    <w:p w:rsidR="0056542A" w:rsidRDefault="0056542A" w:rsidP="0056542A">
      <w:pPr>
        <w:rPr>
          <w:rFonts w:ascii="宋体" w:eastAsia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67325" cy="3105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2A" w:rsidRDefault="0056542A" w:rsidP="0056542A">
      <w:pPr>
        <w:pStyle w:val="2"/>
      </w:pPr>
      <w:r>
        <w:rPr>
          <w:rFonts w:hint="eastAsia"/>
        </w:rPr>
        <w:t xml:space="preserve">RAID 3 </w:t>
      </w:r>
      <w:r>
        <w:rPr>
          <w:rFonts w:hint="eastAsia"/>
        </w:rPr>
        <w:t>阵列</w:t>
      </w:r>
    </w:p>
    <w:p w:rsidR="0056542A" w:rsidRDefault="0056542A" w:rsidP="0056542A">
      <w:r>
        <w:rPr>
          <w:rFonts w:hint="eastAsia"/>
        </w:rPr>
        <w:t>1. 0RAID 3</w:t>
      </w:r>
      <w:r>
        <w:rPr>
          <w:rFonts w:hint="eastAsia"/>
        </w:rPr>
        <w:t>是把数据分成多个“块”，放在</w:t>
      </w:r>
      <w:r>
        <w:rPr>
          <w:rFonts w:hint="eastAsia"/>
        </w:rPr>
        <w:t>N+1</w:t>
      </w:r>
      <w:r>
        <w:rPr>
          <w:rFonts w:hint="eastAsia"/>
        </w:rPr>
        <w:t>个硬盘上，实际的数据放在</w:t>
      </w:r>
      <w:r>
        <w:rPr>
          <w:rFonts w:hint="eastAsia"/>
        </w:rPr>
        <w:t>N</w:t>
      </w:r>
      <w:r>
        <w:rPr>
          <w:rFonts w:hint="eastAsia"/>
        </w:rPr>
        <w:t>个硬盘中，最后一个硬盘用来存储数据的校验容错信息，当其中一个硬盘出现错误时，也可以从其他盘中恢复信息。当重新装上一个完整硬盘后，可以再重新恢复完整的容错信息。</w:t>
      </w:r>
    </w:p>
    <w:p w:rsidR="0056542A" w:rsidRDefault="0056542A" w:rsidP="0056542A">
      <w:r>
        <w:rPr>
          <w:rFonts w:hint="eastAsia"/>
        </w:rPr>
        <w:t>2. RAID 3</w:t>
      </w:r>
      <w:r>
        <w:rPr>
          <w:rFonts w:hint="eastAsia"/>
        </w:rPr>
        <w:t>的阵列中，多于一个硬盘同时出现故障的情况是很小的，所以安全性非常有保障</w:t>
      </w:r>
    </w:p>
    <w:p w:rsidR="0056542A" w:rsidRDefault="0056542A" w:rsidP="0056542A">
      <w:r>
        <w:rPr>
          <w:rFonts w:hint="eastAsia"/>
        </w:rPr>
        <w:t xml:space="preserve">3. RAID 3  </w:t>
      </w:r>
      <w:r>
        <w:rPr>
          <w:rFonts w:hint="eastAsia"/>
        </w:rPr>
        <w:t>此阵列会被很少采用的原因是校验盘很容易成为整个系统的瓶颈。由于是在每个磁盘写入数据时，都会对校验盘进行重写校验盘的信息，对校验盘的负载就会很大，无法满足程序的运行速度。</w:t>
      </w:r>
      <w:r>
        <w:rPr>
          <w:rFonts w:hint="eastAsia"/>
        </w:rPr>
        <w:t xml:space="preserve">RAID 3 </w:t>
      </w:r>
      <w:r>
        <w:rPr>
          <w:rFonts w:hint="eastAsia"/>
        </w:rPr>
        <w:t>更适用于那些写入操作较少，读取操作较多的应用环境，比如大型的数据库和</w:t>
      </w:r>
      <w:r>
        <w:rPr>
          <w:rFonts w:hint="eastAsia"/>
        </w:rPr>
        <w:t>web</w:t>
      </w:r>
      <w:r>
        <w:rPr>
          <w:rFonts w:hint="eastAsia"/>
        </w:rPr>
        <w:t>服务器。它更适用于大型的，对安全要求较高的应用，比如视频编辑，硬盘录像机，大型数据库等。</w:t>
      </w:r>
    </w:p>
    <w:p w:rsidR="0056542A" w:rsidRDefault="0056542A" w:rsidP="0056542A">
      <w:pPr>
        <w:pStyle w:val="2"/>
      </w:pPr>
      <w:r>
        <w:rPr>
          <w:rFonts w:hint="eastAsia"/>
        </w:rPr>
        <w:lastRenderedPageBreak/>
        <w:t xml:space="preserve">RAID 5 </w:t>
      </w:r>
      <w:r>
        <w:rPr>
          <w:rFonts w:hint="eastAsia"/>
        </w:rPr>
        <w:t>阵列</w:t>
      </w:r>
    </w:p>
    <w:p w:rsidR="0056542A" w:rsidRDefault="0056542A" w:rsidP="0056542A">
      <w:pPr>
        <w:widowControl w:val="0"/>
        <w:numPr>
          <w:ilvl w:val="0"/>
          <w:numId w:val="8"/>
        </w:numPr>
        <w:spacing w:before="0" w:after="0" w:line="240" w:lineRule="auto"/>
        <w:ind w:firstLine="420"/>
        <w:jc w:val="both"/>
      </w:pPr>
      <w:r>
        <w:rPr>
          <w:rFonts w:hint="eastAsia"/>
        </w:rPr>
        <w:t>读取速度和</w:t>
      </w:r>
      <w:r>
        <w:rPr>
          <w:rFonts w:hint="eastAsia"/>
        </w:rPr>
        <w:t xml:space="preserve">RAID 0 </w:t>
      </w:r>
      <w:r>
        <w:rPr>
          <w:rFonts w:hint="eastAsia"/>
        </w:rPr>
        <w:t>类似，磁盘利用率比</w:t>
      </w:r>
      <w:r>
        <w:rPr>
          <w:rFonts w:hint="eastAsia"/>
        </w:rPr>
        <w:t>RAID 1</w:t>
      </w:r>
      <w:r>
        <w:rPr>
          <w:rFonts w:hint="eastAsia"/>
        </w:rPr>
        <w:t>高，存储成本较低，是目前最常用的一种阵列方式</w:t>
      </w:r>
    </w:p>
    <w:p w:rsidR="0056542A" w:rsidRDefault="0056542A" w:rsidP="0056542A">
      <w:pPr>
        <w:widowControl w:val="0"/>
        <w:numPr>
          <w:ilvl w:val="0"/>
          <w:numId w:val="8"/>
        </w:numPr>
        <w:spacing w:before="0" w:after="0" w:line="240" w:lineRule="auto"/>
        <w:ind w:firstLine="420"/>
        <w:jc w:val="both"/>
      </w:pPr>
      <w:r>
        <w:rPr>
          <w:rFonts w:hint="eastAsia"/>
        </w:rPr>
        <w:t>它把数据以块的方式分布到各个硬盘中，</w:t>
      </w:r>
      <w:r>
        <w:rPr>
          <w:rFonts w:hint="eastAsia"/>
        </w:rPr>
        <w:t xml:space="preserve">RAID 5 </w:t>
      </w:r>
      <w:r>
        <w:rPr>
          <w:rFonts w:hint="eastAsia"/>
        </w:rPr>
        <w:t>不对数据进行备份，但都有一个奇偶校验信息，存储在</w:t>
      </w:r>
      <w:r>
        <w:rPr>
          <w:rFonts w:hint="eastAsia"/>
        </w:rPr>
        <w:t>RAID 5</w:t>
      </w:r>
      <w:r>
        <w:rPr>
          <w:rFonts w:hint="eastAsia"/>
        </w:rPr>
        <w:t>的各个磁盘中，而且奇偶校验信息和相对应的数据分别存储在不同的磁盘上，如果一个磁盘坏了，利用剩下的数据和相应的奇偶校验信息去恢复被损坏的数据。</w:t>
      </w:r>
    </w:p>
    <w:p w:rsidR="0056542A" w:rsidRDefault="0056542A" w:rsidP="0056542A">
      <w:pPr>
        <w:widowControl w:val="0"/>
        <w:numPr>
          <w:ilvl w:val="0"/>
          <w:numId w:val="8"/>
        </w:numPr>
        <w:spacing w:before="0" w:after="0" w:line="240" w:lineRule="auto"/>
        <w:ind w:firstLine="420"/>
        <w:jc w:val="both"/>
      </w:pPr>
      <w:r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至少使用</w:t>
      </w:r>
      <w:r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块硬盘（也可以更多）组建</w:t>
      </w:r>
      <w:r>
        <w:rPr>
          <w:rFonts w:ascii="Arial" w:eastAsia="宋体" w:hAnsi="Arial" w:cs="Arial" w:hint="eastAsia"/>
          <w:color w:val="333333"/>
          <w:sz w:val="21"/>
          <w:szCs w:val="21"/>
          <w:shd w:val="clear" w:color="auto" w:fill="FFFFFF"/>
        </w:rPr>
        <w:t>RAID5</w:t>
      </w:r>
      <w:hyperlink r:id="rId11" w:tgtFrame="https://baike.baidu.com/item/RAID%205/_blank" w:history="1">
        <w:r>
          <w:rPr>
            <w:rStyle w:val="af4"/>
            <w:rFonts w:ascii="Arial" w:eastAsia="宋体" w:hAnsi="Arial" w:cs="Arial"/>
            <w:color w:val="136EC2"/>
            <w:sz w:val="21"/>
            <w:szCs w:val="21"/>
            <w:shd w:val="clear" w:color="auto" w:fill="FFFFFF"/>
          </w:rPr>
          <w:t>磁盘阵列</w:t>
        </w:r>
      </w:hyperlink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，当有数据写入硬盘的时候，按照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块硬盘的方式就是直接写入这块硬盘的</w:t>
      </w:r>
      <w:hyperlink r:id="rId12" w:tgtFrame="https://baike.baidu.com/item/RAID%205/_blank" w:history="1">
        <w:r>
          <w:rPr>
            <w:rStyle w:val="af4"/>
            <w:rFonts w:ascii="Arial" w:eastAsia="宋体" w:hAnsi="Arial" w:cs="Arial"/>
            <w:color w:val="136EC2"/>
            <w:sz w:val="21"/>
            <w:szCs w:val="21"/>
            <w:shd w:val="clear" w:color="auto" w:fill="FFFFFF"/>
          </w:rPr>
          <w:t>磁道</w:t>
        </w:r>
      </w:hyperlink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，如果是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RAID5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的话这次数据写入会根据算法分成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部分，然后写入这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块硬盘，写入的同时还会在这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块硬盘上写入校验信息，当读取写入的数据的时候会分别从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块硬盘上读取数据内容，再通过检验信息进行校验。当其中有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块硬盘出现损坏的时候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就从另外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块硬盘上</w:t>
      </w:r>
      <w:hyperlink r:id="rId13" w:tgtFrame="https://baike.baidu.com/item/RAID%205/_blank" w:history="1">
        <w:r>
          <w:rPr>
            <w:rStyle w:val="af4"/>
            <w:rFonts w:ascii="Arial" w:eastAsia="宋体" w:hAnsi="Arial" w:cs="Arial"/>
            <w:color w:val="136EC2"/>
            <w:sz w:val="21"/>
            <w:szCs w:val="21"/>
            <w:shd w:val="clear" w:color="auto" w:fill="FFFFFF"/>
          </w:rPr>
          <w:t>存储</w:t>
        </w:r>
      </w:hyperlink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的数据可以计算出第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块硬盘的数据内容。也就是说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raid5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这种存储方式只允许有一块硬盘出现故障，出现故障时需要尽快更换。当更换</w:t>
      </w:r>
      <w:hyperlink r:id="rId14" w:tgtFrame="https://baike.baidu.com/item/RAID%205/_blank" w:history="1">
        <w:r>
          <w:rPr>
            <w:rStyle w:val="af4"/>
            <w:rFonts w:ascii="Arial" w:eastAsia="宋体" w:hAnsi="Arial" w:cs="Arial"/>
            <w:color w:val="136EC2"/>
            <w:sz w:val="21"/>
            <w:szCs w:val="21"/>
            <w:shd w:val="clear" w:color="auto" w:fill="FFFFFF"/>
          </w:rPr>
          <w:t>故障</w:t>
        </w:r>
      </w:hyperlink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硬盘后，在故障期间写入的数据会进行重新校验。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如果在未解决</w:t>
      </w:r>
      <w:hyperlink r:id="rId15" w:tgtFrame="https://baike.baidu.com/item/RAID%205/_blank" w:history="1">
        <w:r>
          <w:rPr>
            <w:rStyle w:val="af4"/>
            <w:rFonts w:ascii="Arial" w:eastAsia="宋体" w:hAnsi="Arial" w:cs="Arial"/>
            <w:color w:val="136EC2"/>
            <w:sz w:val="21"/>
            <w:szCs w:val="21"/>
            <w:shd w:val="clear" w:color="auto" w:fill="FFFFFF"/>
          </w:rPr>
          <w:t>故障</w:t>
        </w:r>
      </w:hyperlink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又坏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块，那就是灾难性的了。</w:t>
      </w:r>
    </w:p>
    <w:p w:rsidR="0056542A" w:rsidRDefault="0056542A" w:rsidP="0056542A">
      <w:pPr>
        <w:widowControl w:val="0"/>
        <w:numPr>
          <w:ilvl w:val="0"/>
          <w:numId w:val="8"/>
        </w:numPr>
        <w:spacing w:before="0" w:after="0" w:line="240" w:lineRule="auto"/>
        <w:ind w:firstLine="42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673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2A" w:rsidRDefault="0056542A" w:rsidP="0056542A">
      <w:pPr>
        <w:widowControl w:val="0"/>
        <w:numPr>
          <w:ilvl w:val="0"/>
          <w:numId w:val="8"/>
        </w:numPr>
        <w:spacing w:before="0" w:after="0" w:line="240" w:lineRule="auto"/>
        <w:ind w:firstLine="42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t xml:space="preserve"> 用以上的算法可以把数据和相对应的奇偶校验信息存储到组成RAID 5 的各个磁盘中，奇偶校验信息和对应的数据放在不同的磁盘上，其中奇偶信息容量相当于一个盘。</w:t>
      </w:r>
    </w:p>
    <w:p w:rsidR="0056542A" w:rsidRDefault="0056542A" w:rsidP="0056542A">
      <w:pPr>
        <w:widowControl w:val="0"/>
        <w:numPr>
          <w:ilvl w:val="0"/>
          <w:numId w:val="8"/>
        </w:numPr>
        <w:spacing w:before="0" w:after="0" w:line="240" w:lineRule="auto"/>
        <w:ind w:firstLine="42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t>使用RAID 5阵列的磁盘容量必须一样大，当容量不同时，以最小容量为准。最好硬盘转速一样。没有独立的奇偶校验盘，所有校验信息分散在所有磁盘上，只占用一个盘。</w:t>
      </w:r>
    </w:p>
    <w:p w:rsidR="0056542A" w:rsidRDefault="0056542A" w:rsidP="0056542A">
      <w:pPr>
        <w:widowControl w:val="0"/>
        <w:numPr>
          <w:ilvl w:val="0"/>
          <w:numId w:val="8"/>
        </w:numPr>
        <w:spacing w:before="0" w:after="0" w:line="240" w:lineRule="auto"/>
        <w:ind w:firstLine="42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666666"/>
          <w:sz w:val="21"/>
          <w:szCs w:val="21"/>
          <w:shd w:val="clear" w:color="auto" w:fill="FFFFFF"/>
        </w:rPr>
        <w:t>至少三块盘，只能坏一块盘，是最中庸的一种方式</w:t>
      </w:r>
    </w:p>
    <w:p w:rsidR="0056542A" w:rsidRDefault="0056542A" w:rsidP="0056542A">
      <w:pPr>
        <w:widowControl w:val="0"/>
        <w:numPr>
          <w:ilvl w:val="0"/>
          <w:numId w:val="8"/>
        </w:numPr>
        <w:spacing w:before="0" w:after="0" w:line="240" w:lineRule="auto"/>
        <w:ind w:firstLine="42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</w:p>
    <w:p w:rsidR="0056542A" w:rsidRDefault="0056542A" w:rsidP="0056542A">
      <w:pPr>
        <w:widowControl w:val="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</w:p>
    <w:p w:rsidR="0056542A" w:rsidRDefault="0056542A" w:rsidP="0056542A">
      <w:pPr>
        <w:widowControl w:val="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</w:p>
    <w:p w:rsidR="0056542A" w:rsidRDefault="0056542A" w:rsidP="0056542A">
      <w:pPr>
        <w:widowControl w:val="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</w:p>
    <w:p w:rsidR="0056542A" w:rsidRDefault="0056542A" w:rsidP="0056542A">
      <w:r>
        <w:rPr>
          <w:rFonts w:hint="eastAsia"/>
        </w:rPr>
        <w:t xml:space="preserve"> </w:t>
      </w:r>
    </w:p>
    <w:p w:rsidR="0056542A" w:rsidRDefault="0056542A" w:rsidP="0056542A"/>
    <w:p w:rsidR="0044731D" w:rsidRPr="0056542A" w:rsidRDefault="0044731D" w:rsidP="0056542A"/>
    <w:sectPr w:rsidR="0044731D" w:rsidRPr="0056542A" w:rsidSect="0017727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E39FB" w:rsidRPr="00EE39FB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87FF94"/>
    <w:multiLevelType w:val="multilevel"/>
    <w:tmpl w:val="5987FF94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9880056"/>
    <w:multiLevelType w:val="singleLevel"/>
    <w:tmpl w:val="59880056"/>
    <w:lvl w:ilvl="0">
      <w:start w:val="1"/>
      <w:numFmt w:val="decimal"/>
      <w:suff w:val="space"/>
      <w:lvlText w:val="%1."/>
      <w:lvlJc w:val="left"/>
    </w:lvl>
  </w:abstractNum>
  <w:abstractNum w:abstractNumId="5">
    <w:nsid w:val="5988202E"/>
    <w:multiLevelType w:val="singleLevel"/>
    <w:tmpl w:val="5988202E"/>
    <w:lvl w:ilvl="0">
      <w:start w:val="1"/>
      <w:numFmt w:val="decimal"/>
      <w:suff w:val="nothing"/>
      <w:lvlText w:val="%1."/>
      <w:lvlJc w:val="left"/>
    </w:lvl>
  </w:abstractNum>
  <w:abstractNum w:abstractNumId="6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6542A"/>
    <w:rsid w:val="00597674"/>
    <w:rsid w:val="00613399"/>
    <w:rsid w:val="007C7AB3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EE39FB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uiPriority w:val="99"/>
    <w:unhideWhenUsed/>
    <w:rsid w:val="00565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aike.baidu.com/item/%E5%AD%98%E5%82%A8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s://baike.baidu.com/item/%E7%A3%81%E9%81%93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%E7%A3%81%E7%9B%98%E9%98%B5%E5%88%97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baike.baidu.com/item/%E6%95%85%E9%9A%9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aike.baidu.com/item/%E6%95%85%E9%9A%9C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0C648-EA2E-4BBC-B984-9A4E845F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3</Pages>
  <Words>1997</Words>
  <Characters>874</Characters>
  <Application>Microsoft Office Word</Application>
  <DocSecurity>0</DocSecurity>
  <Lines>7</Lines>
  <Paragraphs>5</Paragraphs>
  <ScaleCrop>false</ScaleCrop>
  <Company>China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2017-09-21T02:31:00Z</dcterms:created>
  <dcterms:modified xsi:type="dcterms:W3CDTF">2017-09-21T07:22:00Z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