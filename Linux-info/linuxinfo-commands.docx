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6E6E6" w:themeColor="accent4" w:themeTint="33"/>
  <w:body>
    <w:p w:rsidR="00EC0A8B" w:rsidRDefault="00EC0A8B" w:rsidP="00974168">
      <w:pPr>
        <w:pStyle w:val="1"/>
      </w:pPr>
      <w:r>
        <w:rPr>
          <w:rFonts w:hint="eastAsia"/>
        </w:rPr>
        <w:t>查看</w:t>
      </w:r>
      <w:r>
        <w:t>系统信息</w:t>
      </w:r>
    </w:p>
    <w:p w:rsidR="00EC0A8B" w:rsidRDefault="00EC0A8B" w:rsidP="00EC0A8B">
      <w:pPr>
        <w:pStyle w:val="2"/>
        <w:ind w:left="200"/>
      </w:pPr>
      <w:r>
        <w:rPr>
          <w:rFonts w:hint="eastAsia"/>
        </w:rPr>
        <w:t xml:space="preserve">uname  </w:t>
      </w:r>
      <w:r>
        <w:rPr>
          <w:rFonts w:hint="eastAsia"/>
        </w:rPr>
        <w:t>打印系统信息</w:t>
      </w:r>
    </w:p>
    <w:p w:rsidR="00EC0A8B" w:rsidRDefault="00EC0A8B" w:rsidP="00EC0A8B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 xml:space="preserve">-a </w:t>
      </w:r>
      <w:r>
        <w:rPr>
          <w:rFonts w:hint="eastAsia"/>
        </w:rPr>
        <w:t>打印所有系统信息</w:t>
      </w:r>
      <w:bookmarkStart w:id="0" w:name="_GoBack"/>
      <w:bookmarkEnd w:id="0"/>
    </w:p>
    <w:p w:rsidR="00EC0A8B" w:rsidRDefault="00EC0A8B" w:rsidP="00EC0A8B">
      <w:pPr>
        <w:pStyle w:val="a3"/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 xml:space="preserve">-s </w:t>
      </w:r>
      <w:r>
        <w:rPr>
          <w:rFonts w:hint="eastAsia"/>
        </w:rPr>
        <w:t>打印内核信息</w:t>
      </w:r>
      <w:r>
        <w:rPr>
          <w:rFonts w:hint="eastAsia"/>
        </w:rPr>
        <w:t>,</w:t>
      </w:r>
      <w:r>
        <w:rPr>
          <w:rFonts w:hint="eastAsia"/>
        </w:rPr>
        <w:t>默认参数</w:t>
      </w:r>
    </w:p>
    <w:p w:rsidR="00EC0A8B" w:rsidRDefault="00EC0A8B" w:rsidP="00EC0A8B">
      <w:pPr>
        <w:pStyle w:val="a3"/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 xml:space="preserve">-n </w:t>
      </w:r>
      <w:r>
        <w:rPr>
          <w:rFonts w:hint="eastAsia"/>
        </w:rPr>
        <w:t>打印网络主机名</w:t>
      </w:r>
    </w:p>
    <w:p w:rsidR="00EC0A8B" w:rsidRDefault="00EC0A8B" w:rsidP="00EC0A8B">
      <w:pPr>
        <w:pStyle w:val="a3"/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 xml:space="preserve">-r </w:t>
      </w:r>
      <w:r>
        <w:rPr>
          <w:rFonts w:hint="eastAsia"/>
        </w:rPr>
        <w:t>打印内核发行版</w:t>
      </w:r>
    </w:p>
    <w:p w:rsidR="00EC0A8B" w:rsidRDefault="00EC0A8B" w:rsidP="00EC0A8B">
      <w:pPr>
        <w:pStyle w:val="a3"/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 xml:space="preserve">-v </w:t>
      </w:r>
      <w:r>
        <w:rPr>
          <w:rFonts w:hint="eastAsia"/>
        </w:rPr>
        <w:t>打印内核发行时间</w:t>
      </w:r>
    </w:p>
    <w:p w:rsidR="00EC0A8B" w:rsidRDefault="00EC0A8B" w:rsidP="00EC0A8B">
      <w:pPr>
        <w:pStyle w:val="a3"/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>其他请自行看手册</w:t>
      </w:r>
    </w:p>
    <w:p w:rsidR="00EC0A8B" w:rsidRDefault="00EC0A8B" w:rsidP="00B74696">
      <w:pPr>
        <w:pStyle w:val="2"/>
      </w:pPr>
      <w:r>
        <w:rPr>
          <w:rFonts w:hint="eastAsia"/>
        </w:rPr>
        <w:t xml:space="preserve">Last </w:t>
      </w:r>
      <w:r>
        <w:rPr>
          <w:rFonts w:hint="eastAsia"/>
        </w:rPr>
        <w:t>查看系统登录日志</w:t>
      </w:r>
    </w:p>
    <w:p w:rsidR="00EC0A8B" w:rsidRDefault="00EC0A8B" w:rsidP="00EC0A8B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>这个命令用来列出最近的用户登录日志</w:t>
      </w:r>
    </w:p>
    <w:p w:rsidR="00EC0A8B" w:rsidRDefault="00EC0A8B" w:rsidP="00EC0A8B">
      <w:pPr>
        <w:pStyle w:val="a3"/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420"/>
        <w:jc w:val="both"/>
      </w:pPr>
      <w:r>
        <w:rPr>
          <w:rFonts w:hint="eastAsia"/>
        </w:rPr>
        <w:t>它会访问</w:t>
      </w:r>
      <w:r>
        <w:rPr>
          <w:rFonts w:hint="eastAsia"/>
        </w:rPr>
        <w:t>/var/log/wtmp</w:t>
      </w:r>
      <w:r>
        <w:rPr>
          <w:rFonts w:hint="eastAsia"/>
        </w:rPr>
        <w:t>（记录每个用户的登录次数和持续时间）</w:t>
      </w:r>
      <w:r>
        <w:rPr>
          <w:rFonts w:hint="eastAsia"/>
        </w:rPr>
        <w:t>,</w:t>
      </w:r>
      <w:r>
        <w:rPr>
          <w:rFonts w:hint="eastAsia"/>
        </w:rPr>
        <w:t>以及</w:t>
      </w:r>
      <w:r>
        <w:rPr>
          <w:rFonts w:hint="eastAsia"/>
        </w:rPr>
        <w:t>/var/log/btmp(</w:t>
      </w:r>
      <w:r>
        <w:rPr>
          <w:rFonts w:hint="eastAsia"/>
        </w:rPr>
        <w:t>详细的登录信息，包括登录失败请求</w:t>
      </w:r>
      <w:r>
        <w:rPr>
          <w:rFonts w:hint="eastAsia"/>
        </w:rPr>
        <w:t>)</w:t>
      </w:r>
    </w:p>
    <w:p w:rsidR="00EC0A8B" w:rsidRDefault="00EC0A8B" w:rsidP="00EC0A8B">
      <w:pPr>
        <w:pStyle w:val="a3"/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420"/>
        <w:jc w:val="both"/>
      </w:pPr>
      <w:r>
        <w:rPr>
          <w:rFonts w:hint="eastAsia"/>
        </w:rPr>
        <w:t>下图展现了一部分登录日志，说明格式</w:t>
      </w:r>
    </w:p>
    <w:p w:rsidR="00EC0A8B" w:rsidRDefault="00EC0A8B" w:rsidP="00EC0A8B">
      <w:pPr>
        <w:pStyle w:val="a3"/>
        <w:ind w:leftChars="150" w:left="420" w:firstLine="0"/>
      </w:pPr>
      <w:r>
        <w:rPr>
          <w:noProof/>
        </w:rPr>
        <w:drawing>
          <wp:inline distT="0" distB="0" distL="114300" distR="114300" wp14:anchorId="23267E31" wp14:editId="16C3F625">
            <wp:extent cx="5270500" cy="1116965"/>
            <wp:effectExtent l="0" t="0" r="635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16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C0A8B" w:rsidRDefault="00EC0A8B" w:rsidP="00EC0A8B">
      <w:pPr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420"/>
        <w:jc w:val="both"/>
      </w:pPr>
      <w:r>
        <w:rPr>
          <w:rFonts w:hint="eastAsia"/>
        </w:rPr>
        <w:t>第一列：用户名</w:t>
      </w:r>
    </w:p>
    <w:p w:rsidR="00EC0A8B" w:rsidRDefault="00EC0A8B" w:rsidP="00EC0A8B">
      <w:pPr>
        <w:pStyle w:val="a3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420"/>
        <w:jc w:val="both"/>
      </w:pPr>
      <w:r>
        <w:rPr>
          <w:rFonts w:hint="eastAsia"/>
        </w:rPr>
        <w:t>第二列：终端位置；</w:t>
      </w:r>
      <w:r>
        <w:rPr>
          <w:rFonts w:hint="eastAsia"/>
        </w:rPr>
        <w:t>pts/0</w:t>
      </w:r>
      <w:r>
        <w:rPr>
          <w:rFonts w:hint="eastAsia"/>
        </w:rPr>
        <w:t>表示是伪终端，意味着从诸如</w:t>
      </w:r>
      <w:r>
        <w:rPr>
          <w:rFonts w:hint="eastAsia"/>
        </w:rPr>
        <w:t>SSH</w:t>
      </w:r>
      <w:r>
        <w:rPr>
          <w:rFonts w:hint="eastAsia"/>
        </w:rPr>
        <w:t>，</w:t>
      </w:r>
      <w:r>
        <w:rPr>
          <w:rFonts w:hint="eastAsia"/>
        </w:rPr>
        <w:t>Telnet</w:t>
      </w:r>
      <w:r>
        <w:rPr>
          <w:rFonts w:hint="eastAsia"/>
        </w:rPr>
        <w:t>中远程连接的用户；</w:t>
      </w:r>
      <w:r>
        <w:rPr>
          <w:rFonts w:hint="eastAsia"/>
        </w:rPr>
        <w:t>.tty</w:t>
      </w:r>
      <w:r>
        <w:rPr>
          <w:rFonts w:hint="eastAsia"/>
        </w:rPr>
        <w:t>意味着直接连接到计算机或者本地连接的用户；</w:t>
      </w:r>
    </w:p>
    <w:p w:rsidR="00EC0A8B" w:rsidRDefault="00EC0A8B" w:rsidP="00EC0A8B">
      <w:pPr>
        <w:pStyle w:val="a3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420"/>
        <w:jc w:val="both"/>
      </w:pPr>
      <w:r>
        <w:rPr>
          <w:rFonts w:hint="eastAsia"/>
        </w:rPr>
        <w:t>第三列：登录</w:t>
      </w:r>
      <w:r>
        <w:rPr>
          <w:rFonts w:hint="eastAsia"/>
        </w:rPr>
        <w:t>ip</w:t>
      </w:r>
      <w:r>
        <w:rPr>
          <w:rFonts w:hint="eastAsia"/>
        </w:rPr>
        <w:t>或者是内核，如果是</w:t>
      </w:r>
      <w:r>
        <w:rPr>
          <w:rFonts w:hint="eastAsia"/>
        </w:rPr>
        <w:t>0.0</w:t>
      </w:r>
      <w:r>
        <w:rPr>
          <w:rFonts w:hint="eastAsia"/>
        </w:rPr>
        <w:t>，或者是什么都没有，表示用户通过本地终端连接；</w:t>
      </w:r>
    </w:p>
    <w:p w:rsidR="00EC0A8B" w:rsidRDefault="00EC0A8B" w:rsidP="00EC0A8B">
      <w:pPr>
        <w:pStyle w:val="a3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420"/>
        <w:jc w:val="both"/>
      </w:pPr>
      <w:r>
        <w:rPr>
          <w:rFonts w:hint="eastAsia"/>
        </w:rPr>
        <w:t>第四列：开始时间</w:t>
      </w:r>
    </w:p>
    <w:p w:rsidR="00EC0A8B" w:rsidRDefault="00EC0A8B" w:rsidP="00EC0A8B">
      <w:pPr>
        <w:pStyle w:val="a3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420"/>
        <w:jc w:val="both"/>
      </w:pPr>
      <w:r>
        <w:rPr>
          <w:rFonts w:hint="eastAsia"/>
        </w:rPr>
        <w:t>第五列：结束时间（</w:t>
      </w:r>
      <w:r>
        <w:rPr>
          <w:rFonts w:hint="eastAsia"/>
        </w:rPr>
        <w:t xml:space="preserve">still login in </w:t>
      </w:r>
      <w:r>
        <w:rPr>
          <w:rFonts w:hint="eastAsia"/>
        </w:rPr>
        <w:t>还未退出</w:t>
      </w:r>
      <w:r>
        <w:rPr>
          <w:rFonts w:hint="eastAsia"/>
        </w:rPr>
        <w:t xml:space="preserve"> down </w:t>
      </w:r>
      <w:r>
        <w:rPr>
          <w:rFonts w:hint="eastAsia"/>
        </w:rPr>
        <w:t>正常关机</w:t>
      </w:r>
      <w:r>
        <w:rPr>
          <w:rFonts w:hint="eastAsia"/>
        </w:rPr>
        <w:t xml:space="preserve"> crash </w:t>
      </w:r>
      <w:r>
        <w:rPr>
          <w:rFonts w:hint="eastAsia"/>
        </w:rPr>
        <w:t>强制关机）</w:t>
      </w:r>
    </w:p>
    <w:p w:rsidR="00EC0A8B" w:rsidRDefault="00EC0A8B" w:rsidP="00EC0A8B">
      <w:pPr>
        <w:pStyle w:val="a3"/>
        <w:widowControl w:val="0"/>
        <w:numPr>
          <w:ilvl w:val="2"/>
          <w:numId w:val="4"/>
        </w:numPr>
        <w:spacing w:before="120" w:after="120" w:line="360" w:lineRule="auto"/>
        <w:ind w:left="1124" w:firstLineChars="150" w:firstLine="420"/>
        <w:jc w:val="both"/>
      </w:pPr>
      <w:r>
        <w:rPr>
          <w:rFonts w:hint="eastAsia"/>
        </w:rPr>
        <w:lastRenderedPageBreak/>
        <w:t>第六列：持续时间</w:t>
      </w:r>
    </w:p>
    <w:p w:rsidR="00EC0A8B" w:rsidRDefault="00EC0A8B" w:rsidP="00EC0A8B">
      <w:pPr>
        <w:widowControl w:val="0"/>
        <w:numPr>
          <w:ilvl w:val="1"/>
          <w:numId w:val="4"/>
        </w:numPr>
        <w:spacing w:before="120" w:after="120" w:line="360" w:lineRule="auto"/>
        <w:ind w:left="704" w:firstLineChars="150" w:firstLine="420"/>
        <w:jc w:val="both"/>
      </w:pPr>
      <w:r>
        <w:rPr>
          <w:rFonts w:hint="eastAsia"/>
        </w:rPr>
        <w:t>参数用法</w:t>
      </w:r>
    </w:p>
    <w:p w:rsidR="00EC0A8B" w:rsidRDefault="00EC0A8B" w:rsidP="00EC0A8B">
      <w:pPr>
        <w:pStyle w:val="a3"/>
        <w:ind w:leftChars="150" w:left="420" w:firstLine="0"/>
      </w:pPr>
      <w:r>
        <w:rPr>
          <w:noProof/>
        </w:rPr>
        <w:drawing>
          <wp:inline distT="0" distB="0" distL="114300" distR="114300" wp14:anchorId="76C6A2D5" wp14:editId="3D61CAD4">
            <wp:extent cx="4561840" cy="208597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C0A8B" w:rsidRDefault="00EC0A8B" w:rsidP="00974168">
      <w:pPr>
        <w:pStyle w:val="3"/>
      </w:pPr>
      <w:r>
        <w:rPr>
          <w:rFonts w:hint="eastAsia"/>
        </w:rPr>
        <w:t xml:space="preserve"> Last</w:t>
      </w:r>
      <w:r>
        <w:rPr>
          <w:rFonts w:hint="eastAsia"/>
        </w:rPr>
        <w:t>命令练习</w:t>
      </w:r>
    </w:p>
    <w:p w:rsidR="00EC0A8B" w:rsidRDefault="00B74696" w:rsidP="00EC0A8B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hyperlink r:id="rId12" w:history="1">
        <w:r w:rsidR="00EC0A8B" w:rsidRPr="00C674A1">
          <w:rPr>
            <w:rStyle w:val="af4"/>
            <w:rFonts w:hint="eastAsia"/>
          </w:rPr>
          <w:t>http://www.linuxidc.com/Linux/2015-04/115846.htm</w:t>
        </w:r>
      </w:hyperlink>
    </w:p>
    <w:p w:rsidR="00EC0A8B" w:rsidRDefault="00EC0A8B" w:rsidP="00EC0A8B">
      <w:pPr>
        <w:ind w:left="284"/>
      </w:pPr>
    </w:p>
    <w:p w:rsidR="00EC0A8B" w:rsidRDefault="00EC0A8B" w:rsidP="00974168">
      <w:pPr>
        <w:pStyle w:val="2"/>
      </w:pPr>
      <w:r>
        <w:rPr>
          <w:rFonts w:hint="eastAsia"/>
        </w:rPr>
        <w:t>关闭</w:t>
      </w:r>
      <w:r>
        <w:t xml:space="preserve">selinux </w:t>
      </w:r>
      <w:r>
        <w:rPr>
          <w:rFonts w:hint="eastAsia"/>
        </w:rPr>
        <w:t>系统</w:t>
      </w:r>
    </w:p>
    <w:p w:rsidR="00EC0A8B" w:rsidRDefault="00EC0A8B" w:rsidP="00EC0A8B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>打开</w:t>
      </w:r>
      <w:r>
        <w:t>配置文件</w:t>
      </w:r>
      <w:r>
        <w:rPr>
          <w:rFonts w:hint="eastAsia"/>
        </w:rPr>
        <w:t>/etc/</w:t>
      </w:r>
      <w:r>
        <w:t>selinux/config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查看</w:t>
      </w:r>
      <w:r>
        <w:t>具体设置</w:t>
      </w:r>
    </w:p>
    <w:p w:rsidR="00EC0A8B" w:rsidRDefault="00EC0A8B" w:rsidP="00EC0A8B">
      <w:pPr>
        <w:pStyle w:val="a3"/>
        <w:ind w:left="704" w:firstLine="0"/>
      </w:pPr>
      <w:r>
        <w:rPr>
          <w:noProof/>
        </w:rPr>
        <w:drawing>
          <wp:inline distT="0" distB="0" distL="0" distR="0" wp14:anchorId="6BAEEDD2" wp14:editId="30E68415">
            <wp:extent cx="5270500" cy="1218565"/>
            <wp:effectExtent l="0" t="0" r="635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A8B" w:rsidRDefault="00EC0A8B" w:rsidP="00EC0A8B">
      <w:pPr>
        <w:pStyle w:val="a3"/>
        <w:ind w:left="704" w:firstLine="0"/>
      </w:pPr>
      <w:r>
        <w:rPr>
          <w:rFonts w:hint="eastAsia"/>
        </w:rPr>
        <w:t>使用</w:t>
      </w:r>
      <w:r>
        <w:t>getenforce</w:t>
      </w:r>
      <w:r>
        <w:rPr>
          <w:rFonts w:hint="eastAsia"/>
        </w:rPr>
        <w:t>命令查看当前</w:t>
      </w:r>
      <w:r>
        <w:rPr>
          <w:rFonts w:hint="eastAsia"/>
        </w:rPr>
        <w:t>selinux</w:t>
      </w:r>
      <w:r>
        <w:rPr>
          <w:rFonts w:hint="eastAsia"/>
        </w:rPr>
        <w:t>状态</w:t>
      </w:r>
      <w:r>
        <w:t>；</w:t>
      </w:r>
      <w:r>
        <w:rPr>
          <w:rFonts w:hint="eastAsia"/>
        </w:rPr>
        <w:t>使用</w:t>
      </w:r>
      <w:r>
        <w:t>setenforce</w:t>
      </w:r>
      <w:r>
        <w:rPr>
          <w:rFonts w:hint="eastAsia"/>
        </w:rPr>
        <w:t>来</w:t>
      </w:r>
      <w:r>
        <w:t>设置</w:t>
      </w:r>
      <w:r>
        <w:t>selinu</w:t>
      </w:r>
      <w:r>
        <w:rPr>
          <w:rFonts w:hint="eastAsia"/>
        </w:rPr>
        <w:t>状态，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t>关闭，</w:t>
      </w:r>
      <w:r>
        <w:rPr>
          <w:rFonts w:hint="eastAsia"/>
        </w:rPr>
        <w:t>1</w:t>
      </w:r>
      <w:r>
        <w:rPr>
          <w:rFonts w:hint="eastAsia"/>
        </w:rPr>
        <w:t>表示</w:t>
      </w:r>
      <w:r>
        <w:t>启用</w:t>
      </w:r>
    </w:p>
    <w:p w:rsidR="00EC0A8B" w:rsidRDefault="00EC0A8B" w:rsidP="00EC0A8B">
      <w:pPr>
        <w:pStyle w:val="a3"/>
        <w:ind w:left="704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359673" y="9144000"/>
            <wp:positionH relativeFrom="column">
              <wp:align>left</wp:align>
            </wp:positionH>
            <wp:positionV relativeFrom="paragraph">
              <wp:align>top</wp:align>
            </wp:positionV>
            <wp:extent cx="3609524" cy="1161905"/>
            <wp:effectExtent l="0" t="0" r="0" b="63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0A4A">
        <w:br w:type="textWrapping" w:clear="all"/>
      </w:r>
    </w:p>
    <w:p w:rsidR="00EC0A8B" w:rsidRDefault="00EC0A8B" w:rsidP="00EC0A8B">
      <w:pPr>
        <w:pStyle w:val="a3"/>
        <w:ind w:left="704" w:firstLine="0"/>
      </w:pPr>
      <w:r>
        <w:rPr>
          <w:rFonts w:hint="eastAsia"/>
        </w:rPr>
        <w:t>但是</w:t>
      </w:r>
      <w:r>
        <w:t>使用命令修改只会在当前</w:t>
      </w:r>
      <w:r>
        <w:rPr>
          <w:rFonts w:hint="eastAsia"/>
        </w:rPr>
        <w:t>会话</w:t>
      </w:r>
      <w:r>
        <w:t>中生效；如果想要</w:t>
      </w:r>
      <w:r>
        <w:rPr>
          <w:rFonts w:hint="eastAsia"/>
        </w:rPr>
        <w:t>永久</w:t>
      </w:r>
      <w:r>
        <w:t>生效，则修改配置文件；</w:t>
      </w:r>
    </w:p>
    <w:p w:rsidR="00EC0A8B" w:rsidRDefault="00EC0A8B" w:rsidP="00EC0A8B">
      <w:pPr>
        <w:pStyle w:val="a3"/>
        <w:ind w:left="704" w:firstLine="0"/>
      </w:pPr>
    </w:p>
    <w:p w:rsidR="00EC0A8B" w:rsidRDefault="00EC0A8B" w:rsidP="00974168">
      <w:pPr>
        <w:pStyle w:val="2"/>
      </w:pPr>
      <w:r>
        <w:rPr>
          <w:rFonts w:hint="eastAsia"/>
        </w:rPr>
        <w:lastRenderedPageBreak/>
        <w:t>打印</w:t>
      </w:r>
      <w:r>
        <w:t>CPU</w:t>
      </w:r>
      <w:r>
        <w:t>信息</w:t>
      </w:r>
    </w:p>
    <w:p w:rsidR="00EC0A8B" w:rsidRDefault="00EC0A8B" w:rsidP="00EC0A8B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t>C</w:t>
      </w:r>
      <w:r>
        <w:rPr>
          <w:rFonts w:hint="eastAsia"/>
        </w:rPr>
        <w:t xml:space="preserve">at </w:t>
      </w:r>
      <w:r>
        <w:t xml:space="preserve">/proc/cpuinfo  </w:t>
      </w:r>
      <w:r>
        <w:rPr>
          <w:rFonts w:hint="eastAsia"/>
        </w:rPr>
        <w:t>打印</w:t>
      </w:r>
      <w:r>
        <w:t>相关</w:t>
      </w:r>
      <w:r>
        <w:t>CPU</w:t>
      </w:r>
      <w:r>
        <w:t>信息</w:t>
      </w:r>
    </w:p>
    <w:p w:rsidR="00EC0A8B" w:rsidRDefault="00EC0A8B" w:rsidP="00974168">
      <w:pPr>
        <w:pStyle w:val="2"/>
      </w:pPr>
      <w:r>
        <w:rPr>
          <w:rFonts w:hint="eastAsia"/>
        </w:rPr>
        <w:t>其它</w:t>
      </w:r>
      <w:r>
        <w:t>重要的系统信息命令</w:t>
      </w:r>
    </w:p>
    <w:p w:rsidR="00EC0A8B" w:rsidRDefault="00EC0A8B" w:rsidP="00974168">
      <w:pPr>
        <w:pStyle w:val="3"/>
      </w:pPr>
      <w:r>
        <w:t>E</w:t>
      </w:r>
      <w:r>
        <w:rPr>
          <w:rFonts w:hint="eastAsia"/>
        </w:rPr>
        <w:t>nv</w:t>
      </w:r>
      <w:r>
        <w:t xml:space="preserve">  </w:t>
      </w:r>
      <w:r>
        <w:rPr>
          <w:rFonts w:hint="eastAsia"/>
        </w:rPr>
        <w:t>查看</w:t>
      </w:r>
      <w:r>
        <w:t>环境变量</w:t>
      </w:r>
    </w:p>
    <w:p w:rsidR="00EC0A8B" w:rsidRDefault="00EC0A8B" w:rsidP="00820A4A">
      <w:pPr>
        <w:pStyle w:val="3"/>
      </w:pPr>
      <w:r>
        <w:rPr>
          <w:rFonts w:hint="eastAsia"/>
        </w:rPr>
        <w:t xml:space="preserve">/etc/init.d/iptables stop </w:t>
      </w:r>
      <w:r>
        <w:rPr>
          <w:rFonts w:hint="eastAsia"/>
        </w:rPr>
        <w:t>关闭防火墙</w:t>
      </w:r>
    </w:p>
    <w:p w:rsidR="00EC0A8B" w:rsidRDefault="00EC0A8B" w:rsidP="00EC0A8B">
      <w:pPr>
        <w:widowControl w:val="0"/>
        <w:numPr>
          <w:ilvl w:val="0"/>
          <w:numId w:val="4"/>
        </w:numPr>
        <w:spacing w:before="120" w:after="120" w:line="360" w:lineRule="auto"/>
        <w:ind w:left="284" w:firstLineChars="150" w:firstLine="420"/>
        <w:jc w:val="both"/>
      </w:pPr>
      <w:r>
        <w:rPr>
          <w:rFonts w:hint="eastAsia"/>
        </w:rPr>
        <w:t>所有以</w:t>
      </w:r>
      <w:r>
        <w:rPr>
          <w:rFonts w:hint="eastAsia"/>
        </w:rPr>
        <w:t>/etc/init.d/</w:t>
      </w:r>
      <w:r>
        <w:rPr>
          <w:rFonts w:hint="eastAsia"/>
        </w:rPr>
        <w:t>开头的文件命令，等价于</w:t>
      </w:r>
      <w:r>
        <w:rPr>
          <w:rFonts w:hint="eastAsia"/>
        </w:rPr>
        <w:t>service iptables</w:t>
      </w:r>
    </w:p>
    <w:p w:rsidR="00EC0A8B" w:rsidRDefault="00EC0A8B" w:rsidP="00974168">
      <w:pPr>
        <w:pStyle w:val="3"/>
      </w:pPr>
      <w:r>
        <w:rPr>
          <w:rFonts w:hint="eastAsia"/>
        </w:rPr>
        <w:t>查看</w:t>
      </w:r>
      <w:r>
        <w:t>Linux</w:t>
      </w:r>
      <w:r>
        <w:t>字符集：</w:t>
      </w:r>
    </w:p>
    <w:p w:rsidR="00EC0A8B" w:rsidRDefault="00EC0A8B" w:rsidP="00EC0A8B">
      <w:pPr>
        <w:pStyle w:val="a3"/>
        <w:ind w:left="704" w:firstLine="0"/>
      </w:pPr>
      <w:r>
        <w:rPr>
          <w:noProof/>
        </w:rPr>
        <w:drawing>
          <wp:inline distT="0" distB="0" distL="0" distR="0" wp14:anchorId="70D66EC3" wp14:editId="6D643183">
            <wp:extent cx="2914286" cy="504762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A8B" w:rsidRDefault="00EC0A8B" w:rsidP="00EC0A8B">
      <w:pPr>
        <w:pStyle w:val="a3"/>
        <w:ind w:left="704" w:firstLine="0"/>
      </w:pPr>
      <w:r>
        <w:rPr>
          <w:rFonts w:hint="eastAsia"/>
        </w:rPr>
        <w:t>可以</w:t>
      </w:r>
      <w:r>
        <w:t>通过修改文件来修改字符集：</w:t>
      </w:r>
    </w:p>
    <w:p w:rsidR="00EC0A8B" w:rsidRDefault="00EC0A8B" w:rsidP="00EC0A8B">
      <w:pPr>
        <w:pStyle w:val="a3"/>
        <w:ind w:left="704" w:firstLine="0"/>
      </w:pPr>
      <w:r>
        <w:rPr>
          <w:noProof/>
        </w:rPr>
        <w:drawing>
          <wp:inline distT="0" distB="0" distL="0" distR="0" wp14:anchorId="37CC6667" wp14:editId="378141FA">
            <wp:extent cx="4171429" cy="695238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1429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A8B" w:rsidRDefault="00EC0A8B" w:rsidP="00EC0A8B">
      <w:pPr>
        <w:pStyle w:val="a3"/>
        <w:ind w:left="704" w:firstLine="0"/>
      </w:pPr>
      <w:r>
        <w:rPr>
          <w:noProof/>
        </w:rPr>
        <w:drawing>
          <wp:inline distT="0" distB="0" distL="0" distR="0" wp14:anchorId="74CCF560" wp14:editId="75EE50BE">
            <wp:extent cx="3857143" cy="1028571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7143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A8B" w:rsidRDefault="00EC0A8B" w:rsidP="00EC0A8B">
      <w:pPr>
        <w:pStyle w:val="a3"/>
        <w:ind w:left="704" w:firstLine="0"/>
      </w:pPr>
    </w:p>
    <w:p w:rsidR="00EC0A8B" w:rsidRPr="00E83917" w:rsidRDefault="00EC0A8B" w:rsidP="00EC0A8B">
      <w:pPr>
        <w:pStyle w:val="a3"/>
        <w:ind w:left="704" w:firstLine="0"/>
      </w:pPr>
    </w:p>
    <w:p w:rsidR="0044731D" w:rsidRPr="00EC0A8B" w:rsidRDefault="0044731D" w:rsidP="00974168">
      <w:pPr>
        <w:widowControl w:val="0"/>
        <w:spacing w:before="120" w:after="120" w:line="360" w:lineRule="auto"/>
        <w:jc w:val="both"/>
      </w:pPr>
    </w:p>
    <w:sectPr w:rsidR="0044731D" w:rsidRPr="00EC0A8B" w:rsidSect="0017727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4572" w:h="20639" w:code="12"/>
      <w:pgMar w:top="1800" w:right="1440" w:bottom="1800" w:left="1440" w:header="851" w:footer="992" w:gutter="0"/>
      <w:pgBorders w:offsetFrom="page">
        <w:top w:val="creaturesInsects" w:sz="10" w:space="24" w:color="auto"/>
        <w:left w:val="creaturesInsects" w:sz="10" w:space="24" w:color="auto"/>
        <w:bottom w:val="creaturesInsects" w:sz="10" w:space="24" w:color="auto"/>
        <w:right w:val="creaturesInsects" w:sz="10" w:space="24" w:color="auto"/>
      </w:pgBorders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A8F" w:rsidRDefault="004F6A8F" w:rsidP="00E5218C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4F6A8F" w:rsidRDefault="004F6A8F" w:rsidP="00E5218C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altName w:val="Segoe Print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44731D">
        <w:pPr>
          <w:pStyle w:val="a5"/>
          <w:ind w:left="554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B74696" w:rsidRPr="00B74696">
          <w:rPr>
            <w:noProof/>
            <w:lang w:val="zh-CN"/>
          </w:rPr>
          <w:t>1</w:t>
        </w:r>
        <w:r w:rsidRPr="0044731D">
          <w:fldChar w:fldCharType="end"/>
        </w:r>
      </w:p>
    </w:sdtContent>
  </w:sdt>
  <w:p w:rsidR="00E5218C" w:rsidRDefault="00E5218C" w:rsidP="0044731D">
    <w:pPr>
      <w:pStyle w:val="a5"/>
      <w:ind w:left="2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5"/>
      <w:ind w:firstLine="27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A8F" w:rsidRDefault="004F6A8F" w:rsidP="00E5218C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4F6A8F" w:rsidRDefault="004F6A8F" w:rsidP="00E5218C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44731D" w:rsidRDefault="0044731D" w:rsidP="0044731D">
    <w:pPr>
      <w:pStyle w:val="a6"/>
      <w:ind w:left="554"/>
      <w:jc w:val="both"/>
    </w:pPr>
    <w:r w:rsidRPr="0044731D">
      <w:t>2017</w:t>
    </w:r>
    <w:r w:rsidRPr="0044731D">
      <w:rPr>
        <w:rFonts w:hint="eastAsia"/>
      </w:rPr>
      <w:t>年</w:t>
    </w:r>
    <w:r w:rsidRPr="0044731D">
      <w:t>9</w:t>
    </w:r>
    <w:r w:rsidRPr="0044731D">
      <w:rPr>
        <w:rFonts w:hint="eastAsia"/>
      </w:rPr>
      <w:t>月</w:t>
    </w:r>
    <w:r w:rsidRPr="0044731D">
      <w:t>3</w:t>
    </w:r>
    <w:r w:rsidRPr="0044731D">
      <w:rPr>
        <w:rFonts w:hint="eastAsia"/>
      </w:rPr>
      <w:t>日星期日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27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3pt;height:11.3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>
      <w:start w:val="1"/>
      <w:numFmt w:val="lowerLetter"/>
      <w:lvlText w:val="%2)"/>
      <w:lvlJc w:val="left"/>
      <w:pPr>
        <w:ind w:left="1040" w:hanging="420"/>
      </w:pPr>
    </w:lvl>
    <w:lvl w:ilvl="2" w:tplc="0409001B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4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embedSystemFonts/>
  <w:bordersDoNotSurroundHeader/>
  <w:bordersDoNotSurroundFooter/>
  <w:attachedTemplate r:id="rId1"/>
  <w:defaultTabStop w:val="420"/>
  <w:autoHyphenation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177273"/>
    <w:rsid w:val="001C1C26"/>
    <w:rsid w:val="0024674A"/>
    <w:rsid w:val="00333F08"/>
    <w:rsid w:val="00344E2C"/>
    <w:rsid w:val="003C70BA"/>
    <w:rsid w:val="0044197F"/>
    <w:rsid w:val="0044731D"/>
    <w:rsid w:val="00490AD4"/>
    <w:rsid w:val="004F6A8F"/>
    <w:rsid w:val="005357E0"/>
    <w:rsid w:val="00597674"/>
    <w:rsid w:val="00613399"/>
    <w:rsid w:val="007C7AB3"/>
    <w:rsid w:val="00820A4A"/>
    <w:rsid w:val="008E1627"/>
    <w:rsid w:val="00974168"/>
    <w:rsid w:val="00AC3AAB"/>
    <w:rsid w:val="00B178EA"/>
    <w:rsid w:val="00B74696"/>
    <w:rsid w:val="00BB2C86"/>
    <w:rsid w:val="00C156C9"/>
    <w:rsid w:val="00D960E4"/>
    <w:rsid w:val="00DC62CE"/>
    <w:rsid w:val="00E5218C"/>
    <w:rsid w:val="00E779D4"/>
    <w:rsid w:val="00E8567D"/>
    <w:rsid w:val="00E85A33"/>
    <w:rsid w:val="00EC0A8B"/>
    <w:rsid w:val="00F8086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6CF0A69-97CF-492D-B6A4-29CFDFF52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70BA"/>
    <w:rPr>
      <w:color w:val="204559" w:themeColor="accent1" w:themeShade="80"/>
      <w:sz w:val="28"/>
    </w:rPr>
  </w:style>
  <w:style w:type="paragraph" w:styleId="1">
    <w:name w:val="heading 1"/>
    <w:basedOn w:val="a"/>
    <w:next w:val="a"/>
    <w:link w:val="1Char"/>
    <w:qFormat/>
    <w:rsid w:val="00DC62CE"/>
    <w:pPr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jc w:val="center"/>
      <w:outlineLvl w:val="0"/>
    </w:pPr>
    <w:rPr>
      <w:rFonts w:eastAsiaTheme="majorEastAsia"/>
      <w:b/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C70BA"/>
    <w:pPr>
      <w:pBdr>
        <w:top w:val="single" w:sz="18" w:space="0" w:color="00B0F0"/>
        <w:left w:val="single" w:sz="18" w:space="0" w:color="00B0F0"/>
      </w:pBdr>
      <w:shd w:val="clear" w:color="auto" w:fill="D7E7F0" w:themeFill="accent1" w:themeFillTint="33"/>
      <w:spacing w:after="0"/>
      <w:outlineLvl w:val="1"/>
    </w:pPr>
    <w:rPr>
      <w:rFonts w:eastAsiaTheme="majorEastAsia"/>
      <w:b/>
      <w:caps/>
      <w:color w:val="89B9D4" w:themeColor="accent1" w:themeTint="99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C70BA"/>
    <w:pPr>
      <w:pBdr>
        <w:top w:val="single" w:sz="6" w:space="2" w:color="418AB3" w:themeColor="accent1"/>
      </w:pBdr>
      <w:spacing w:before="300" w:after="0"/>
      <w:outlineLvl w:val="2"/>
    </w:pPr>
    <w:rPr>
      <w:rFonts w:eastAsia="华文楷体"/>
      <w:caps/>
      <w:color w:val="3399FF"/>
      <w:spacing w:val="15"/>
      <w:sz w:val="30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77273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77273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77273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77273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7727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7727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rsid w:val="00E8567D"/>
    <w:pPr>
      <w:ind w:firstLine="420"/>
    </w:pPr>
  </w:style>
  <w:style w:type="paragraph" w:styleId="a4">
    <w:name w:val="Title"/>
    <w:basedOn w:val="a"/>
    <w:next w:val="a"/>
    <w:link w:val="Char"/>
    <w:uiPriority w:val="10"/>
    <w:qFormat/>
    <w:rsid w:val="00177273"/>
    <w:pPr>
      <w:spacing w:before="0" w:after="0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C62CE"/>
    <w:rPr>
      <w:rFonts w:eastAsiaTheme="majorEastAsia"/>
      <w:b/>
      <w:caps/>
      <w:color w:val="FFFFFF" w:themeColor="background1"/>
      <w:spacing w:val="15"/>
      <w:sz w:val="36"/>
      <w:szCs w:val="22"/>
      <w:shd w:val="clear" w:color="auto" w:fill="418AB3" w:themeFill="accent1"/>
    </w:rPr>
  </w:style>
  <w:style w:type="character" w:customStyle="1" w:styleId="Char">
    <w:name w:val="标题 Char"/>
    <w:basedOn w:val="a0"/>
    <w:link w:val="a4"/>
    <w:uiPriority w:val="10"/>
    <w:rsid w:val="00177273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customStyle="1" w:styleId="10">
    <w:name w:val="标题1"/>
    <w:basedOn w:val="1"/>
    <w:next w:val="a3"/>
    <w:link w:val="1Char0"/>
    <w:qFormat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qFormat/>
    <w:rsid w:val="00490AD4"/>
    <w:rPr>
      <w:rFonts w:eastAsia="宋体" w:cs="宋体"/>
      <w:b/>
      <w:bCs w:val="0"/>
      <w:caps/>
      <w:color w:val="204559" w:themeColor="accent1" w:themeShade="80"/>
      <w:spacing w:val="15"/>
      <w:kern w:val="44"/>
      <w:sz w:val="44"/>
      <w:szCs w:val="32"/>
      <w:u w:val="words"/>
      <w:shd w:val="clear" w:color="auto" w:fill="418AB3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styleId="a7">
    <w:name w:val="line number"/>
    <w:basedOn w:val="a0"/>
    <w:semiHidden/>
    <w:unhideWhenUsed/>
    <w:rsid w:val="00177273"/>
  </w:style>
  <w:style w:type="character" w:customStyle="1" w:styleId="2Char">
    <w:name w:val="标题 2 Char"/>
    <w:basedOn w:val="a0"/>
    <w:link w:val="2"/>
    <w:uiPriority w:val="9"/>
    <w:rsid w:val="003C70BA"/>
    <w:rPr>
      <w:rFonts w:eastAsiaTheme="majorEastAsia"/>
      <w:b/>
      <w:caps/>
      <w:color w:val="89B9D4" w:themeColor="accent1" w:themeTint="99"/>
      <w:spacing w:val="15"/>
      <w:sz w:val="32"/>
      <w:shd w:val="clear" w:color="auto" w:fill="D7E7F0" w:themeFill="accent1" w:themeFillTint="33"/>
    </w:rPr>
  </w:style>
  <w:style w:type="character" w:customStyle="1" w:styleId="3Char">
    <w:name w:val="标题 3 Char"/>
    <w:basedOn w:val="a0"/>
    <w:link w:val="3"/>
    <w:uiPriority w:val="9"/>
    <w:rsid w:val="003C70BA"/>
    <w:rPr>
      <w:rFonts w:eastAsia="华文楷体"/>
      <w:caps/>
      <w:color w:val="3399FF"/>
      <w:spacing w:val="15"/>
      <w:sz w:val="30"/>
    </w:rPr>
  </w:style>
  <w:style w:type="character" w:customStyle="1" w:styleId="4Char">
    <w:name w:val="标题 4 Char"/>
    <w:basedOn w:val="a0"/>
    <w:link w:val="4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177273"/>
    <w:rPr>
      <w:caps/>
      <w:color w:val="306785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177273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177273"/>
    <w:rPr>
      <w:i/>
      <w:iCs/>
      <w:caps/>
      <w:spacing w:val="10"/>
      <w:sz w:val="18"/>
      <w:szCs w:val="18"/>
    </w:rPr>
  </w:style>
  <w:style w:type="paragraph" w:styleId="a8">
    <w:name w:val="caption"/>
    <w:basedOn w:val="a"/>
    <w:next w:val="a"/>
    <w:uiPriority w:val="35"/>
    <w:semiHidden/>
    <w:unhideWhenUsed/>
    <w:qFormat/>
    <w:rsid w:val="00177273"/>
    <w:rPr>
      <w:b/>
      <w:bCs/>
      <w:color w:val="306785" w:themeColor="accent1" w:themeShade="BF"/>
      <w:sz w:val="16"/>
      <w:szCs w:val="16"/>
    </w:rPr>
  </w:style>
  <w:style w:type="paragraph" w:styleId="a9">
    <w:name w:val="Subtitle"/>
    <w:basedOn w:val="a"/>
    <w:next w:val="a"/>
    <w:link w:val="Char2"/>
    <w:uiPriority w:val="11"/>
    <w:qFormat/>
    <w:rsid w:val="0017727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0"/>
    <w:link w:val="a9"/>
    <w:uiPriority w:val="11"/>
    <w:rsid w:val="00177273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177273"/>
    <w:rPr>
      <w:b/>
      <w:bCs/>
    </w:rPr>
  </w:style>
  <w:style w:type="character" w:styleId="ab">
    <w:name w:val="Emphasis"/>
    <w:uiPriority w:val="20"/>
    <w:qFormat/>
    <w:rsid w:val="00177273"/>
    <w:rPr>
      <w:caps/>
      <w:color w:val="204458" w:themeColor="accent1" w:themeShade="7F"/>
      <w:spacing w:val="5"/>
    </w:rPr>
  </w:style>
  <w:style w:type="paragraph" w:styleId="ac">
    <w:name w:val="No Spacing"/>
    <w:uiPriority w:val="1"/>
    <w:qFormat/>
    <w:rsid w:val="00177273"/>
    <w:pPr>
      <w:spacing w:after="0" w:line="240" w:lineRule="auto"/>
    </w:pPr>
  </w:style>
  <w:style w:type="paragraph" w:styleId="ad">
    <w:name w:val="Quote"/>
    <w:basedOn w:val="a"/>
    <w:next w:val="a"/>
    <w:link w:val="Char3"/>
    <w:uiPriority w:val="29"/>
    <w:qFormat/>
    <w:rsid w:val="00177273"/>
    <w:rPr>
      <w:i/>
      <w:iCs/>
      <w:sz w:val="24"/>
      <w:szCs w:val="24"/>
    </w:rPr>
  </w:style>
  <w:style w:type="character" w:customStyle="1" w:styleId="Char3">
    <w:name w:val="引用 Char"/>
    <w:basedOn w:val="a0"/>
    <w:link w:val="ad"/>
    <w:uiPriority w:val="29"/>
    <w:rsid w:val="00177273"/>
    <w:rPr>
      <w:i/>
      <w:iCs/>
      <w:sz w:val="24"/>
      <w:szCs w:val="24"/>
    </w:rPr>
  </w:style>
  <w:style w:type="paragraph" w:styleId="ae">
    <w:name w:val="Intense Quote"/>
    <w:basedOn w:val="a"/>
    <w:next w:val="a"/>
    <w:link w:val="Char4"/>
    <w:uiPriority w:val="30"/>
    <w:qFormat/>
    <w:rsid w:val="00177273"/>
    <w:pPr>
      <w:spacing w:before="240" w:after="240" w:line="240" w:lineRule="auto"/>
      <w:ind w:left="1080" w:right="1080"/>
      <w:jc w:val="center"/>
    </w:pPr>
    <w:rPr>
      <w:color w:val="418AB3" w:themeColor="accent1"/>
      <w:sz w:val="24"/>
      <w:szCs w:val="24"/>
    </w:rPr>
  </w:style>
  <w:style w:type="character" w:customStyle="1" w:styleId="Char4">
    <w:name w:val="明显引用 Char"/>
    <w:basedOn w:val="a0"/>
    <w:link w:val="ae"/>
    <w:uiPriority w:val="30"/>
    <w:rsid w:val="00177273"/>
    <w:rPr>
      <w:color w:val="418AB3" w:themeColor="accent1"/>
      <w:sz w:val="24"/>
      <w:szCs w:val="24"/>
    </w:rPr>
  </w:style>
  <w:style w:type="character" w:styleId="af">
    <w:name w:val="Subtle Emphasis"/>
    <w:uiPriority w:val="19"/>
    <w:qFormat/>
    <w:rsid w:val="00177273"/>
    <w:rPr>
      <w:i/>
      <w:iCs/>
      <w:color w:val="204458" w:themeColor="accent1" w:themeShade="7F"/>
    </w:rPr>
  </w:style>
  <w:style w:type="character" w:styleId="af0">
    <w:name w:val="Intense Emphasis"/>
    <w:uiPriority w:val="21"/>
    <w:qFormat/>
    <w:rsid w:val="00177273"/>
    <w:rPr>
      <w:b/>
      <w:bCs/>
      <w:caps/>
      <w:color w:val="204458" w:themeColor="accent1" w:themeShade="7F"/>
      <w:spacing w:val="10"/>
    </w:rPr>
  </w:style>
  <w:style w:type="character" w:styleId="af1">
    <w:name w:val="Subtle Reference"/>
    <w:uiPriority w:val="31"/>
    <w:qFormat/>
    <w:rsid w:val="00177273"/>
    <w:rPr>
      <w:b/>
      <w:bCs/>
      <w:color w:val="418AB3" w:themeColor="accent1"/>
    </w:rPr>
  </w:style>
  <w:style w:type="character" w:styleId="af2">
    <w:name w:val="Intense Reference"/>
    <w:uiPriority w:val="32"/>
    <w:qFormat/>
    <w:rsid w:val="00177273"/>
    <w:rPr>
      <w:b/>
      <w:bCs/>
      <w:i/>
      <w:iCs/>
      <w:caps/>
      <w:color w:val="418AB3" w:themeColor="accent1"/>
    </w:rPr>
  </w:style>
  <w:style w:type="character" w:styleId="af3">
    <w:name w:val="Book Title"/>
    <w:uiPriority w:val="33"/>
    <w:qFormat/>
    <w:rsid w:val="00177273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177273"/>
    <w:pPr>
      <w:outlineLvl w:val="9"/>
    </w:pPr>
  </w:style>
  <w:style w:type="character" w:styleId="af4">
    <w:name w:val="Hyperlink"/>
    <w:basedOn w:val="a0"/>
    <w:rsid w:val="00EC0A8B"/>
    <w:rPr>
      <w:color w:val="F59E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2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hyperlink" Target="http://www.linuxidc.com/Linux/2015-04/115846.htm" TargetMode="External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夏至">
  <a:themeElements>
    <a:clrScheme name="字幕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45790D-77AD-40E3-8000-576B0169A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15</TotalTime>
  <Pages>3</Pages>
  <Words>500</Words>
  <Characters>366</Characters>
  <Application>Microsoft Office Word</Application>
  <DocSecurity>0</DocSecurity>
  <Lines>3</Lines>
  <Paragraphs>1</Paragraphs>
  <ScaleCrop>false</ScaleCrop>
  <Company>China</Company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allen</cp:lastModifiedBy>
  <cp:revision>5</cp:revision>
  <dcterms:created xsi:type="dcterms:W3CDTF">2017-09-21T02:18:00Z</dcterms:created>
  <dcterms:modified xsi:type="dcterms:W3CDTF">2017-09-29T03:24:00Z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