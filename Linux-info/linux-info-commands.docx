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14:paraId="2BE35A36" w14:textId="77777777" w:rsidR="00EC0A8B" w:rsidRDefault="00EC0A8B" w:rsidP="00974168">
      <w:pPr>
        <w:pStyle w:val="1"/>
      </w:pPr>
      <w:r>
        <w:rPr>
          <w:rFonts w:hint="eastAsia"/>
        </w:rPr>
        <w:t>查看</w:t>
      </w:r>
      <w:r>
        <w:t>系统信息</w:t>
      </w:r>
    </w:p>
    <w:p w14:paraId="4C08A64E" w14:textId="77777777" w:rsidR="00EC0A8B" w:rsidRDefault="00EC0A8B" w:rsidP="00EC0A8B">
      <w:pPr>
        <w:pStyle w:val="2"/>
        <w:ind w:left="200"/>
      </w:pPr>
      <w:r>
        <w:rPr>
          <w:rFonts w:hint="eastAsia"/>
        </w:rPr>
        <w:t xml:space="preserve">uname  </w:t>
      </w:r>
      <w:r>
        <w:rPr>
          <w:rFonts w:hint="eastAsia"/>
        </w:rPr>
        <w:t>打印系统信息</w:t>
      </w:r>
    </w:p>
    <w:p w14:paraId="02E0CC44" w14:textId="77777777"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-a </w:t>
      </w:r>
      <w:r>
        <w:rPr>
          <w:rFonts w:hint="eastAsia"/>
        </w:rPr>
        <w:t>打印所有系统信息</w:t>
      </w:r>
    </w:p>
    <w:p w14:paraId="0508FC96" w14:textId="77777777"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-s </w:t>
      </w:r>
      <w:r>
        <w:rPr>
          <w:rFonts w:hint="eastAsia"/>
        </w:rPr>
        <w:t>打印内核信息</w:t>
      </w:r>
      <w:r>
        <w:rPr>
          <w:rFonts w:hint="eastAsia"/>
        </w:rPr>
        <w:t>,</w:t>
      </w:r>
      <w:r>
        <w:rPr>
          <w:rFonts w:hint="eastAsia"/>
        </w:rPr>
        <w:t>默认参数</w:t>
      </w:r>
    </w:p>
    <w:p w14:paraId="44CEBC98" w14:textId="77777777"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-n </w:t>
      </w:r>
      <w:r>
        <w:rPr>
          <w:rFonts w:hint="eastAsia"/>
        </w:rPr>
        <w:t>打印网络主机名</w:t>
      </w:r>
    </w:p>
    <w:p w14:paraId="4A25E33C" w14:textId="77777777"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-r </w:t>
      </w:r>
      <w:r>
        <w:rPr>
          <w:rFonts w:hint="eastAsia"/>
        </w:rPr>
        <w:t>打印内核发行版</w:t>
      </w:r>
    </w:p>
    <w:p w14:paraId="2A8B3F0D" w14:textId="77777777"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-v </w:t>
      </w:r>
      <w:r>
        <w:rPr>
          <w:rFonts w:hint="eastAsia"/>
        </w:rPr>
        <w:t>打印内核发行时间</w:t>
      </w:r>
    </w:p>
    <w:p w14:paraId="3AFEAFC9" w14:textId="77777777"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其他请自行看手册</w:t>
      </w:r>
    </w:p>
    <w:p w14:paraId="57AA9898" w14:textId="77777777" w:rsidR="00EC0A8B" w:rsidRPr="00924D65" w:rsidRDefault="00EC0A8B" w:rsidP="00924D65">
      <w:pPr>
        <w:pStyle w:val="2"/>
      </w:pPr>
      <w:r>
        <w:rPr>
          <w:rFonts w:hint="eastAsia"/>
        </w:rPr>
        <w:t xml:space="preserve">Last </w:t>
      </w:r>
      <w:r>
        <w:rPr>
          <w:rFonts w:hint="eastAsia"/>
        </w:rPr>
        <w:t>查看系统登录日志</w:t>
      </w:r>
    </w:p>
    <w:p w14:paraId="46ACF29C" w14:textId="77777777"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这个命令用来列出最近的用户登录日志</w:t>
      </w:r>
    </w:p>
    <w:p w14:paraId="73E41A05" w14:textId="77777777" w:rsidR="00EC0A8B" w:rsidRDefault="00EC0A8B" w:rsidP="00EC0A8B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它会访问</w:t>
      </w:r>
      <w:r>
        <w:rPr>
          <w:rFonts w:hint="eastAsia"/>
        </w:rPr>
        <w:t>/var/log/wtmp</w:t>
      </w:r>
      <w:r>
        <w:rPr>
          <w:rFonts w:hint="eastAsia"/>
        </w:rPr>
        <w:t>（记录每个用户的登录次数和持续时间）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/var/log/btmp(</w:t>
      </w:r>
      <w:r>
        <w:rPr>
          <w:rFonts w:hint="eastAsia"/>
        </w:rPr>
        <w:t>详细的登录信息，包括登录失败请求</w:t>
      </w:r>
      <w:r>
        <w:rPr>
          <w:rFonts w:hint="eastAsia"/>
        </w:rPr>
        <w:t>)</w:t>
      </w:r>
    </w:p>
    <w:p w14:paraId="10C7195F" w14:textId="77777777" w:rsidR="00EC0A8B" w:rsidRDefault="00EC0A8B" w:rsidP="00EC0A8B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下图展现了一部分登录日志，说明格式</w:t>
      </w:r>
    </w:p>
    <w:p w14:paraId="41250630" w14:textId="77777777" w:rsidR="00EC0A8B" w:rsidRDefault="00EC0A8B" w:rsidP="00EC0A8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E2881DB" wp14:editId="430A719F">
            <wp:extent cx="5270500" cy="1116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6B2D83" w14:textId="77777777" w:rsidR="00EC0A8B" w:rsidRDefault="00EC0A8B" w:rsidP="00EC0A8B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第一列：用户名</w:t>
      </w:r>
    </w:p>
    <w:p w14:paraId="5EBDDEC4" w14:textId="77777777"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第二列：终端位置；</w:t>
      </w:r>
      <w:r>
        <w:rPr>
          <w:rFonts w:hint="eastAsia"/>
        </w:rPr>
        <w:t>pts/0</w:t>
      </w:r>
      <w:r>
        <w:rPr>
          <w:rFonts w:hint="eastAsia"/>
        </w:rPr>
        <w:t>表示是伪终端，意味着从诸如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中远程连接的用户；</w:t>
      </w:r>
      <w:r>
        <w:rPr>
          <w:rFonts w:hint="eastAsia"/>
        </w:rPr>
        <w:t>.tty</w:t>
      </w:r>
      <w:r>
        <w:rPr>
          <w:rFonts w:hint="eastAsia"/>
        </w:rPr>
        <w:t>意味着直接连接到计算机或者本地连接的用户；</w:t>
      </w:r>
    </w:p>
    <w:p w14:paraId="3517FFC9" w14:textId="77777777"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第三列：登录</w:t>
      </w:r>
      <w:r>
        <w:rPr>
          <w:rFonts w:hint="eastAsia"/>
        </w:rPr>
        <w:t>ip</w:t>
      </w:r>
      <w:r>
        <w:rPr>
          <w:rFonts w:hint="eastAsia"/>
        </w:rPr>
        <w:t>或者是内核，如果是</w:t>
      </w:r>
      <w:r>
        <w:rPr>
          <w:rFonts w:hint="eastAsia"/>
        </w:rPr>
        <w:t>0.0</w:t>
      </w:r>
      <w:r>
        <w:rPr>
          <w:rFonts w:hint="eastAsia"/>
        </w:rPr>
        <w:t>，或者是什么都没有，表示用户通过本地终端连接；</w:t>
      </w:r>
    </w:p>
    <w:p w14:paraId="74BCA226" w14:textId="77777777"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第四列：开始时间</w:t>
      </w:r>
    </w:p>
    <w:p w14:paraId="03A58DBC" w14:textId="77777777"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第五列：结束时间（</w:t>
      </w:r>
      <w:r>
        <w:rPr>
          <w:rFonts w:hint="eastAsia"/>
        </w:rPr>
        <w:t xml:space="preserve">still login in </w:t>
      </w:r>
      <w:r>
        <w:rPr>
          <w:rFonts w:hint="eastAsia"/>
        </w:rPr>
        <w:t>还未退出</w:t>
      </w:r>
      <w:r>
        <w:rPr>
          <w:rFonts w:hint="eastAsia"/>
        </w:rPr>
        <w:t xml:space="preserve"> down </w:t>
      </w:r>
      <w:r>
        <w:rPr>
          <w:rFonts w:hint="eastAsia"/>
        </w:rPr>
        <w:t>正常关机</w:t>
      </w:r>
      <w:r>
        <w:rPr>
          <w:rFonts w:hint="eastAsia"/>
        </w:rPr>
        <w:t xml:space="preserve"> crash </w:t>
      </w:r>
      <w:r>
        <w:rPr>
          <w:rFonts w:hint="eastAsia"/>
        </w:rPr>
        <w:t>强制关机）</w:t>
      </w:r>
    </w:p>
    <w:p w14:paraId="013B1794" w14:textId="77777777"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lastRenderedPageBreak/>
        <w:t>第六列：持续时间</w:t>
      </w:r>
    </w:p>
    <w:p w14:paraId="530437AB" w14:textId="77777777" w:rsidR="00EC0A8B" w:rsidRDefault="00EC0A8B" w:rsidP="00EC0A8B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参数用法</w:t>
      </w:r>
    </w:p>
    <w:p w14:paraId="63D89015" w14:textId="77777777" w:rsidR="00EC0A8B" w:rsidRDefault="00EC0A8B" w:rsidP="00EC0A8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2B5AA0C" wp14:editId="0E493434">
            <wp:extent cx="4561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1C6FB1" w14:textId="77777777" w:rsidR="00EC0A8B" w:rsidRDefault="00EC0A8B" w:rsidP="00974168">
      <w:pPr>
        <w:pStyle w:val="3"/>
      </w:pPr>
      <w:r>
        <w:rPr>
          <w:rFonts w:hint="eastAsia"/>
        </w:rPr>
        <w:t xml:space="preserve"> Last</w:t>
      </w:r>
      <w:r>
        <w:rPr>
          <w:rFonts w:hint="eastAsia"/>
        </w:rPr>
        <w:t>命令练习</w:t>
      </w:r>
    </w:p>
    <w:p w14:paraId="0BF588A9" w14:textId="77777777" w:rsidR="00EC0A8B" w:rsidRDefault="00AF7884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hyperlink r:id="rId12" w:history="1">
        <w:r w:rsidR="00EC0A8B" w:rsidRPr="00C674A1">
          <w:rPr>
            <w:rStyle w:val="af4"/>
            <w:rFonts w:hint="eastAsia"/>
          </w:rPr>
          <w:t>http://www.linuxidc.com/Linux/2015-04/115846.htm</w:t>
        </w:r>
      </w:hyperlink>
    </w:p>
    <w:p w14:paraId="65886713" w14:textId="77777777" w:rsidR="00EC0A8B" w:rsidRDefault="00EC0A8B" w:rsidP="00EC0A8B">
      <w:pPr>
        <w:ind w:left="284"/>
      </w:pPr>
    </w:p>
    <w:p w14:paraId="3CE74022" w14:textId="77777777" w:rsidR="00EC0A8B" w:rsidRDefault="00EC0A8B" w:rsidP="00924D65">
      <w:pPr>
        <w:pStyle w:val="3"/>
      </w:pPr>
      <w:r>
        <w:rPr>
          <w:rFonts w:hint="eastAsia"/>
        </w:rPr>
        <w:t>关闭</w:t>
      </w:r>
      <w:r>
        <w:t xml:space="preserve">selinux </w:t>
      </w:r>
      <w:r>
        <w:rPr>
          <w:rFonts w:hint="eastAsia"/>
        </w:rPr>
        <w:t>系统</w:t>
      </w:r>
    </w:p>
    <w:p w14:paraId="0E943857" w14:textId="77777777"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打开</w:t>
      </w:r>
      <w:r>
        <w:t>配置文件</w:t>
      </w:r>
      <w:r>
        <w:rPr>
          <w:rFonts w:hint="eastAsia"/>
        </w:rPr>
        <w:t>/etc/</w:t>
      </w:r>
      <w:r>
        <w:t>selinux/config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查看</w:t>
      </w:r>
      <w:r>
        <w:t>具体设置</w:t>
      </w:r>
    </w:p>
    <w:p w14:paraId="674208DE" w14:textId="77777777"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296457F5" wp14:editId="098F0ACE">
            <wp:extent cx="5270500" cy="12185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0D61" w14:textId="77777777" w:rsidR="00EC0A8B" w:rsidRDefault="00EC0A8B" w:rsidP="00EC0A8B">
      <w:pPr>
        <w:pStyle w:val="a3"/>
        <w:ind w:left="704" w:firstLine="0"/>
      </w:pPr>
      <w:r>
        <w:rPr>
          <w:rFonts w:hint="eastAsia"/>
        </w:rPr>
        <w:t>使用</w:t>
      </w:r>
      <w:r>
        <w:t>getenforce</w:t>
      </w:r>
      <w:r>
        <w:rPr>
          <w:rFonts w:hint="eastAsia"/>
        </w:rPr>
        <w:t>命令查看当前</w:t>
      </w:r>
      <w:r>
        <w:rPr>
          <w:rFonts w:hint="eastAsia"/>
        </w:rPr>
        <w:t>selinux</w:t>
      </w:r>
      <w:r>
        <w:rPr>
          <w:rFonts w:hint="eastAsia"/>
        </w:rPr>
        <w:t>状态</w:t>
      </w:r>
      <w:r>
        <w:t>；</w:t>
      </w:r>
      <w:r>
        <w:rPr>
          <w:rFonts w:hint="eastAsia"/>
        </w:rPr>
        <w:t>使用</w:t>
      </w:r>
      <w:r>
        <w:t>setenforce</w:t>
      </w:r>
      <w:r>
        <w:rPr>
          <w:rFonts w:hint="eastAsia"/>
        </w:rPr>
        <w:t>来</w:t>
      </w:r>
      <w:r>
        <w:t>设置</w:t>
      </w:r>
      <w:r>
        <w:t>selinu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关闭，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启用</w:t>
      </w:r>
    </w:p>
    <w:p w14:paraId="1F1D2F30" w14:textId="77777777" w:rsidR="00EC0A8B" w:rsidRDefault="00EC0A8B" w:rsidP="00EC0A8B">
      <w:pPr>
        <w:pStyle w:val="a3"/>
        <w:ind w:left="70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282C" wp14:editId="017807B0">
            <wp:simplePos x="1359673" y="9144000"/>
            <wp:positionH relativeFrom="column">
              <wp:align>left</wp:align>
            </wp:positionH>
            <wp:positionV relativeFrom="paragraph">
              <wp:align>top</wp:align>
            </wp:positionV>
            <wp:extent cx="3609524" cy="116190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A4A">
        <w:br w:type="textWrapping" w:clear="all"/>
      </w:r>
    </w:p>
    <w:p w14:paraId="3DA7FC1C" w14:textId="77777777" w:rsidR="00EC0A8B" w:rsidRDefault="00EC0A8B" w:rsidP="00EC0A8B">
      <w:pPr>
        <w:pStyle w:val="a3"/>
        <w:ind w:left="704" w:firstLine="0"/>
      </w:pPr>
      <w:r>
        <w:rPr>
          <w:rFonts w:hint="eastAsia"/>
        </w:rPr>
        <w:t>但是</w:t>
      </w:r>
      <w:r>
        <w:t>使用命令修改只会在当前</w:t>
      </w:r>
      <w:r>
        <w:rPr>
          <w:rFonts w:hint="eastAsia"/>
        </w:rPr>
        <w:t>会话</w:t>
      </w:r>
      <w:r>
        <w:t>中生效；如果想要</w:t>
      </w:r>
      <w:r>
        <w:rPr>
          <w:rFonts w:hint="eastAsia"/>
        </w:rPr>
        <w:t>永久</w:t>
      </w:r>
      <w:r>
        <w:t>生效，则修改配置文件；</w:t>
      </w:r>
    </w:p>
    <w:p w14:paraId="707F966F" w14:textId="77777777" w:rsidR="00EC0A8B" w:rsidRDefault="00EC0A8B" w:rsidP="00EC0A8B">
      <w:pPr>
        <w:pStyle w:val="a3"/>
        <w:ind w:left="704" w:firstLine="0"/>
      </w:pPr>
    </w:p>
    <w:p w14:paraId="69BB1F7A" w14:textId="77777777" w:rsidR="00EC0A8B" w:rsidRDefault="00EC0A8B" w:rsidP="00924D65">
      <w:pPr>
        <w:pStyle w:val="3"/>
      </w:pPr>
      <w:r>
        <w:rPr>
          <w:rFonts w:hint="eastAsia"/>
        </w:rPr>
        <w:lastRenderedPageBreak/>
        <w:t>打印</w:t>
      </w:r>
      <w:r>
        <w:t>CPU</w:t>
      </w:r>
      <w:r>
        <w:t>信息</w:t>
      </w:r>
    </w:p>
    <w:p w14:paraId="4AB36E9A" w14:textId="77777777"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>C</w:t>
      </w:r>
      <w:r>
        <w:rPr>
          <w:rFonts w:hint="eastAsia"/>
        </w:rPr>
        <w:t xml:space="preserve">at </w:t>
      </w:r>
      <w:r>
        <w:t xml:space="preserve">/proc/cpuinfo  </w:t>
      </w:r>
      <w:r>
        <w:rPr>
          <w:rFonts w:hint="eastAsia"/>
        </w:rPr>
        <w:t>打印</w:t>
      </w:r>
      <w:r>
        <w:t>相关</w:t>
      </w:r>
      <w:r>
        <w:t>CPU</w:t>
      </w:r>
      <w:r>
        <w:t>信息</w:t>
      </w:r>
    </w:p>
    <w:p w14:paraId="60A6D745" w14:textId="77777777" w:rsidR="00EC0A8B" w:rsidRDefault="00EC0A8B" w:rsidP="00974168">
      <w:pPr>
        <w:pStyle w:val="2"/>
      </w:pPr>
      <w:r>
        <w:rPr>
          <w:rFonts w:hint="eastAsia"/>
        </w:rPr>
        <w:t>其它</w:t>
      </w:r>
      <w:r>
        <w:t>重要的系统信息命令</w:t>
      </w:r>
    </w:p>
    <w:p w14:paraId="7B9D5D49" w14:textId="77777777" w:rsidR="00EC0A8B" w:rsidRDefault="00EC0A8B" w:rsidP="00974168">
      <w:pPr>
        <w:pStyle w:val="3"/>
      </w:pPr>
      <w:r>
        <w:t>E</w:t>
      </w:r>
      <w:r>
        <w:rPr>
          <w:rFonts w:hint="eastAsia"/>
        </w:rPr>
        <w:t>nv</w:t>
      </w:r>
      <w:r>
        <w:t xml:space="preserve">  </w:t>
      </w:r>
      <w:r>
        <w:rPr>
          <w:rFonts w:hint="eastAsia"/>
        </w:rPr>
        <w:t>查看</w:t>
      </w:r>
      <w:r>
        <w:t>环境变量</w:t>
      </w:r>
    </w:p>
    <w:p w14:paraId="5F10B6F3" w14:textId="77777777" w:rsidR="00EC0A8B" w:rsidRDefault="00EC0A8B" w:rsidP="00820A4A">
      <w:pPr>
        <w:pStyle w:val="3"/>
      </w:pPr>
      <w:r>
        <w:rPr>
          <w:rFonts w:hint="eastAsia"/>
        </w:rPr>
        <w:t xml:space="preserve">/etc/init.d/iptables stop </w:t>
      </w:r>
      <w:r>
        <w:rPr>
          <w:rFonts w:hint="eastAsia"/>
        </w:rPr>
        <w:t>关闭防火墙</w:t>
      </w:r>
    </w:p>
    <w:p w14:paraId="1F4764D1" w14:textId="77777777"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所有以</w:t>
      </w:r>
      <w:r>
        <w:rPr>
          <w:rFonts w:hint="eastAsia"/>
        </w:rPr>
        <w:t>/etc/init.d/</w:t>
      </w:r>
      <w:r>
        <w:rPr>
          <w:rFonts w:hint="eastAsia"/>
        </w:rPr>
        <w:t>开头的文件命令，等价于</w:t>
      </w:r>
      <w:r>
        <w:rPr>
          <w:rFonts w:hint="eastAsia"/>
        </w:rPr>
        <w:t>service iptables</w:t>
      </w:r>
    </w:p>
    <w:p w14:paraId="10F365EB" w14:textId="77777777" w:rsidR="00EC0A8B" w:rsidRDefault="00EC0A8B" w:rsidP="00974168">
      <w:pPr>
        <w:pStyle w:val="3"/>
      </w:pPr>
      <w:r>
        <w:rPr>
          <w:rFonts w:hint="eastAsia"/>
        </w:rPr>
        <w:t>查看</w:t>
      </w:r>
      <w:r>
        <w:t>Linux</w:t>
      </w:r>
      <w:r>
        <w:t>字符集：</w:t>
      </w:r>
    </w:p>
    <w:p w14:paraId="6499A07E" w14:textId="77777777"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74CBAD65" wp14:editId="44C80051">
            <wp:extent cx="2914286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DD7C" w14:textId="77777777" w:rsidR="00EC0A8B" w:rsidRDefault="00EC0A8B" w:rsidP="00EC0A8B">
      <w:pPr>
        <w:pStyle w:val="a3"/>
        <w:ind w:left="704" w:firstLine="0"/>
      </w:pPr>
      <w:r>
        <w:rPr>
          <w:rFonts w:hint="eastAsia"/>
        </w:rPr>
        <w:t>可以</w:t>
      </w:r>
      <w:r>
        <w:t>通过修改文件来修改字符集：</w:t>
      </w:r>
    </w:p>
    <w:p w14:paraId="7373C479" w14:textId="77777777"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47C0F5C6" wp14:editId="50A1784F">
            <wp:extent cx="4171429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B7C" w14:textId="77777777"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5D913E32" wp14:editId="280BF9A7">
            <wp:extent cx="3857143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E2AE" w14:textId="77777777" w:rsidR="00BA4777" w:rsidRDefault="00BA4777" w:rsidP="00BA4777">
      <w:pPr>
        <w:pStyle w:val="3"/>
      </w:pPr>
      <w:r>
        <w:t>M</w:t>
      </w:r>
      <w:r>
        <w:rPr>
          <w:rFonts w:hint="eastAsia"/>
        </w:rPr>
        <w:t>odi</w:t>
      </w:r>
      <w:r>
        <w:t>fy file descriptor</w:t>
      </w:r>
    </w:p>
    <w:p w14:paraId="4B9016DC" w14:textId="77777777" w:rsidR="00BA4777" w:rsidRDefault="00BA4777" w:rsidP="00BA4777">
      <w:r>
        <w:tab/>
        <w:t xml:space="preserve">The file descriptor is the number that kernel will access file by file descriptor, range is from 0~open max, 0 means input stream, 1 is out stream, 2 is error stream. </w:t>
      </w:r>
    </w:p>
    <w:p w14:paraId="71C9D41B" w14:textId="77777777" w:rsidR="00BA4777" w:rsidRDefault="00BA4777" w:rsidP="00BA4777">
      <w:pPr>
        <w:rPr>
          <w:noProof/>
        </w:rPr>
      </w:pPr>
      <w:r>
        <w:tab/>
        <w:t>The kernel is limited with file descriptor, defalut 1024 , it’s enough normally, but if web server , openning a lot of file, It’s not enough , so needs to expand the max_number.</w:t>
      </w:r>
      <w:r w:rsidRPr="00BA47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54E50" wp14:editId="254A3A51">
            <wp:extent cx="4809524" cy="5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602" w14:textId="77777777" w:rsidR="00BA4777" w:rsidRDefault="00BA4777" w:rsidP="00BA4777">
      <w:pPr>
        <w:ind w:firstLine="420"/>
        <w:rPr>
          <w:noProof/>
        </w:rPr>
      </w:pPr>
      <w:r>
        <w:rPr>
          <w:noProof/>
        </w:rPr>
        <w:t>928 means how many file-descriptor are used, 98105 means max file-descriptor.</w:t>
      </w:r>
    </w:p>
    <w:p w14:paraId="791CA1A2" w14:textId="77777777" w:rsidR="00BA4777" w:rsidRDefault="00BA4777" w:rsidP="00BA4777">
      <w:pPr>
        <w:ind w:firstLine="420"/>
        <w:rPr>
          <w:noProof/>
        </w:rPr>
      </w:pPr>
      <w:r>
        <w:rPr>
          <w:noProof/>
        </w:rPr>
        <w:lastRenderedPageBreak/>
        <w:tab/>
        <w:t>How to modify file-descriptor, there are two ways follow:</w:t>
      </w:r>
    </w:p>
    <w:p w14:paraId="5A71CE2B" w14:textId="77777777" w:rsidR="00BA4777" w:rsidRDefault="00BA4777" w:rsidP="00BA4777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BABF498" wp14:editId="7ED32369">
            <wp:extent cx="4019048" cy="15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2D73" w14:textId="77777777" w:rsidR="00BA4777" w:rsidRDefault="00BA4777" w:rsidP="00BA4777">
      <w:pPr>
        <w:ind w:firstLine="420"/>
        <w:rPr>
          <w:noProof/>
        </w:rPr>
      </w:pPr>
      <w:r>
        <w:rPr>
          <w:noProof/>
        </w:rPr>
        <w:tab/>
        <w:t xml:space="preserve">But the question is that 65535 is avaliable in current session. </w:t>
      </w:r>
    </w:p>
    <w:p w14:paraId="0A7F68DA" w14:textId="77777777" w:rsidR="00BA4777" w:rsidRDefault="00BA4777" w:rsidP="00BA4777">
      <w:pPr>
        <w:rPr>
          <w:noProof/>
        </w:rPr>
      </w:pPr>
    </w:p>
    <w:p w14:paraId="54E61F07" w14:textId="77777777" w:rsidR="00BA4777" w:rsidRDefault="00BA4777" w:rsidP="00BA4777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05027C31" wp14:editId="4B631FD1">
            <wp:extent cx="6104762" cy="5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335A" w14:textId="77777777" w:rsidR="004C22D9" w:rsidRDefault="004C22D9" w:rsidP="00BA4777">
      <w:pPr>
        <w:ind w:firstLine="420"/>
        <w:rPr>
          <w:noProof/>
        </w:rPr>
      </w:pPr>
      <w:r>
        <w:rPr>
          <w:noProof/>
        </w:rPr>
        <w:t>Modify this file like this, and relogin this session, it will be availble forever</w:t>
      </w:r>
    </w:p>
    <w:p w14:paraId="2F5BB513" w14:textId="77777777" w:rsidR="004C22D9" w:rsidRDefault="004C22D9" w:rsidP="004C22D9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34C881B9" wp14:editId="0B256629">
            <wp:extent cx="6352381" cy="7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CDF1A" wp14:editId="3297C8BB">
            <wp:extent cx="3133333" cy="8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6846" w14:textId="77777777" w:rsidR="00BA4777" w:rsidRDefault="00BA4777" w:rsidP="00BA4777"/>
    <w:p w14:paraId="3133457C" w14:textId="77777777" w:rsidR="00C54366" w:rsidRDefault="00C54366" w:rsidP="00924D65">
      <w:pPr>
        <w:pStyle w:val="3"/>
      </w:pPr>
      <w:r>
        <w:tab/>
        <w:t>Hide system version when login</w:t>
      </w:r>
    </w:p>
    <w:p w14:paraId="16FD69DC" w14:textId="77777777" w:rsidR="00C54366" w:rsidRDefault="00C54366" w:rsidP="00BA4777">
      <w:r>
        <w:tab/>
      </w:r>
      <w:r>
        <w:rPr>
          <w:noProof/>
        </w:rPr>
        <w:drawing>
          <wp:inline distT="0" distB="0" distL="0" distR="0" wp14:anchorId="03FC7113" wp14:editId="068A8FCB">
            <wp:extent cx="2971429" cy="123809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DF29" w14:textId="77777777" w:rsidR="00C54366" w:rsidRDefault="00924D65" w:rsidP="00BA4777">
      <w:r>
        <w:rPr>
          <w:noProof/>
        </w:rPr>
        <w:drawing>
          <wp:inline distT="0" distB="0" distL="0" distR="0" wp14:anchorId="0CBB0078" wp14:editId="7D0DA507">
            <wp:extent cx="3619048" cy="83809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F140" w14:textId="77777777" w:rsidR="00924D65" w:rsidRDefault="00924D65" w:rsidP="00924D65">
      <w:pPr>
        <w:ind w:firstLine="420"/>
      </w:pPr>
      <w:r>
        <w:t xml:space="preserve">And just clear this file </w:t>
      </w:r>
      <w:r>
        <w:rPr>
          <w:noProof/>
        </w:rPr>
        <w:drawing>
          <wp:inline distT="0" distB="0" distL="0" distR="0" wp14:anchorId="0F80E88B" wp14:editId="5F65DEA8">
            <wp:extent cx="3209524" cy="3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F76C" w14:textId="77777777" w:rsidR="00924D65" w:rsidRPr="00BA4777" w:rsidRDefault="00924D65" w:rsidP="00924D65">
      <w:pPr>
        <w:ind w:firstLine="420"/>
      </w:pPr>
      <w:r>
        <w:t>The system version info is hided</w:t>
      </w:r>
    </w:p>
    <w:p w14:paraId="7CE6B589" w14:textId="77777777" w:rsidR="00BA4777" w:rsidRDefault="00BA4777" w:rsidP="00924D65">
      <w:pPr>
        <w:pStyle w:val="3"/>
      </w:pPr>
      <w:r>
        <w:lastRenderedPageBreak/>
        <w:tab/>
      </w:r>
      <w:r w:rsidR="00924D65">
        <w:rPr>
          <w:rFonts w:hint="eastAsia"/>
        </w:rPr>
        <w:t>改变</w:t>
      </w:r>
      <w:r w:rsidR="00924D65">
        <w:t>系统登录界面的信息</w:t>
      </w:r>
    </w:p>
    <w:p w14:paraId="39CF37AA" w14:textId="77777777" w:rsidR="00924D65" w:rsidRDefault="00924D65" w:rsidP="00924D65">
      <w:r>
        <w:tab/>
      </w:r>
      <w:r>
        <w:tab/>
      </w:r>
      <w:r>
        <w:rPr>
          <w:noProof/>
        </w:rPr>
        <w:drawing>
          <wp:inline distT="0" distB="0" distL="0" distR="0" wp14:anchorId="621BBBC7" wp14:editId="5CFFBEF2">
            <wp:extent cx="2114286" cy="7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打开</w:t>
      </w:r>
      <w:r>
        <w:t>这个文件，</w:t>
      </w:r>
      <w:r>
        <w:rPr>
          <w:rFonts w:hint="eastAsia"/>
        </w:rPr>
        <w:t>自定义</w:t>
      </w:r>
      <w:r>
        <w:t>系统信息</w:t>
      </w:r>
      <w:r>
        <w:rPr>
          <w:rFonts w:hint="eastAsia"/>
        </w:rPr>
        <w:t>，</w:t>
      </w:r>
      <w:r>
        <w:t>会在登录界面显示</w:t>
      </w:r>
      <w:r w:rsidR="002F2030">
        <w:rPr>
          <w:noProof/>
        </w:rPr>
        <w:drawing>
          <wp:inline distT="0" distB="0" distL="0" distR="0" wp14:anchorId="5A4D3B34" wp14:editId="5FE52C4E">
            <wp:extent cx="4466667" cy="866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4800" w14:textId="77777777" w:rsidR="00D00194" w:rsidRDefault="00D00194" w:rsidP="00924D65">
      <w:r>
        <w:rPr>
          <w:noProof/>
        </w:rPr>
        <w:drawing>
          <wp:inline distT="0" distB="0" distL="0" distR="0" wp14:anchorId="75E1942F" wp14:editId="69FEC5D5">
            <wp:extent cx="6600000" cy="15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20A3" w14:textId="77777777" w:rsidR="002F2030" w:rsidRDefault="002F2030" w:rsidP="00924D65"/>
    <w:p w14:paraId="3F9AD1A0" w14:textId="77777777" w:rsidR="00D00194" w:rsidRDefault="00D00194" w:rsidP="00924D65"/>
    <w:p w14:paraId="3168BABF" w14:textId="77777777" w:rsidR="00D00194" w:rsidRDefault="00D00194" w:rsidP="00D00194">
      <w:pPr>
        <w:pStyle w:val="3"/>
      </w:pPr>
      <w:r>
        <w:rPr>
          <w:rFonts w:hint="eastAsia"/>
        </w:rPr>
        <w:t>锁定重要</w:t>
      </w:r>
      <w:r>
        <w:t>文件</w:t>
      </w:r>
    </w:p>
    <w:p w14:paraId="19D10024" w14:textId="77777777" w:rsidR="00D00194" w:rsidRDefault="00AF4B4D" w:rsidP="00924D65">
      <w:r>
        <w:tab/>
      </w:r>
      <w:r>
        <w:rPr>
          <w:rFonts w:hint="eastAsia"/>
        </w:rPr>
        <w:t>锁定</w:t>
      </w:r>
      <w:r>
        <w:t>一些常用的，重要文件，比尔用户密码文件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“</w:t>
      </w:r>
      <w:r>
        <w:rPr>
          <w:rFonts w:hint="eastAsia"/>
        </w:rPr>
        <w:t>chattr +</w:t>
      </w:r>
      <w:r>
        <w:t>I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”来</w:t>
      </w:r>
      <w:r>
        <w:t>锁定文件</w:t>
      </w:r>
      <w:r>
        <w:rPr>
          <w:rFonts w:hint="eastAsia"/>
        </w:rPr>
        <w:t>，使用</w:t>
      </w:r>
      <w:r>
        <w:t xml:space="preserve">“chattr –I file” </w:t>
      </w:r>
      <w:r>
        <w:rPr>
          <w:rFonts w:hint="eastAsia"/>
        </w:rPr>
        <w:t>解锁</w:t>
      </w:r>
      <w:r>
        <w:t>文件</w:t>
      </w:r>
    </w:p>
    <w:p w14:paraId="01FF14E3" w14:textId="77777777" w:rsidR="00AF4B4D" w:rsidRDefault="00AF4B4D" w:rsidP="00924D65">
      <w:pPr>
        <w:rPr>
          <w:rFonts w:hint="eastAsia"/>
        </w:rPr>
      </w:pPr>
      <w:r>
        <w:tab/>
      </w:r>
      <w:r w:rsidR="0046553E">
        <w:rPr>
          <w:noProof/>
        </w:rPr>
        <w:drawing>
          <wp:inline distT="0" distB="0" distL="0" distR="0" wp14:anchorId="6DF878D5" wp14:editId="70407844">
            <wp:extent cx="4504762" cy="12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53E">
        <w:rPr>
          <w:noProof/>
        </w:rPr>
        <w:drawing>
          <wp:inline distT="0" distB="0" distL="0" distR="0" wp14:anchorId="7452B053" wp14:editId="23436873">
            <wp:extent cx="3161905" cy="1133333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F799" w14:textId="77777777" w:rsidR="0046553E" w:rsidRDefault="0046553E" w:rsidP="00924D65">
      <w:r>
        <w:tab/>
      </w:r>
      <w:r>
        <w:rPr>
          <w:rFonts w:hint="eastAsia"/>
        </w:rPr>
        <w:t>使用</w:t>
      </w:r>
      <w:r>
        <w:rPr>
          <w:rFonts w:hint="eastAsia"/>
        </w:rPr>
        <w:t>lsattr</w:t>
      </w:r>
      <w:r>
        <w:rPr>
          <w:rFonts w:hint="eastAsia"/>
        </w:rPr>
        <w:t>来</w:t>
      </w:r>
      <w:r>
        <w:t>查</w:t>
      </w:r>
      <w:r>
        <w:rPr>
          <w:rFonts w:hint="eastAsia"/>
        </w:rPr>
        <w:t>看</w:t>
      </w:r>
      <w:r>
        <w:t>文件的属性</w:t>
      </w:r>
    </w:p>
    <w:p w14:paraId="38B765BA" w14:textId="77777777" w:rsidR="0046553E" w:rsidRDefault="0046553E" w:rsidP="00924D65"/>
    <w:p w14:paraId="6EC66370" w14:textId="77777777" w:rsidR="0046553E" w:rsidRDefault="0046553E" w:rsidP="00924D65">
      <w:r>
        <w:lastRenderedPageBreak/>
        <w:tab/>
      </w:r>
      <w:r>
        <w:rPr>
          <w:rFonts w:hint="eastAsia"/>
        </w:rPr>
        <w:t>如果</w:t>
      </w:r>
      <w:r>
        <w:t>要删除某个文件，或者修改某个文件内容时，</w:t>
      </w:r>
      <w:r>
        <w:rPr>
          <w:rFonts w:hint="eastAsia"/>
        </w:rPr>
        <w:t>没有</w:t>
      </w:r>
      <w:r>
        <w:t>权限访问，说明此文件是被锁定了的，通过使用</w:t>
      </w:r>
      <w:r>
        <w:t>lsattr</w:t>
      </w:r>
      <w:r>
        <w:rPr>
          <w:rFonts w:hint="eastAsia"/>
        </w:rPr>
        <w:t>和</w:t>
      </w:r>
      <w:r>
        <w:t>chattr</w:t>
      </w:r>
      <w:r>
        <w:t>来</w:t>
      </w:r>
      <w:r>
        <w:rPr>
          <w:rFonts w:hint="eastAsia"/>
        </w:rPr>
        <w:t>查看</w:t>
      </w:r>
      <w:r>
        <w:t>修改文件的属性，然后对文件执行</w:t>
      </w:r>
      <w:r>
        <w:rPr>
          <w:rFonts w:hint="eastAsia"/>
        </w:rPr>
        <w:t>想要</w:t>
      </w:r>
      <w:r>
        <w:t>的操作；</w:t>
      </w:r>
      <w:r>
        <w:rPr>
          <w:noProof/>
        </w:rPr>
        <w:drawing>
          <wp:inline distT="0" distB="0" distL="0" distR="0" wp14:anchorId="6C0AC6D6" wp14:editId="747AEF62">
            <wp:extent cx="4009524" cy="14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BD8" w14:textId="77777777" w:rsidR="0046553E" w:rsidRDefault="0046553E" w:rsidP="00924D65">
      <w:pPr>
        <w:rPr>
          <w:rFonts w:hint="eastAsia"/>
        </w:rPr>
      </w:pPr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连同子目录</w:t>
      </w:r>
      <w:r>
        <w:t>的属性一起列出</w:t>
      </w:r>
    </w:p>
    <w:p w14:paraId="2DF0268F" w14:textId="77777777" w:rsidR="0046553E" w:rsidRDefault="0046553E" w:rsidP="00924D65">
      <w:r>
        <w:rPr>
          <w:noProof/>
        </w:rPr>
        <w:drawing>
          <wp:inline distT="0" distB="0" distL="0" distR="0" wp14:anchorId="2B3E7552" wp14:editId="162781DD">
            <wp:extent cx="4104762" cy="13523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14A9" w14:textId="77777777" w:rsidR="0046553E" w:rsidRDefault="0046553E" w:rsidP="00924D65">
      <w:r>
        <w:t xml:space="preserve">Chattr –i  filepath, </w:t>
      </w:r>
      <w:r>
        <w:rPr>
          <w:rFonts w:hint="eastAsia"/>
        </w:rPr>
        <w:t>使用</w:t>
      </w:r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参数</w:t>
      </w:r>
      <w:r>
        <w:t>，使被锁定的文件不能</w:t>
      </w:r>
      <w:r w:rsidR="005368F3">
        <w:rPr>
          <w:rFonts w:hint="eastAsia"/>
        </w:rPr>
        <w:t>改名</w:t>
      </w:r>
      <w:r w:rsidR="005368F3">
        <w:t>，不能删除，</w:t>
      </w:r>
      <w:r w:rsidR="005368F3">
        <w:rPr>
          <w:rFonts w:hint="eastAsia"/>
        </w:rPr>
        <w:t>无法</w:t>
      </w:r>
      <w:r w:rsidR="005368F3">
        <w:t>写入或者新增数据，这是最常用的参数</w:t>
      </w:r>
    </w:p>
    <w:p w14:paraId="449999FF" w14:textId="77777777" w:rsidR="005368F3" w:rsidRDefault="005368F3" w:rsidP="00924D65">
      <w:r>
        <w:rPr>
          <w:rFonts w:hint="eastAsia"/>
        </w:rPr>
        <w:t>使用</w:t>
      </w:r>
      <w:r>
        <w:t xml:space="preserve">-a </w:t>
      </w:r>
      <w:r>
        <w:rPr>
          <w:rFonts w:hint="eastAsia"/>
        </w:rPr>
        <w:t>参数</w:t>
      </w:r>
      <w:r>
        <w:t>，文件只能</w:t>
      </w:r>
      <w:r>
        <w:rPr>
          <w:rFonts w:hint="eastAsia"/>
        </w:rPr>
        <w:t>增加</w:t>
      </w:r>
      <w:r>
        <w:t>数据，不能删除，</w:t>
      </w:r>
      <w:r>
        <w:rPr>
          <w:rFonts w:hint="eastAsia"/>
        </w:rPr>
        <w:t>只有</w:t>
      </w:r>
      <w:r>
        <w:t>root</w:t>
      </w:r>
      <w:r>
        <w:t>可以设置这个属性；</w:t>
      </w:r>
    </w:p>
    <w:p w14:paraId="53B59631" w14:textId="77777777" w:rsidR="002F2030" w:rsidRPr="002F2030" w:rsidRDefault="005368F3" w:rsidP="00924D65">
      <w:pPr>
        <w:rPr>
          <w:rFonts w:hint="eastAsia"/>
        </w:rPr>
      </w:pPr>
      <w:commentRangeStart w:id="0"/>
      <w:r>
        <w:rPr>
          <w:rFonts w:hint="eastAsia"/>
        </w:rPr>
        <w:t>可以</w:t>
      </w:r>
      <w:r>
        <w:t>使用</w:t>
      </w:r>
      <w:r>
        <w:t>chattr</w:t>
      </w:r>
      <w:r>
        <w:t>来</w:t>
      </w:r>
      <w:r>
        <w:rPr>
          <w:rFonts w:hint="eastAsia"/>
        </w:rPr>
        <w:t>锁定</w:t>
      </w:r>
      <w:r>
        <w:t>某个重要文件，然后把</w:t>
      </w:r>
      <w:r>
        <w:t>chattr</w:t>
      </w:r>
      <w:r>
        <w:rPr>
          <w:rFonts w:hint="eastAsia"/>
        </w:rPr>
        <w:t>命令</w:t>
      </w:r>
      <w:r>
        <w:t>文件移动到其他地方进行重命名，这样</w:t>
      </w:r>
      <w:r>
        <w:rPr>
          <w:rFonts w:hint="eastAsia"/>
        </w:rPr>
        <w:t>任何人</w:t>
      </w:r>
      <w:r>
        <w:t>都无法访问</w:t>
      </w:r>
      <w:r>
        <w:rPr>
          <w:rFonts w:hint="eastAsia"/>
        </w:rPr>
        <w:t>这个</w:t>
      </w:r>
      <w:r>
        <w:t>文件了，</w:t>
      </w:r>
      <w:r>
        <w:rPr>
          <w:rFonts w:hint="eastAsia"/>
        </w:rPr>
        <w:t>只有</w:t>
      </w:r>
      <w:r>
        <w:t>管理员知道在什么</w:t>
      </w:r>
      <w:r>
        <w:rPr>
          <w:rFonts w:hint="eastAsia"/>
        </w:rPr>
        <w:t>地方</w:t>
      </w:r>
      <w:commentRangeEnd w:id="0"/>
      <w:r>
        <w:rPr>
          <w:rStyle w:val="af5"/>
        </w:rPr>
        <w:commentReference w:id="0"/>
      </w:r>
    </w:p>
    <w:p w14:paraId="784FA55F" w14:textId="77777777" w:rsidR="00924D65" w:rsidRPr="00924D65" w:rsidRDefault="00924D65" w:rsidP="00924D65"/>
    <w:p w14:paraId="228829F8" w14:textId="77777777" w:rsidR="00924D65" w:rsidRPr="00924D65" w:rsidRDefault="00924D65" w:rsidP="00924D65">
      <w:r>
        <w:tab/>
      </w:r>
      <w:bookmarkStart w:id="1" w:name="_GoBack"/>
      <w:bookmarkEnd w:id="1"/>
    </w:p>
    <w:p w14:paraId="5CBEDDB1" w14:textId="77777777" w:rsidR="00EC0A8B" w:rsidRDefault="00EC0A8B" w:rsidP="00EC0A8B">
      <w:pPr>
        <w:pStyle w:val="a3"/>
        <w:ind w:left="704" w:firstLine="0"/>
      </w:pPr>
    </w:p>
    <w:p w14:paraId="214BBDE6" w14:textId="77777777" w:rsidR="00EC0A8B" w:rsidRPr="00E83917" w:rsidRDefault="00EC0A8B" w:rsidP="00EC0A8B">
      <w:pPr>
        <w:pStyle w:val="a3"/>
        <w:ind w:left="704" w:firstLine="0"/>
      </w:pPr>
    </w:p>
    <w:p w14:paraId="71C0D7ED" w14:textId="77777777" w:rsidR="0044731D" w:rsidRPr="00EC0A8B" w:rsidRDefault="0044731D" w:rsidP="00974168">
      <w:pPr>
        <w:widowControl w:val="0"/>
        <w:spacing w:before="120" w:after="120" w:line="360" w:lineRule="auto"/>
        <w:jc w:val="both"/>
      </w:pPr>
    </w:p>
    <w:sectPr w:rsidR="0044731D" w:rsidRPr="00EC0A8B" w:rsidSect="0017727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" w:date="2017-10-09T16:15:00Z" w:initials="a">
    <w:p w14:paraId="4980842C" w14:textId="77777777" w:rsidR="005368F3" w:rsidRDefault="005368F3">
      <w:pPr>
        <w:pStyle w:val="af6"/>
        <w:rPr>
          <w:rFonts w:hint="eastAsia"/>
        </w:rPr>
      </w:pPr>
      <w:r>
        <w:rPr>
          <w:rStyle w:val="af5"/>
        </w:rPr>
        <w:annotationRef/>
      </w:r>
      <w:r>
        <w:rPr>
          <w:rFonts w:hint="eastAsia"/>
        </w:rPr>
        <w:t>这个</w:t>
      </w:r>
      <w:r>
        <w:t>方法非常有用，他可以极大的增强系统的安全性，使某些文件完全被锁定，任何人都无法</w:t>
      </w:r>
      <w:r>
        <w:rPr>
          <w:rFonts w:hint="eastAsia"/>
        </w:rPr>
        <w:t>访问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0842C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6D05F" w14:textId="77777777"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384819C8" w14:textId="77777777"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11B41" w14:textId="77777777"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14:paraId="4252F821" w14:textId="77777777"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AF7884" w:rsidRPr="00AF7884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14:paraId="0405E7E1" w14:textId="77777777"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E892" w14:textId="77777777"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5F3B0" w14:textId="77777777"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261793EE" w14:textId="77777777"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F0F69" w14:textId="77777777"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D4874" w14:textId="77777777"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E486C" w14:textId="77777777"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">
    <w15:presenceInfo w15:providerId="None" w15:userId="all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2B1E52"/>
    <w:rsid w:val="002F2030"/>
    <w:rsid w:val="00333F08"/>
    <w:rsid w:val="00344E2C"/>
    <w:rsid w:val="003C70BA"/>
    <w:rsid w:val="0044197F"/>
    <w:rsid w:val="0044731D"/>
    <w:rsid w:val="0046553E"/>
    <w:rsid w:val="00490AD4"/>
    <w:rsid w:val="004C22D9"/>
    <w:rsid w:val="004F6A8F"/>
    <w:rsid w:val="005357E0"/>
    <w:rsid w:val="005368F3"/>
    <w:rsid w:val="00597674"/>
    <w:rsid w:val="00613399"/>
    <w:rsid w:val="007C7AB3"/>
    <w:rsid w:val="00820A4A"/>
    <w:rsid w:val="008E1627"/>
    <w:rsid w:val="00924D65"/>
    <w:rsid w:val="00974168"/>
    <w:rsid w:val="00AC3AAB"/>
    <w:rsid w:val="00AF4B4D"/>
    <w:rsid w:val="00AF7884"/>
    <w:rsid w:val="00B178EA"/>
    <w:rsid w:val="00B74696"/>
    <w:rsid w:val="00BA4777"/>
    <w:rsid w:val="00BB2C86"/>
    <w:rsid w:val="00C156C9"/>
    <w:rsid w:val="00C54366"/>
    <w:rsid w:val="00D00194"/>
    <w:rsid w:val="00D960E4"/>
    <w:rsid w:val="00DC62CE"/>
    <w:rsid w:val="00E5218C"/>
    <w:rsid w:val="00E779D4"/>
    <w:rsid w:val="00E8567D"/>
    <w:rsid w:val="00E85A33"/>
    <w:rsid w:val="00EC0A8B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60541A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qFormat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EC0A8B"/>
    <w:rPr>
      <w:color w:val="F59E00" w:themeColor="hyperlink"/>
      <w:u w:val="single"/>
    </w:rPr>
  </w:style>
  <w:style w:type="character" w:styleId="af5">
    <w:name w:val="annotation reference"/>
    <w:basedOn w:val="a0"/>
    <w:semiHidden/>
    <w:unhideWhenUsed/>
    <w:rsid w:val="005368F3"/>
    <w:rPr>
      <w:sz w:val="16"/>
      <w:szCs w:val="16"/>
    </w:rPr>
  </w:style>
  <w:style w:type="paragraph" w:styleId="af6">
    <w:name w:val="annotation text"/>
    <w:basedOn w:val="a"/>
    <w:link w:val="Char5"/>
    <w:semiHidden/>
    <w:unhideWhenUsed/>
    <w:rsid w:val="005368F3"/>
    <w:pPr>
      <w:spacing w:line="240" w:lineRule="auto"/>
    </w:pPr>
    <w:rPr>
      <w:sz w:val="20"/>
    </w:rPr>
  </w:style>
  <w:style w:type="character" w:customStyle="1" w:styleId="Char5">
    <w:name w:val="批注文字 Char"/>
    <w:basedOn w:val="a0"/>
    <w:link w:val="af6"/>
    <w:semiHidden/>
    <w:rsid w:val="005368F3"/>
    <w:rPr>
      <w:color w:val="204559" w:themeColor="accent1" w:themeShade="80"/>
    </w:rPr>
  </w:style>
  <w:style w:type="paragraph" w:styleId="af7">
    <w:name w:val="annotation subject"/>
    <w:basedOn w:val="af6"/>
    <w:next w:val="af6"/>
    <w:link w:val="Char6"/>
    <w:semiHidden/>
    <w:unhideWhenUsed/>
    <w:rsid w:val="005368F3"/>
    <w:rPr>
      <w:b/>
      <w:bCs/>
    </w:rPr>
  </w:style>
  <w:style w:type="character" w:customStyle="1" w:styleId="Char6">
    <w:name w:val="批注主题 Char"/>
    <w:basedOn w:val="Char5"/>
    <w:link w:val="af7"/>
    <w:semiHidden/>
    <w:rsid w:val="005368F3"/>
    <w:rPr>
      <w:b/>
      <w:bCs/>
      <w:color w:val="204559" w:themeColor="accent1" w:themeShade="80"/>
    </w:rPr>
  </w:style>
  <w:style w:type="paragraph" w:styleId="af8">
    <w:name w:val="Balloon Text"/>
    <w:basedOn w:val="a"/>
    <w:link w:val="Char7"/>
    <w:semiHidden/>
    <w:unhideWhenUsed/>
    <w:rsid w:val="005368F3"/>
    <w:pPr>
      <w:spacing w:before="0"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7">
    <w:name w:val="批注框文本 Char"/>
    <w:basedOn w:val="a0"/>
    <w:link w:val="af8"/>
    <w:semiHidden/>
    <w:rsid w:val="005368F3"/>
    <w:rPr>
      <w:rFonts w:ascii="Microsoft YaHei UI" w:eastAsia="Microsoft YaHei UI"/>
      <w:color w:val="204559" w:themeColor="accent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34" Type="http://schemas.microsoft.com/office/2011/relationships/commentsExtended" Target="commentsExtended.xml"/><Relationship Id="rId42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yperlink" Target="http://www.linuxidc.com/Linux/2015-04/115846.ht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comments" Target="comments.xml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AFFC47-4F1E-42BD-BB89-65019CA2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187</TotalTime>
  <Pages>6</Pages>
  <Words>949</Words>
  <Characters>1113</Characters>
  <Application>Microsoft Office Word</Application>
  <DocSecurity>0</DocSecurity>
  <Lines>9</Lines>
  <Paragraphs>4</Paragraphs>
  <ScaleCrop>false</ScaleCrop>
  <Company>China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9</cp:revision>
  <dcterms:created xsi:type="dcterms:W3CDTF">2017-09-21T02:18:00Z</dcterms:created>
  <dcterms:modified xsi:type="dcterms:W3CDTF">2017-10-09T08:37:00Z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