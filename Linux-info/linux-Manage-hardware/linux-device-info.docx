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44731D" w:rsidRDefault="00AB2D22" w:rsidP="00AB2D22">
      <w:pPr>
        <w:pStyle w:val="1"/>
      </w:pPr>
      <w:r>
        <w:t>Linux device information</w:t>
      </w:r>
    </w:p>
    <w:p w:rsidR="00AB2D22" w:rsidRDefault="00AB2D22" w:rsidP="00AB2D22">
      <w:pPr>
        <w:pStyle w:val="2"/>
      </w:pPr>
      <w:r>
        <w:t xml:space="preserve">/dev/null </w:t>
      </w:r>
    </w:p>
    <w:p w:rsidR="00AB2D22" w:rsidRDefault="00AB2D22" w:rsidP="00FA4841">
      <w:pPr>
        <w:ind w:firstLine="420"/>
      </w:pPr>
      <w:r>
        <w:t xml:space="preserve">This device is named null device </w:t>
      </w:r>
      <w:r w:rsidR="00FA4841">
        <w:t xml:space="preserve">on Unix or Unix-like system. In </w:t>
      </w:r>
      <w:r w:rsidR="005164D6">
        <w:t>programmers</w:t>
      </w:r>
      <w:r w:rsidR="00FA4841">
        <w:t xml:space="preserve"> jargon, it would be called “black hole”,that means all the data written to it will be discarded, and return true for writeen operation. </w:t>
      </w:r>
    </w:p>
    <w:p w:rsidR="00FA4841" w:rsidRDefault="00FA4841" w:rsidP="00FA4841">
      <w:pPr>
        <w:ind w:firstLine="420"/>
      </w:pPr>
      <w:r>
        <w:t>This device in fact is a device file that writen to it will be discards. So if any process want to read from it , yield EOF immediately.</w:t>
      </w:r>
    </w:p>
    <w:p w:rsidR="00FA4841" w:rsidRDefault="00FA4841" w:rsidP="00FA4841">
      <w:pPr>
        <w:ind w:firstLine="420"/>
      </w:pPr>
      <w:r>
        <w:t>This file is used to handle unwannted output stream , it’s a empty file, and is used for input stream as a conventient file , that is uesed for redirection.</w:t>
      </w:r>
    </w:p>
    <w:p w:rsidR="00C176AD" w:rsidRDefault="00FA4841" w:rsidP="00C176AD">
      <w:pPr>
        <w:ind w:firstLine="420"/>
      </w:pPr>
      <w:r>
        <w:t xml:space="preserve">Note: this file is not a directory, so can not use “mv” command to move a file or directory to the file. But you could use </w:t>
      </w:r>
      <w:r w:rsidR="005164D6">
        <w:t xml:space="preserve">“rm” </w:t>
      </w:r>
      <w:r w:rsidR="00094C2E">
        <w:t>command</w:t>
      </w:r>
      <w:r w:rsidR="005164D6">
        <w:t xml:space="preserve"> to handle properly.</w:t>
      </w:r>
      <w:bookmarkStart w:id="0" w:name="_GoBack"/>
      <w:bookmarkEnd w:id="0"/>
    </w:p>
    <w:p w:rsidR="005164D6" w:rsidRDefault="005164D6" w:rsidP="00FA4841">
      <w:pPr>
        <w:ind w:firstLine="420"/>
      </w:pPr>
    </w:p>
    <w:p w:rsidR="005164D6" w:rsidRDefault="00C176AD" w:rsidP="00FA4841">
      <w:pPr>
        <w:ind w:firstLine="420"/>
      </w:pPr>
      <w:hyperlink r:id="rId10" w:history="1">
        <w:r w:rsidR="005164D6" w:rsidRPr="00602A71">
          <w:rPr>
            <w:rStyle w:val="af4"/>
          </w:rPr>
          <w:t>http://blog.csdn.net/longerzone/article/details/12948925</w:t>
        </w:r>
      </w:hyperlink>
      <w:r w:rsidR="005164D6">
        <w:t xml:space="preserve"> </w:t>
      </w:r>
      <w:r w:rsidR="00094C2E">
        <w:t xml:space="preserve"> </w:t>
      </w:r>
      <w:r w:rsidR="005164D6">
        <w:t xml:space="preserve">see you </w:t>
      </w:r>
      <w:r w:rsidR="00094C2E">
        <w:t>tomorrow</w:t>
      </w:r>
    </w:p>
    <w:p w:rsidR="00FA4841" w:rsidRDefault="00FA4841" w:rsidP="00FA4841">
      <w:pPr>
        <w:ind w:firstLine="420"/>
      </w:pPr>
      <w:r>
        <w:t xml:space="preserve"> </w:t>
      </w:r>
    </w:p>
    <w:p w:rsidR="00FA4841" w:rsidRPr="00AB2D22" w:rsidRDefault="00FA4841" w:rsidP="00AB2D22"/>
    <w:sectPr w:rsidR="00FA4841" w:rsidRPr="00AB2D22" w:rsidSect="001772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176AD" w:rsidRPr="00C176A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A4706"/>
    <w:multiLevelType w:val="multilevel"/>
    <w:tmpl w:val="599A4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99A4732"/>
    <w:multiLevelType w:val="multilevel"/>
    <w:tmpl w:val="599A4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99A4758"/>
    <w:multiLevelType w:val="multilevel"/>
    <w:tmpl w:val="599A4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99A479C"/>
    <w:multiLevelType w:val="multilevel"/>
    <w:tmpl w:val="599A4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99A47AF"/>
    <w:multiLevelType w:val="multilevel"/>
    <w:tmpl w:val="599A47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94C2E"/>
    <w:rsid w:val="00177273"/>
    <w:rsid w:val="001C1C26"/>
    <w:rsid w:val="0024674A"/>
    <w:rsid w:val="002E1EE7"/>
    <w:rsid w:val="00333F08"/>
    <w:rsid w:val="00344E2C"/>
    <w:rsid w:val="003C70BA"/>
    <w:rsid w:val="0044197F"/>
    <w:rsid w:val="0044731D"/>
    <w:rsid w:val="00490AD4"/>
    <w:rsid w:val="004F6A8F"/>
    <w:rsid w:val="005164D6"/>
    <w:rsid w:val="005357E0"/>
    <w:rsid w:val="00597674"/>
    <w:rsid w:val="00613399"/>
    <w:rsid w:val="007C7AB3"/>
    <w:rsid w:val="008E1627"/>
    <w:rsid w:val="00AB2D22"/>
    <w:rsid w:val="00AC3AAB"/>
    <w:rsid w:val="00B178EA"/>
    <w:rsid w:val="00B345FF"/>
    <w:rsid w:val="00BB2C86"/>
    <w:rsid w:val="00C156C9"/>
    <w:rsid w:val="00C176AD"/>
    <w:rsid w:val="00DC62CE"/>
    <w:rsid w:val="00E5218C"/>
    <w:rsid w:val="00E779D4"/>
    <w:rsid w:val="00E8567D"/>
    <w:rsid w:val="00E85A33"/>
    <w:rsid w:val="00F80867"/>
    <w:rsid w:val="00FA4841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2E1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blog.csdn.net/longerzone/article/details/1294892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60D2A-D83E-47A0-9E9F-440BC764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78</TotalTime>
  <Pages>1</Pages>
  <Words>127</Words>
  <Characters>725</Characters>
  <Application>Microsoft Office Word</Application>
  <DocSecurity>0</DocSecurity>
  <Lines>6</Lines>
  <Paragraphs>1</Paragraphs>
  <ScaleCrop>false</ScaleCrop>
  <Company>China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2017-09-21T02:16:00Z</dcterms:created>
  <dcterms:modified xsi:type="dcterms:W3CDTF">2017-09-26T09:14:00Z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