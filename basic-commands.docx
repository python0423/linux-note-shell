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6A2497" w:rsidRDefault="006A2497" w:rsidP="006A2497">
      <w:pPr>
        <w:pStyle w:val="1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常规命令</w:t>
      </w:r>
    </w:p>
    <w:p w:rsidR="006A2497" w:rsidRDefault="006A2497" w:rsidP="006A2497">
      <w:pPr>
        <w:pStyle w:val="2"/>
        <w:keepNext/>
        <w:keepLines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jc w:val="center"/>
      </w:pPr>
      <w:r>
        <w:rPr>
          <w:rFonts w:hint="eastAsia"/>
        </w:rPr>
        <w:t xml:space="preserve">cp </w:t>
      </w:r>
      <w:r>
        <w:rPr>
          <w:rFonts w:hint="eastAsia"/>
        </w:rPr>
        <w:t>命令，复制文件和目录</w:t>
      </w:r>
    </w:p>
    <w:p w:rsidR="006A2497" w:rsidRDefault="006A2497" w:rsidP="006A2497">
      <w:pPr>
        <w:pStyle w:val="3"/>
      </w:pPr>
      <w:r>
        <w:rPr>
          <w:rFonts w:hint="eastAsia"/>
        </w:rPr>
        <w:t>参数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b/>
          <w:szCs w:val="28"/>
        </w:rPr>
        <w:t>cp</w:t>
      </w:r>
      <w:proofErr w:type="spellEnd"/>
      <w:proofErr w:type="gramEnd"/>
      <w:r>
        <w:rPr>
          <w:rFonts w:asciiTheme="minorEastAsia" w:hAnsiTheme="minorEastAsia" w:cstheme="minorEastAsia" w:hint="eastAsia"/>
          <w:b/>
          <w:szCs w:val="28"/>
        </w:rPr>
        <w:t xml:space="preserve"> -R dir1 dir2 =====使用-R来复制目录，-</w:t>
      </w:r>
      <w:bookmarkStart w:id="0" w:name="_GoBack"/>
      <w:bookmarkEnd w:id="0"/>
      <w:r>
        <w:rPr>
          <w:rFonts w:asciiTheme="minorEastAsia" w:hAnsiTheme="minorEastAsia" w:cstheme="minorEastAsia" w:hint="eastAsia"/>
          <w:b/>
          <w:szCs w:val="28"/>
        </w:rPr>
        <w:t>a相当于-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dpR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>,功能更加强大，所以复制目录更多的用-a；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--p ====复制时连同属性一起复制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--f====强制复制，忽略目的文件是否存在，如果存在，则强制替换</w:t>
      </w:r>
    </w:p>
    <w:p w:rsidR="006A2497" w:rsidRDefault="006A2497" w:rsidP="006A2497">
      <w:pPr>
        <w:pStyle w:val="3"/>
      </w:pPr>
      <w:r>
        <w:rPr>
          <w:rFonts w:hint="eastAsia"/>
        </w:rPr>
        <w:t>描述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包括一些有趣的功能，比如在复制文件时可以使用backup参数来备份目的文件夹中的同名的文件；可以使用n参数来判断如果目的文件夹中有重名的文件，则不进行复制；可以使用f参数来强制复制，无论目的文件夹中是否有重名文件。</w:t>
      </w:r>
    </w:p>
    <w:p w:rsidR="006A2497" w:rsidRDefault="006A2497" w:rsidP="006A2497">
      <w:pPr>
        <w:pStyle w:val="3"/>
      </w:pPr>
      <w:r>
        <w:rPr>
          <w:rFonts w:hint="eastAsia"/>
        </w:rPr>
        <w:t>核心内容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这个命令的关键要素其一在复制过程中防止文件被重新覆盖，所以有一些参数来控制这种操作；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关键之二是复制目录时，是全部复制还是通过筛选来复制，只复制指定的文件，这个命令通过使用p参数和d参数等来判断是否要连带符号连接文件一起复制；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关键之三在于复制文件时是仅仅复制内容，还是连同文件属性（包括用户组，所有者，模式，文件时间）一同复制，或是仅仅复制部分，这些都可以通过参数--parents来指定</w:t>
      </w:r>
    </w:p>
    <w:p w:rsidR="006A2497" w:rsidRDefault="006A2497" w:rsidP="006A2497">
      <w:pPr>
        <w:ind w:firstLineChars="200" w:firstLine="562"/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7573CB">
      <w:pPr>
        <w:pStyle w:val="1"/>
        <w:pBdr>
          <w:top w:val="single" w:sz="24" w:space="1" w:color="418AB3" w:themeColor="accent1"/>
        </w:pBdr>
      </w:pPr>
      <w:r>
        <w:rPr>
          <w:rFonts w:hint="eastAsia"/>
        </w:rPr>
        <w:t xml:space="preserve">Help </w:t>
      </w:r>
      <w:r>
        <w:rPr>
          <w:rFonts w:hint="eastAsia"/>
        </w:rPr>
        <w:t>用来处理</w:t>
      </w:r>
      <w:r w:rsidRPr="007573CB">
        <w:rPr>
          <w:rFonts w:hint="eastAsia"/>
        </w:rPr>
        <w:t>bash</w:t>
      </w:r>
      <w:r>
        <w:rPr>
          <w:rFonts w:hint="eastAsia"/>
        </w:rPr>
        <w:t>的内置命令</w:t>
      </w:r>
    </w:p>
    <w:p w:rsidR="006A2497" w:rsidRDefault="006A2497" w:rsidP="006A2497">
      <w:pPr>
        <w:pStyle w:val="2"/>
      </w:pPr>
      <w:r>
        <w:rPr>
          <w:rFonts w:hint="eastAsia"/>
        </w:rPr>
        <w:t>参数</w:t>
      </w:r>
    </w:p>
    <w:p w:rsidR="006A2497" w:rsidRDefault="006A2497" w:rsidP="006A2497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Help </w:t>
      </w:r>
      <w:r>
        <w:rPr>
          <w:rFonts w:hint="eastAsia"/>
          <w:b/>
          <w:bCs/>
          <w:szCs w:val="36"/>
        </w:rPr>
        <w:t>内置命令</w:t>
      </w:r>
      <w:r>
        <w:rPr>
          <w:rFonts w:hint="eastAsia"/>
          <w:b/>
          <w:bCs/>
          <w:szCs w:val="36"/>
        </w:rPr>
        <w:t xml:space="preserve"> #</w:t>
      </w:r>
      <w:r>
        <w:rPr>
          <w:rFonts w:hint="eastAsia"/>
          <w:b/>
          <w:bCs/>
          <w:szCs w:val="36"/>
        </w:rPr>
        <w:t>查看内置命令的帮助</w:t>
      </w:r>
    </w:p>
    <w:p w:rsidR="006A2497" w:rsidRDefault="006A2497" w:rsidP="006A2497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比如，</w:t>
      </w:r>
      <w:r>
        <w:rPr>
          <w:rFonts w:hint="eastAsia"/>
          <w:b/>
          <w:bCs/>
          <w:szCs w:val="36"/>
        </w:rPr>
        <w:t>cd</w:t>
      </w:r>
      <w:r>
        <w:rPr>
          <w:rFonts w:hint="eastAsia"/>
          <w:b/>
          <w:bCs/>
          <w:szCs w:val="36"/>
        </w:rPr>
        <w:t>是内置命令，它的使用说明要用</w:t>
      </w:r>
      <w:r>
        <w:rPr>
          <w:rFonts w:hint="eastAsia"/>
          <w:b/>
          <w:bCs/>
          <w:szCs w:val="36"/>
        </w:rPr>
        <w:t xml:space="preserve">help cd </w:t>
      </w:r>
      <w:r>
        <w:rPr>
          <w:rFonts w:hint="eastAsia"/>
          <w:b/>
          <w:bCs/>
          <w:szCs w:val="36"/>
        </w:rPr>
        <w:t>来完成，而不是</w:t>
      </w:r>
      <w:r>
        <w:rPr>
          <w:rFonts w:hint="eastAsia"/>
          <w:b/>
          <w:bCs/>
          <w:szCs w:val="36"/>
        </w:rPr>
        <w:t>man</w:t>
      </w:r>
      <w:r>
        <w:rPr>
          <w:rFonts w:hint="eastAsia"/>
          <w:b/>
          <w:bCs/>
          <w:szCs w:val="36"/>
        </w:rPr>
        <w:t>来查看，使用</w:t>
      </w:r>
      <w:r>
        <w:rPr>
          <w:rFonts w:hint="eastAsia"/>
          <w:b/>
          <w:bCs/>
          <w:szCs w:val="36"/>
        </w:rPr>
        <w:t>man</w:t>
      </w:r>
      <w:r>
        <w:rPr>
          <w:rFonts w:hint="eastAsia"/>
          <w:b/>
          <w:bCs/>
          <w:szCs w:val="36"/>
        </w:rPr>
        <w:t>只会跳转到所有内置命令的说明上；</w:t>
      </w:r>
    </w:p>
    <w:p w:rsidR="006A2497" w:rsidRDefault="006A2497" w:rsidP="006A2497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lastRenderedPageBreak/>
        <w:t>Help *</w:t>
      </w:r>
      <w:proofErr w:type="gramStart"/>
      <w:r>
        <w:rPr>
          <w:rFonts w:hint="eastAsia"/>
          <w:b/>
          <w:bCs/>
          <w:szCs w:val="36"/>
        </w:rPr>
        <w:t>string  #</w:t>
      </w:r>
      <w:proofErr w:type="gramEnd"/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查询某个命令的说明，或者匹配多个命令的说明。</w:t>
      </w:r>
    </w:p>
    <w:p w:rsidR="006A2497" w:rsidRDefault="006A2497" w:rsidP="006A2497">
      <w:pPr>
        <w:pStyle w:val="2"/>
      </w:pPr>
      <w:r>
        <w:rPr>
          <w:rFonts w:hint="eastAsia"/>
        </w:rPr>
        <w:t>描述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使用help 内置命令 来查看内置命令的使用帮助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Linux命令分为内置命令和外部命令，内置命令又称为bash命令，它因为在系统加载过程中立即被存放在内存中，所以常驻内存，执行效率高；而外部命令需要从硬盘中读入；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内置命令包括像cd、exit，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bg,command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>等类似的命令，它只能使用help来查看说明，不能使用man来查看</w:t>
      </w:r>
    </w:p>
    <w:p w:rsidR="006A2497" w:rsidRDefault="006A2497" w:rsidP="006A2497">
      <w:pPr>
        <w:pStyle w:val="2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</w:rPr>
        <w:t>核心内容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常用的内置命令如下：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proofErr w:type="gramStart"/>
      <w:r>
        <w:rPr>
          <w:rFonts w:asciiTheme="minorEastAsia" w:hAnsiTheme="minorEastAsia" w:cstheme="minorEastAsia" w:hint="eastAsia"/>
          <w:b/>
          <w:szCs w:val="28"/>
        </w:rPr>
        <w:t>alias</w:t>
      </w:r>
      <w:proofErr w:type="gramEnd"/>
      <w:r>
        <w:rPr>
          <w:rFonts w:asciiTheme="minorEastAsia" w:hAnsiTheme="minorEastAsia" w:cstheme="minorEastAsia" w:hint="eastAsia"/>
          <w:b/>
          <w:szCs w:val="28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bg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bind, break,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builtin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caller, cd, command,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compgen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>, complete,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proofErr w:type="spellStart"/>
      <w:r>
        <w:rPr>
          <w:rFonts w:asciiTheme="minorEastAsia" w:hAnsiTheme="minorEastAsia" w:cstheme="minorEastAsia" w:hint="eastAsia"/>
          <w:b/>
          <w:szCs w:val="28"/>
        </w:rPr>
        <w:t>compopt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continue, declare,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dirs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disown, echo, enable,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eval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exec, exit,  export, 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false,fc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fg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getopts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 hash,  help,  history,  jobs, kill, let, local, logout,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mapfile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popd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printf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pushd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pwd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read,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readonly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return, set,  shift, 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shopt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 source,  suspend,  test, times, trap, true, type, typeset,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ulimit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umask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,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unalias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>, unset, wait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7573CB">
      <w:pPr>
        <w:pStyle w:val="2"/>
      </w:pPr>
      <w:r>
        <w:rPr>
          <w:rFonts w:hint="eastAsia"/>
        </w:rPr>
        <w:t>扩展内容</w:t>
      </w:r>
    </w:p>
    <w:p w:rsidR="006A2497" w:rsidRDefault="006A2497" w:rsidP="006A2497">
      <w:pPr>
        <w:pStyle w:val="3"/>
      </w:pPr>
      <w:r>
        <w:rPr>
          <w:rFonts w:hint="eastAsia"/>
        </w:rPr>
        <w:t>Enable</w:t>
      </w:r>
      <w:r>
        <w:rPr>
          <w:rFonts w:hint="eastAsia"/>
        </w:rPr>
        <w:t>命令</w:t>
      </w:r>
    </w:p>
    <w:p w:rsidR="006A2497" w:rsidRDefault="006A2497" w:rsidP="006A2497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参数：</w:t>
      </w:r>
    </w:p>
    <w:p w:rsidR="006A2497" w:rsidRDefault="006A2497" w:rsidP="006A2497">
      <w:pPr>
        <w:ind w:left="420" w:firstLine="420"/>
        <w:rPr>
          <w:szCs w:val="36"/>
        </w:rPr>
      </w:pPr>
      <w:r>
        <w:rPr>
          <w:rFonts w:hint="eastAsia"/>
          <w:szCs w:val="36"/>
        </w:rPr>
        <w:t xml:space="preserve">Enable -n </w:t>
      </w:r>
      <w:proofErr w:type="gramStart"/>
      <w:r>
        <w:rPr>
          <w:rFonts w:hint="eastAsia"/>
          <w:szCs w:val="36"/>
        </w:rPr>
        <w:t>command  #</w:t>
      </w:r>
      <w:proofErr w:type="gramEnd"/>
      <w:r>
        <w:rPr>
          <w:rFonts w:hint="eastAsia"/>
          <w:szCs w:val="36"/>
        </w:rPr>
        <w:t>关闭指定的内建命令</w:t>
      </w:r>
    </w:p>
    <w:p w:rsidR="006A2497" w:rsidRDefault="006A2497" w:rsidP="006A2497">
      <w:pPr>
        <w:ind w:left="420" w:firstLine="420"/>
        <w:rPr>
          <w:szCs w:val="36"/>
        </w:rPr>
      </w:pPr>
      <w:r>
        <w:rPr>
          <w:rFonts w:hint="eastAsia"/>
          <w:szCs w:val="36"/>
        </w:rPr>
        <w:t xml:space="preserve">Enable </w:t>
      </w:r>
      <w:proofErr w:type="gramStart"/>
      <w:r>
        <w:rPr>
          <w:rFonts w:hint="eastAsia"/>
          <w:szCs w:val="36"/>
        </w:rPr>
        <w:t>command  #</w:t>
      </w:r>
      <w:proofErr w:type="gramEnd"/>
      <w:r>
        <w:rPr>
          <w:rFonts w:hint="eastAsia"/>
          <w:szCs w:val="36"/>
        </w:rPr>
        <w:t xml:space="preserve"> </w:t>
      </w:r>
      <w:r>
        <w:rPr>
          <w:rFonts w:hint="eastAsia"/>
          <w:szCs w:val="36"/>
        </w:rPr>
        <w:t>打开</w:t>
      </w:r>
    </w:p>
    <w:p w:rsidR="006A2497" w:rsidRDefault="006A2497" w:rsidP="006A2497">
      <w:pPr>
        <w:ind w:left="420" w:firstLine="420"/>
        <w:rPr>
          <w:szCs w:val="36"/>
        </w:rPr>
      </w:pPr>
      <w:r>
        <w:rPr>
          <w:rFonts w:hint="eastAsia"/>
          <w:szCs w:val="36"/>
        </w:rPr>
        <w:t>Enable -a   #</w:t>
      </w:r>
      <w:r>
        <w:rPr>
          <w:rFonts w:hint="eastAsia"/>
          <w:szCs w:val="36"/>
        </w:rPr>
        <w:t>列出所有内建命令</w:t>
      </w:r>
    </w:p>
    <w:p w:rsidR="006A2497" w:rsidRDefault="006A2497" w:rsidP="006A2497">
      <w:pPr>
        <w:pStyle w:val="3"/>
        <w:ind w:firstLine="420"/>
      </w:pPr>
      <w:r>
        <w:rPr>
          <w:rFonts w:hint="eastAsia"/>
        </w:rPr>
        <w:t>描述：</w:t>
      </w:r>
    </w:p>
    <w:p w:rsidR="006A2497" w:rsidRDefault="006A2497" w:rsidP="006A2497">
      <w:pPr>
        <w:ind w:left="420"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这个命令用来打开或者关闭</w:t>
      </w:r>
      <w:r>
        <w:rPr>
          <w:rFonts w:hint="eastAsia"/>
          <w:b/>
          <w:bCs/>
          <w:szCs w:val="36"/>
        </w:rPr>
        <w:t>shell</w:t>
      </w:r>
      <w:r>
        <w:rPr>
          <w:rFonts w:hint="eastAsia"/>
          <w:b/>
          <w:bCs/>
          <w:szCs w:val="36"/>
        </w:rPr>
        <w:t>内建命令，默认情况下，在命令被执行时，先从</w:t>
      </w:r>
      <w:r>
        <w:rPr>
          <w:rFonts w:hint="eastAsia"/>
          <w:b/>
          <w:bCs/>
          <w:szCs w:val="36"/>
        </w:rPr>
        <w:t>shell</w:t>
      </w:r>
      <w:r>
        <w:rPr>
          <w:rFonts w:hint="eastAsia"/>
          <w:b/>
          <w:bCs/>
          <w:szCs w:val="36"/>
        </w:rPr>
        <w:t>内</w:t>
      </w:r>
      <w:proofErr w:type="gramStart"/>
      <w:r>
        <w:rPr>
          <w:rFonts w:hint="eastAsia"/>
          <w:b/>
          <w:bCs/>
          <w:szCs w:val="36"/>
        </w:rPr>
        <w:t>建命令</w:t>
      </w:r>
      <w:proofErr w:type="gramEnd"/>
      <w:r>
        <w:rPr>
          <w:rFonts w:hint="eastAsia"/>
          <w:b/>
          <w:bCs/>
          <w:szCs w:val="36"/>
        </w:rPr>
        <w:t>中寻找该命令，然后再从</w:t>
      </w:r>
      <w:r>
        <w:rPr>
          <w:rFonts w:hint="eastAsia"/>
          <w:b/>
          <w:bCs/>
          <w:szCs w:val="36"/>
        </w:rPr>
        <w:t>$path</w:t>
      </w:r>
      <w:r>
        <w:rPr>
          <w:rFonts w:hint="eastAsia"/>
          <w:b/>
          <w:bCs/>
          <w:szCs w:val="36"/>
        </w:rPr>
        <w:t>中寻找；</w:t>
      </w:r>
    </w:p>
    <w:p w:rsidR="006A2497" w:rsidRDefault="006A2497" w:rsidP="006A2497">
      <w:pPr>
        <w:pStyle w:val="3"/>
        <w:ind w:firstLine="420"/>
      </w:pPr>
      <w:r>
        <w:rPr>
          <w:rFonts w:hint="eastAsia"/>
        </w:rPr>
        <w:lastRenderedPageBreak/>
        <w:t>核心内容：</w:t>
      </w:r>
    </w:p>
    <w:p w:rsidR="006A2497" w:rsidRDefault="006A2497" w:rsidP="006A2497">
      <w:pPr>
        <w:ind w:left="420"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这个命令存在的关键在于，当用户想要自定义命令时，如果自定义的命令和内</w:t>
      </w:r>
      <w:proofErr w:type="gramStart"/>
      <w:r>
        <w:rPr>
          <w:rFonts w:hint="eastAsia"/>
          <w:b/>
          <w:bCs/>
          <w:szCs w:val="36"/>
        </w:rPr>
        <w:t>建命令</w:t>
      </w:r>
      <w:proofErr w:type="gramEnd"/>
      <w:r>
        <w:rPr>
          <w:rFonts w:hint="eastAsia"/>
          <w:b/>
          <w:bCs/>
          <w:szCs w:val="36"/>
        </w:rPr>
        <w:t>重名，可以暂时关闭内建命令，以腾出命名空间，在调用自定义命令后再打开内建命令。</w:t>
      </w:r>
    </w:p>
    <w:p w:rsidR="006A2497" w:rsidRDefault="006A2497" w:rsidP="008179AE">
      <w:pPr>
        <w:pStyle w:val="1"/>
      </w:pPr>
      <w:r>
        <w:rPr>
          <w:rFonts w:hint="eastAsia"/>
        </w:rPr>
        <w:t>rm</w:t>
      </w:r>
      <w:r w:rsidRPr="008179AE">
        <w:rPr>
          <w:rFonts w:hint="eastAsia"/>
        </w:rPr>
        <w:t>命令</w:t>
      </w:r>
    </w:p>
    <w:p w:rsidR="006A2497" w:rsidRDefault="006A2497" w:rsidP="006A2497">
      <w:pPr>
        <w:pStyle w:val="2"/>
        <w:ind w:firstLine="420"/>
      </w:pPr>
      <w:r>
        <w:rPr>
          <w:rFonts w:hint="eastAsia"/>
        </w:rPr>
        <w:t>参数</w:t>
      </w:r>
    </w:p>
    <w:p w:rsidR="006A2497" w:rsidRDefault="006A2497" w:rsidP="006A2497">
      <w:pPr>
        <w:ind w:left="420"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Rm -f   #</w:t>
      </w:r>
      <w:r>
        <w:rPr>
          <w:rFonts w:hint="eastAsia"/>
          <w:b/>
          <w:bCs/>
          <w:szCs w:val="36"/>
        </w:rPr>
        <w:t>来强制执行，不管文件是什么类型</w:t>
      </w:r>
    </w:p>
    <w:p w:rsidR="006A2497" w:rsidRDefault="006A2497" w:rsidP="006A2497">
      <w:pPr>
        <w:ind w:left="420"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Rm-r   #</w:t>
      </w:r>
      <w:r>
        <w:rPr>
          <w:rFonts w:hint="eastAsia"/>
          <w:b/>
          <w:bCs/>
          <w:szCs w:val="36"/>
        </w:rPr>
        <w:t>删除目录</w:t>
      </w:r>
    </w:p>
    <w:p w:rsidR="006A2497" w:rsidRDefault="006A2497" w:rsidP="006A2497">
      <w:pPr>
        <w:pStyle w:val="2"/>
        <w:ind w:firstLine="420"/>
      </w:pPr>
      <w:r>
        <w:rPr>
          <w:rFonts w:hint="eastAsia"/>
        </w:rPr>
        <w:t>描述</w:t>
      </w:r>
    </w:p>
    <w:p w:rsidR="006A2497" w:rsidRDefault="006A2497" w:rsidP="006A2497">
      <w:pPr>
        <w:ind w:left="420"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这个命令用来删除文件或目录。删除文件时文件所在的目录是可以被恢复的，如果要删除目录并且不可恢复，请使用</w:t>
      </w:r>
      <w:r>
        <w:rPr>
          <w:rFonts w:hint="eastAsia"/>
          <w:b/>
          <w:bCs/>
          <w:szCs w:val="36"/>
        </w:rPr>
        <w:t>shred</w:t>
      </w:r>
      <w:r>
        <w:rPr>
          <w:rFonts w:hint="eastAsia"/>
          <w:b/>
          <w:bCs/>
          <w:szCs w:val="36"/>
        </w:rPr>
        <w:t>；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注意：使用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rm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>命令前一定要先备份，谨慎使用这个命令</w:t>
      </w:r>
    </w:p>
    <w:p w:rsidR="006A2497" w:rsidRDefault="006A2497" w:rsidP="006A2497">
      <w:pPr>
        <w:ind w:leftChars="200" w:left="56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替代命令：使用mv来移动到临时文件中，或者使用find删除</w:t>
      </w:r>
    </w:p>
    <w:p w:rsidR="006A2497" w:rsidRDefault="006A2497" w:rsidP="006A2497">
      <w:pPr>
        <w:ind w:leftChars="200" w:left="56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用来删除目录时，默认是不会删除根目录（/），可以使用特殊参数指定忽略根目录,--no-preserve-root来忽略根目录；</w:t>
      </w:r>
    </w:p>
    <w:p w:rsidR="006A2497" w:rsidRDefault="006A2497" w:rsidP="006A2497">
      <w:pPr>
        <w:pStyle w:val="3"/>
        <w:ind w:firstLine="420"/>
      </w:pPr>
      <w:r>
        <w:rPr>
          <w:rFonts w:hint="eastAsia"/>
        </w:rPr>
        <w:t>核心内容</w:t>
      </w:r>
      <w:r>
        <w:rPr>
          <w:rFonts w:hint="eastAsia"/>
        </w:rPr>
        <w:t xml:space="preserve"> 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这个命令的关键在于它是一个非常危险的命令，在应用过程中尽可能多的指定参数，进行外科手术式的精确删除，否则后果很严重；而且这里使用的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rm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>是GNU/LINUX下的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rm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>，提供了非常丰富的参数来保证删除的安全性，但尽可能还是少用这个命令，使用上面提到的mv或者是find来进行更精确，安全的删除。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pStyle w:val="1"/>
        <w:keepNext/>
        <w:keepLines/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cat命令的一些特殊用法</w:t>
      </w:r>
    </w:p>
    <w:p w:rsidR="006A2497" w:rsidRDefault="006A2497" w:rsidP="006A2497">
      <w:pPr>
        <w:pStyle w:val="2"/>
      </w:pPr>
      <w:r>
        <w:rPr>
          <w:rFonts w:hint="eastAsia"/>
        </w:rPr>
        <w:t>参数：</w:t>
      </w:r>
    </w:p>
    <w:p w:rsidR="006A2497" w:rsidRDefault="006A2497" w:rsidP="006A2497">
      <w:pPr>
        <w:ind w:left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 xml:space="preserve">Cat &gt;&gt; 1.txt &lt;&lt; EOF 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STRING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lastRenderedPageBreak/>
        <w:t>STRING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...........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EOF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这个命令可以将1.txt打开进行编辑，编辑的内容是EOF标签之间的内容。因为cat&gt;&gt;file或者cat&gt;file用来创建一个文件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Cat file1 - file 2 可以先输出文件1的内容，然后是标准输出，然后是file2的内容；（不知道如何结束标准输出）</w:t>
      </w:r>
    </w:p>
    <w:p w:rsidR="006A2497" w:rsidRDefault="006A2497" w:rsidP="006A2497">
      <w:pPr>
        <w:pStyle w:val="2"/>
      </w:pPr>
      <w:r>
        <w:rPr>
          <w:rFonts w:hint="eastAsia"/>
        </w:rPr>
        <w:t>描述：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这个命令用来查看文件中的内容，有几个有用的属性用来让内容显示更加标准和规范，比如添加行号，去掉空行，去掉tab字符等。还可以同时打开多个文件内容，顺序就按照文件的打开顺序。</w:t>
      </w:r>
    </w:p>
    <w:p w:rsidR="006A2497" w:rsidRDefault="006A2497" w:rsidP="006A2497">
      <w:pPr>
        <w:pStyle w:val="2"/>
      </w:pPr>
      <w:r>
        <w:rPr>
          <w:rFonts w:hint="eastAsia"/>
        </w:rPr>
        <w:t>核心内容：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的关键不是用来查看文件内容，而是作为标准输入的一部分，因为使用vi可以更有效的查看，而作为标准输入的一部分，使用这个命令更好，而且它提供了一系列参数用来显示更规范的输出。它更多的是和&gt;&gt;,&gt;,&lt;&lt;,&lt;结合，或者结合管道符号来完成后续的事情；</w:t>
      </w:r>
    </w:p>
    <w:p w:rsidR="006A2497" w:rsidRDefault="006A2497" w:rsidP="006A2497">
      <w:pPr>
        <w:pStyle w:val="1"/>
        <w:keepNext/>
        <w:keepLines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一头一尾：head命令和tail命令</w:t>
      </w:r>
    </w:p>
    <w:p w:rsidR="006A2497" w:rsidRDefault="006A2497" w:rsidP="006A2497">
      <w:pPr>
        <w:pStyle w:val="2"/>
      </w:pPr>
      <w:r>
        <w:rPr>
          <w:rFonts w:hint="eastAsia"/>
        </w:rPr>
        <w:t>参数：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这个命令有多个参数，使用长参数和短参数的效果是一致的；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-c byte   #表示输出指定大小的文件行数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 xml:space="preserve">-v  </w:t>
      </w:r>
      <w:r>
        <w:rPr>
          <w:rFonts w:asciiTheme="minorEastAsia" w:hAnsiTheme="minorEastAsia" w:cstheme="minorEastAsia" w:hint="eastAsia"/>
          <w:b/>
          <w:szCs w:val="28"/>
        </w:rPr>
        <w:tab/>
      </w:r>
      <w:r>
        <w:rPr>
          <w:rFonts w:asciiTheme="minorEastAsia" w:hAnsiTheme="minorEastAsia" w:cstheme="minorEastAsia" w:hint="eastAsia"/>
          <w:b/>
          <w:szCs w:val="28"/>
        </w:rPr>
        <w:tab/>
        <w:t xml:space="preserve"> #表示输出文件的标题</w:t>
      </w:r>
    </w:p>
    <w:p w:rsidR="006A2497" w:rsidRDefault="006A2497" w:rsidP="006A2497">
      <w:pPr>
        <w:pStyle w:val="2"/>
      </w:pPr>
      <w:r>
        <w:rPr>
          <w:rFonts w:hint="eastAsia"/>
        </w:rPr>
        <w:t>描述：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用来读取文件的内容，逐行读取，如果读取不到文件，或者读取到以-开头的文件，则从标准输出中读取；默认取前10行的内容。这个命令提供了很多参数，用来以某种方式按行读取，比如以文件大小，使用c参数指定读取文件的大小，单位可以是</w:t>
      </w:r>
      <w:proofErr w:type="gramStart"/>
      <w:r>
        <w:rPr>
          <w:rFonts w:asciiTheme="minorEastAsia" w:hAnsiTheme="minorEastAsia" w:cstheme="minorEastAsia" w:hint="eastAsia"/>
          <w:b/>
          <w:szCs w:val="28"/>
        </w:rPr>
        <w:t>千兆吉太</w:t>
      </w:r>
      <w:proofErr w:type="gramEnd"/>
      <w:r>
        <w:rPr>
          <w:rFonts w:asciiTheme="minorEastAsia" w:hAnsiTheme="minorEastAsia" w:cstheme="minorEastAsia" w:hint="eastAsia"/>
          <w:b/>
          <w:szCs w:val="28"/>
        </w:rPr>
        <w:t>……中的一个；还可以指定输出的行数，使用n参数；</w:t>
      </w:r>
    </w:p>
    <w:p w:rsidR="006A2497" w:rsidRDefault="006A2497" w:rsidP="006A2497">
      <w:pPr>
        <w:pStyle w:val="2"/>
      </w:pPr>
      <w:r>
        <w:rPr>
          <w:rFonts w:hint="eastAsia"/>
        </w:rPr>
        <w:lastRenderedPageBreak/>
        <w:t>核心内容：</w:t>
      </w: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这个命令用来逐行读取数据，它和tail命令是一对，它最重要的是从文件的开头开始读取，而tail是从文件的末尾开始。它也可以作为标准输出的后续处理命令；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ind w:left="420" w:firstLine="420"/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pStyle w:val="2"/>
      </w:pPr>
      <w:r>
        <w:rPr>
          <w:rFonts w:hint="eastAsia"/>
        </w:rPr>
        <w:t>参数：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这个命令很多地方是和head类似，但又有一些额外的功能。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-f 用来实时跟踪文件的尾部，把尾部的变化会一直监控起来，并实时显示；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-p=</w:t>
      </w:r>
      <w:proofErr w:type="spellStart"/>
      <w:proofErr w:type="gramStart"/>
      <w:r>
        <w:rPr>
          <w:rFonts w:asciiTheme="minorEastAsia" w:hAnsiTheme="minorEastAsia" w:cstheme="minorEastAsia" w:hint="eastAsia"/>
          <w:b/>
          <w:szCs w:val="28"/>
        </w:rPr>
        <w:t>pid</w:t>
      </w:r>
      <w:proofErr w:type="spellEnd"/>
      <w:proofErr w:type="gramEnd"/>
      <w:r>
        <w:rPr>
          <w:rFonts w:asciiTheme="minorEastAsia" w:hAnsiTheme="minorEastAsia" w:cstheme="minorEastAsia" w:hint="eastAsia"/>
          <w:b/>
          <w:szCs w:val="28"/>
        </w:rPr>
        <w:t xml:space="preserve"> 和f一起连用，用来创建一个新的线程来监控某个文件，比如有用户正在打开一个文件，而管理员可以通过这个方式来监控用户文件（但是现在好像不能用了）</w:t>
      </w:r>
    </w:p>
    <w:p w:rsidR="006A2497" w:rsidRDefault="006A2497" w:rsidP="006A2497">
      <w:pPr>
        <w:pStyle w:val="2"/>
      </w:pPr>
      <w:r>
        <w:rPr>
          <w:rFonts w:hint="eastAsia"/>
        </w:rPr>
        <w:t>描述：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这个命令用来从尾部开始读取文件，逐行读取，可以指定读取的文件大小，使用n参数；也可以指定读到哪一行，使用+n参数；另一个非常有用的地方是用来监控文件的变化，使用f参数可以实时监控文件的变化；</w:t>
      </w:r>
    </w:p>
    <w:p w:rsidR="006A2497" w:rsidRDefault="006A2497" w:rsidP="006A2497">
      <w:pPr>
        <w:pStyle w:val="2"/>
      </w:pPr>
      <w:r>
        <w:rPr>
          <w:rFonts w:hint="eastAsia"/>
        </w:rPr>
        <w:t>核心：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这个命令最重要的一个特性不是读取行，而是监控文件的尾部，以实时查看文件的变化；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pStyle w:val="1"/>
        <w:keepNext/>
        <w:keepLines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rPr>
          <w:rFonts w:asciiTheme="minorEastAsia" w:hAnsiTheme="minorEastAsia" w:cstheme="minorEastAsia"/>
        </w:rPr>
      </w:pPr>
      <w:r>
        <w:rPr>
          <w:rFonts w:hint="eastAsia"/>
        </w:rPr>
        <w:t>mkdir</w:t>
      </w:r>
      <w:r>
        <w:rPr>
          <w:rFonts w:hint="eastAsia"/>
        </w:rPr>
        <w:t>命令：</w:t>
      </w:r>
    </w:p>
    <w:p w:rsidR="006A2497" w:rsidRDefault="006A2497" w:rsidP="006A2497">
      <w:pPr>
        <w:pStyle w:val="2"/>
      </w:pPr>
      <w:r>
        <w:rPr>
          <w:rFonts w:hint="eastAsia"/>
        </w:rPr>
        <w:t>参数：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使用-p参数，递归创建目录，即使目录不存在也会创建</w:t>
      </w:r>
    </w:p>
    <w:p w:rsidR="006A2497" w:rsidRDefault="006A2497" w:rsidP="006A2497">
      <w:pPr>
        <w:pStyle w:val="2"/>
      </w:pPr>
      <w:r>
        <w:rPr>
          <w:rFonts w:hint="eastAsia"/>
        </w:rPr>
        <w:t>描述：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用来创建目录，可以递归的创建目录和子目录，如果一个目录已经存在，会报错；但是使用p参数即可忽略错误，它不会做任何事；p参数还有一个用法，递归的创建目录，不管子目录是否存在，都可以多级创建目录；</w:t>
      </w:r>
    </w:p>
    <w:p w:rsidR="006A2497" w:rsidRDefault="006A2497" w:rsidP="006A2497">
      <w:pPr>
        <w:pStyle w:val="2"/>
      </w:pPr>
      <w:r>
        <w:rPr>
          <w:rFonts w:hint="eastAsia"/>
        </w:rPr>
        <w:lastRenderedPageBreak/>
        <w:t>核心：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这个命令最有用的地方在于递归创建多级目录，还可以同时创建多个分目录，中间使用空格分开即可；使用p参数用来忽略错误，并创建递归目录；使用v参数显示详细的创建过程；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36"/>
        </w:rPr>
      </w:pP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pStyle w:val="1"/>
        <w:keepNext/>
        <w:keepLines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别名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复制一个文件到一个已存在的目录下，会弹出提示。如何在不提示的情况下直接执行程序，下面会讨论别名的概念和用法</w:t>
      </w:r>
    </w:p>
    <w:p w:rsidR="006A2497" w:rsidRDefault="006A2497" w:rsidP="006A2497">
      <w:pPr>
        <w:pStyle w:val="2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hint="eastAsia"/>
        </w:rPr>
        <w:t>参数：</w:t>
      </w:r>
    </w:p>
    <w:p w:rsidR="006A2497" w:rsidRDefault="006A2497" w:rsidP="006A2497">
      <w:pPr>
        <w:pStyle w:val="2"/>
      </w:pPr>
      <w:r>
        <w:rPr>
          <w:rFonts w:hint="eastAsia"/>
        </w:rPr>
        <w:t>描述：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Linux因为有时候命令很长，或者需要用到时经常会用到的是这个命令加上其他参数，所以用一个别名来替代这个较长的命令。Linux使用alias这个命令来查看别名，修改，停用别名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noProof/>
          <w:szCs w:val="28"/>
        </w:rPr>
        <w:drawing>
          <wp:inline distT="0" distB="0" distL="114300" distR="114300" wp14:anchorId="77BD0D65" wp14:editId="2AB7D8D3">
            <wp:extent cx="5390515" cy="1228725"/>
            <wp:effectExtent l="0" t="0" r="6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这是默认命令行里存在的别名，比如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cp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>，会调用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cp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 -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i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 命令，即当复制的文件遇到重名时，会弹出提示。有两种方法来关闭这种提示：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一是使用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unalias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 ，直接停用别名，这样系统的一切别名服务都会被停止，只在当前回话有效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但是不推荐这种方式，因为这本来就是系统为提高安全性而开发的特性，这会降低系统的安全性。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二是使用反斜杠\,比如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cp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>命令，在使用时在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cp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>命令前添加\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cp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>，即可临时关闭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cp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>的别名，下图演示了这种用法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noProof/>
          <w:szCs w:val="28"/>
        </w:rPr>
        <w:lastRenderedPageBreak/>
        <w:drawing>
          <wp:inline distT="0" distB="0" distL="114300" distR="114300" wp14:anchorId="6A05D750" wp14:editId="7D220EE5">
            <wp:extent cx="5394325" cy="1499870"/>
            <wp:effectExtent l="0" t="0" r="15875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499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很多时候我们需要自定义别名，使用alias name=</w:t>
      </w:r>
      <w:proofErr w:type="gramStart"/>
      <w:r>
        <w:rPr>
          <w:rFonts w:asciiTheme="minorEastAsia" w:hAnsiTheme="minorEastAsia" w:cstheme="minorEastAsia" w:hint="eastAsia"/>
          <w:b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b/>
          <w:szCs w:val="28"/>
        </w:rPr>
        <w:t>string</w:t>
      </w:r>
      <w:proofErr w:type="gramStart"/>
      <w:r>
        <w:rPr>
          <w:rFonts w:asciiTheme="minorEastAsia" w:hAnsiTheme="minorEastAsia" w:cstheme="minorEastAsia" w:hint="eastAsia"/>
          <w:b/>
          <w:szCs w:val="28"/>
        </w:rPr>
        <w:t>’</w:t>
      </w:r>
      <w:proofErr w:type="gramEnd"/>
      <w:r>
        <w:rPr>
          <w:rFonts w:asciiTheme="minorEastAsia" w:hAnsiTheme="minorEastAsia" w:cstheme="minorEastAsia" w:hint="eastAsia"/>
          <w:b/>
          <w:szCs w:val="28"/>
        </w:rPr>
        <w:t>来自定义别名，下图演示了这种方式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noProof/>
          <w:szCs w:val="28"/>
        </w:rPr>
        <w:drawing>
          <wp:inline distT="0" distB="0" distL="114300" distR="114300" wp14:anchorId="1EA26A8B" wp14:editId="57DE1A01">
            <wp:extent cx="4399915" cy="1114425"/>
            <wp:effectExtent l="0" t="0" r="63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也可以取消别名，使用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ualias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 name 来取消别名，如下图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noProof/>
          <w:szCs w:val="28"/>
        </w:rPr>
        <w:drawing>
          <wp:inline distT="0" distB="0" distL="114300" distR="114300" wp14:anchorId="7E988B73" wp14:editId="3D2ABAFB">
            <wp:extent cx="3961765" cy="139065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但是以上的这些操作仅仅在当前会话有效，当关闭当前回话后，别名依然有用。如果想让别名一直生效，需要在全局文件中进行声明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 xml:space="preserve">Alias </w:t>
      </w:r>
      <w:proofErr w:type="spellStart"/>
      <w:r>
        <w:rPr>
          <w:rFonts w:asciiTheme="minorEastAsia" w:hAnsiTheme="minorEastAsia" w:cstheme="minorEastAsia" w:hint="eastAsia"/>
          <w:b/>
          <w:szCs w:val="28"/>
        </w:rPr>
        <w:t>rm</w:t>
      </w:r>
      <w:proofErr w:type="spellEnd"/>
      <w:r>
        <w:rPr>
          <w:rFonts w:asciiTheme="minorEastAsia" w:hAnsiTheme="minorEastAsia" w:cstheme="minorEastAsia" w:hint="eastAsia"/>
          <w:b/>
          <w:szCs w:val="28"/>
        </w:rPr>
        <w:t xml:space="preserve">=’echo don’t use this </w:t>
      </w:r>
      <w:proofErr w:type="gramStart"/>
      <w:r>
        <w:rPr>
          <w:rFonts w:asciiTheme="minorEastAsia" w:hAnsiTheme="minorEastAsia" w:cstheme="minorEastAsia" w:hint="eastAsia"/>
          <w:b/>
          <w:szCs w:val="28"/>
        </w:rPr>
        <w:t>command ,</w:t>
      </w:r>
      <w:proofErr w:type="gramEnd"/>
      <w:r>
        <w:rPr>
          <w:rFonts w:asciiTheme="minorEastAsia" w:hAnsiTheme="minorEastAsia" w:cstheme="minorEastAsia" w:hint="eastAsia"/>
          <w:b/>
          <w:szCs w:val="28"/>
        </w:rPr>
        <w:t xml:space="preserve"> due of danger’  定义别名</w:t>
      </w:r>
    </w:p>
    <w:p w:rsidR="006A2497" w:rsidRDefault="006A2497" w:rsidP="006A2497">
      <w:pPr>
        <w:pStyle w:val="2"/>
      </w:pPr>
      <w:r>
        <w:rPr>
          <w:rFonts w:hint="eastAsia"/>
        </w:rPr>
        <w:t>核心：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bCs/>
          <w:szCs w:val="36"/>
        </w:rPr>
      </w:pPr>
      <w:r>
        <w:rPr>
          <w:rFonts w:asciiTheme="minorEastAsia" w:hAnsiTheme="minorEastAsia" w:cstheme="minorEastAsia" w:hint="eastAsia"/>
          <w:b/>
          <w:bCs/>
          <w:szCs w:val="36"/>
        </w:rPr>
        <w:t>如果想要让自定义的别名永久生效，可以编辑~/.</w:t>
      </w:r>
      <w:proofErr w:type="spellStart"/>
      <w:r>
        <w:rPr>
          <w:rFonts w:asciiTheme="minorEastAsia" w:hAnsiTheme="minorEastAsia" w:cstheme="minorEastAsia" w:hint="eastAsia"/>
          <w:b/>
          <w:bCs/>
          <w:szCs w:val="36"/>
        </w:rPr>
        <w:t>bashrc</w:t>
      </w:r>
      <w:proofErr w:type="spellEnd"/>
      <w:r>
        <w:rPr>
          <w:rFonts w:asciiTheme="minorEastAsia" w:hAnsiTheme="minorEastAsia" w:cstheme="minorEastAsia" w:hint="eastAsia"/>
          <w:b/>
          <w:bCs/>
          <w:szCs w:val="36"/>
        </w:rPr>
        <w:t xml:space="preserve">这个文件，在文件的末尾追加alias </w:t>
      </w:r>
      <w:proofErr w:type="spellStart"/>
      <w:r>
        <w:rPr>
          <w:rFonts w:asciiTheme="minorEastAsia" w:hAnsiTheme="minorEastAsia" w:cstheme="minorEastAsia" w:hint="eastAsia"/>
          <w:b/>
          <w:bCs/>
          <w:szCs w:val="36"/>
        </w:rPr>
        <w:t>cls</w:t>
      </w:r>
      <w:proofErr w:type="spellEnd"/>
      <w:r>
        <w:rPr>
          <w:rFonts w:asciiTheme="minorEastAsia" w:hAnsiTheme="minorEastAsia" w:cstheme="minorEastAsia" w:hint="eastAsia"/>
          <w:b/>
          <w:bCs/>
          <w:szCs w:val="36"/>
        </w:rPr>
        <w:t>=’clear’ 保存，然后重新登录即可；下图显示了这种用法：</w:t>
      </w:r>
    </w:p>
    <w:p w:rsidR="006A2497" w:rsidRDefault="006A2497" w:rsidP="006A2497">
      <w:pPr>
        <w:ind w:firstLine="420"/>
      </w:pPr>
      <w:r>
        <w:rPr>
          <w:noProof/>
        </w:rPr>
        <w:lastRenderedPageBreak/>
        <w:drawing>
          <wp:inline distT="0" distB="0" distL="114300" distR="114300" wp14:anchorId="2B5400EF" wp14:editId="50B48AD1">
            <wp:extent cx="3952240" cy="34664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ind w:firstLine="420"/>
      </w:pPr>
    </w:p>
    <w:p w:rsidR="006A2497" w:rsidRDefault="006A2497" w:rsidP="006A2497">
      <w:pPr>
        <w:pStyle w:val="1"/>
        <w:keepNext/>
        <w:keepLines/>
        <w:widowControl w:val="0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Seq</w:t>
      </w:r>
    </w:p>
    <w:p w:rsidR="006A2497" w:rsidRDefault="006A2497" w:rsidP="006A2497">
      <w:pPr>
        <w:pStyle w:val="2"/>
      </w:pPr>
      <w:r>
        <w:rPr>
          <w:rFonts w:hint="eastAsia"/>
        </w:rPr>
        <w:t>参数：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bCs/>
          <w:szCs w:val="36"/>
        </w:rPr>
      </w:pPr>
      <w:r>
        <w:rPr>
          <w:rFonts w:asciiTheme="minorEastAsia" w:hAnsiTheme="minorEastAsia" w:cstheme="minorEastAsia" w:hint="eastAsia"/>
          <w:b/>
          <w:bCs/>
          <w:szCs w:val="36"/>
        </w:rPr>
        <w:t>F参数用来输出指定格式的字符串或数字，格式化的参数和python中的类似，下图演示了这种方法：</w:t>
      </w:r>
    </w:p>
    <w:p w:rsidR="006A2497" w:rsidRDefault="006A2497" w:rsidP="006A2497">
      <w:pPr>
        <w:ind w:firstLine="420"/>
      </w:pPr>
      <w:r>
        <w:rPr>
          <w:noProof/>
        </w:rPr>
        <w:drawing>
          <wp:inline distT="0" distB="0" distL="114300" distR="114300" wp14:anchorId="393E6465" wp14:editId="299E42D2">
            <wp:extent cx="3190240" cy="8763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ind w:firstLine="420"/>
      </w:pPr>
      <w:r>
        <w:rPr>
          <w:noProof/>
        </w:rPr>
        <w:drawing>
          <wp:inline distT="0" distB="0" distL="114300" distR="114300" wp14:anchorId="37763ABF" wp14:editId="4DB87DAA">
            <wp:extent cx="3123565" cy="9239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ind w:firstLine="420"/>
      </w:pPr>
      <w:r>
        <w:rPr>
          <w:noProof/>
        </w:rPr>
        <w:drawing>
          <wp:inline distT="0" distB="0" distL="114300" distR="114300" wp14:anchorId="39B9B927" wp14:editId="2500D134">
            <wp:extent cx="3218815" cy="1028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ind w:firstLine="420"/>
      </w:pPr>
      <w:r>
        <w:rPr>
          <w:noProof/>
        </w:rPr>
        <w:lastRenderedPageBreak/>
        <w:drawing>
          <wp:inline distT="0" distB="0" distL="114300" distR="114300" wp14:anchorId="2B668F09" wp14:editId="188A0944">
            <wp:extent cx="3256915" cy="9525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描述：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这个命令用来产生一个数字序列，默认从1开始，步长为1，如果第一个数大于最后</w:t>
      </w:r>
      <w:proofErr w:type="gramStart"/>
      <w:r>
        <w:rPr>
          <w:rFonts w:asciiTheme="minorEastAsia" w:hAnsiTheme="minorEastAsia" w:cstheme="minorEastAsia" w:hint="eastAsia"/>
          <w:b/>
          <w:szCs w:val="28"/>
        </w:rPr>
        <w:t>一</w:t>
      </w:r>
      <w:proofErr w:type="gramEnd"/>
      <w:r>
        <w:rPr>
          <w:rFonts w:asciiTheme="minorEastAsia" w:hAnsiTheme="minorEastAsia" w:cstheme="minorEastAsia" w:hint="eastAsia"/>
          <w:b/>
          <w:szCs w:val="28"/>
        </w:rPr>
        <w:t>个数，则步长为负数；</w:t>
      </w:r>
    </w:p>
    <w:p w:rsidR="006A2497" w:rsidRDefault="006A2497" w:rsidP="006A2497">
      <w:pPr>
        <w:ind w:firstLine="420"/>
      </w:pPr>
      <w:r>
        <w:rPr>
          <w:noProof/>
        </w:rPr>
        <w:drawing>
          <wp:inline distT="0" distB="0" distL="114300" distR="114300" wp14:anchorId="029223A3" wp14:editId="3B6DE4F4">
            <wp:extent cx="3285490" cy="344741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ind w:firstLine="420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还有一个有用的特性是输出指定格式的浮点数，使用</w:t>
      </w:r>
      <w:r>
        <w:rPr>
          <w:rFonts w:hint="eastAsia"/>
          <w:b/>
          <w:bCs/>
          <w:szCs w:val="36"/>
        </w:rPr>
        <w:t>f</w:t>
      </w:r>
      <w:r>
        <w:rPr>
          <w:rFonts w:hint="eastAsia"/>
          <w:b/>
          <w:bCs/>
          <w:szCs w:val="36"/>
        </w:rPr>
        <w:t>参数，上面已经显示了如何操作；</w:t>
      </w:r>
    </w:p>
    <w:p w:rsidR="006A2497" w:rsidRDefault="006A2497" w:rsidP="006A2497">
      <w:pPr>
        <w:ind w:firstLine="420"/>
      </w:pP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核心：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28"/>
        </w:rPr>
      </w:pPr>
      <w:r>
        <w:rPr>
          <w:rFonts w:asciiTheme="minorEastAsia" w:hAnsiTheme="minorEastAsia" w:cstheme="minorEastAsia" w:hint="eastAsia"/>
          <w:b/>
          <w:szCs w:val="28"/>
        </w:rPr>
        <w:t>这个命令最重要的是产生一个数字序列，作为标准输入，或者作为迭代对象进行处理，在shell编程中有很多应用；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pStyle w:val="1"/>
        <w:keepNext/>
        <w:keepLines/>
        <w:widowControl w:val="0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rPr>
          <w:rFonts w:ascii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</w:rPr>
        <w:t>特殊符号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Style w:val="2Char"/>
          <w:rFonts w:hint="eastAsia"/>
        </w:rPr>
        <w:t>分号</w:t>
      </w:r>
      <w:r>
        <w:rPr>
          <w:rFonts w:asciiTheme="minorEastAsia" w:hAnsiTheme="minorEastAsia" w:cstheme="minorEastAsia" w:hint="eastAsia"/>
          <w:b/>
          <w:szCs w:val="36"/>
        </w:rPr>
        <w:t>：分号用来在一行中执行多个命令之间的分隔符</w:t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lastRenderedPageBreak/>
        <w:drawing>
          <wp:inline distT="0" distB="0" distL="114300" distR="114300" wp14:anchorId="01F53C17" wp14:editId="380EE17F">
            <wp:extent cx="3323590" cy="971550"/>
            <wp:effectExtent l="0" t="0" r="1016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Style w:val="2Char"/>
          <w:rFonts w:hint="eastAsia"/>
        </w:rPr>
        <w:t>大括号</w:t>
      </w:r>
      <w:r>
        <w:rPr>
          <w:rFonts w:asciiTheme="minorEastAsia" w:hAnsiTheme="minorEastAsia" w:cstheme="minorEastAsia" w:hint="eastAsia"/>
          <w:b/>
          <w:szCs w:val="36"/>
        </w:rPr>
        <w:t>：</w:t>
      </w:r>
      <w:proofErr w:type="gramStart"/>
      <w:r>
        <w:rPr>
          <w:rFonts w:asciiTheme="minorEastAsia" w:hAnsiTheme="minorEastAsia" w:cstheme="minorEastAsia" w:hint="eastAsia"/>
          <w:b/>
          <w:szCs w:val="36"/>
        </w:rPr>
        <w:t>{}用来生成序列</w:t>
      </w:r>
      <w:proofErr w:type="gramEnd"/>
      <w:r>
        <w:rPr>
          <w:rFonts w:asciiTheme="minorEastAsia" w:hAnsiTheme="minorEastAsia" w:cstheme="minorEastAsia" w:hint="eastAsia"/>
          <w:b/>
          <w:szCs w:val="36"/>
        </w:rPr>
        <w:t>，配合echo使用，在find中存放数据的集合，以..两个点号进行扩展，左右边界都包括；</w:t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drawing>
          <wp:inline distT="0" distB="0" distL="114300" distR="114300" wp14:anchorId="2DEDA63F" wp14:editId="110F98F4">
            <wp:extent cx="5395595" cy="1085850"/>
            <wp:effectExtent l="0" t="0" r="146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drawing>
          <wp:inline distT="0" distB="0" distL="114300" distR="114300" wp14:anchorId="1E6B88DB" wp14:editId="1E6E0696">
            <wp:extent cx="5394960" cy="911860"/>
            <wp:effectExtent l="0" t="0" r="152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91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 xml:space="preserve">感叹号：! + </w:t>
      </w:r>
      <w:proofErr w:type="gramStart"/>
      <w:r>
        <w:rPr>
          <w:rFonts w:asciiTheme="minorEastAsia" w:hAnsiTheme="minorEastAsia" w:cstheme="minorEastAsia" w:hint="eastAsia"/>
          <w:b/>
          <w:szCs w:val="36"/>
        </w:rPr>
        <w:t>字母  调出最近一次以此字母开头的命令</w:t>
      </w:r>
      <w:proofErr w:type="gramEnd"/>
      <w:r>
        <w:rPr>
          <w:rFonts w:asciiTheme="minorEastAsia" w:hAnsiTheme="minorEastAsia" w:cstheme="minorEastAsia" w:hint="eastAsia"/>
          <w:b/>
          <w:szCs w:val="36"/>
        </w:rPr>
        <w:t>；</w:t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drawing>
          <wp:inline distT="0" distB="0" distL="114300" distR="114300" wp14:anchorId="7DFF77D6" wp14:editId="4CA55AA8">
            <wp:extent cx="4009390" cy="619125"/>
            <wp:effectExtent l="0" t="0" r="1016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双感叹号：!! 表示调出最后一次使用的命令（用不到，因为有更好的）</w:t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drawing>
          <wp:inline distT="0" distB="0" distL="114300" distR="114300" wp14:anchorId="7E93BA11" wp14:editId="0456129E">
            <wp:extent cx="2999740" cy="1571625"/>
            <wp:effectExtent l="0" t="0" r="1016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感叹号+数字  调出</w:t>
      </w:r>
      <w:proofErr w:type="gramStart"/>
      <w:r>
        <w:rPr>
          <w:rFonts w:asciiTheme="minorEastAsia" w:hAnsiTheme="minorEastAsia" w:cstheme="minorEastAsia" w:hint="eastAsia"/>
          <w:b/>
          <w:szCs w:val="36"/>
        </w:rPr>
        <w:t>历史第</w:t>
      </w:r>
      <w:proofErr w:type="spellStart"/>
      <w:proofErr w:type="gramEnd"/>
      <w:r>
        <w:rPr>
          <w:rFonts w:asciiTheme="minorEastAsia" w:hAnsiTheme="minorEastAsia" w:cstheme="minorEastAsia" w:hint="eastAsia"/>
          <w:b/>
          <w:szCs w:val="36"/>
        </w:rPr>
        <w:t>i</w:t>
      </w:r>
      <w:proofErr w:type="spellEnd"/>
      <w:r>
        <w:rPr>
          <w:rFonts w:asciiTheme="minorEastAsia" w:hAnsiTheme="minorEastAsia" w:cstheme="minorEastAsia" w:hint="eastAsia"/>
          <w:b/>
          <w:szCs w:val="36"/>
        </w:rPr>
        <w:t>条命令，中间没有空格</w:t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drawing>
          <wp:inline distT="0" distB="0" distL="114300" distR="114300" wp14:anchorId="7514F55C" wp14:editId="4015D2F1">
            <wp:extent cx="4761865" cy="1076325"/>
            <wp:effectExtent l="0" t="0" r="63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横线-： 进入上一次的目录，不是上一级的目录</w:t>
      </w:r>
    </w:p>
    <w:p w:rsidR="006A2497" w:rsidRDefault="006A2497" w:rsidP="006A24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noProof/>
        </w:rPr>
        <w:lastRenderedPageBreak/>
        <w:drawing>
          <wp:inline distT="0" distB="0" distL="114300" distR="114300" wp14:anchorId="204A3F98" wp14:editId="5B766E1A">
            <wp:extent cx="3495040" cy="2694940"/>
            <wp:effectExtent l="0" t="0" r="1016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pStyle w:val="1"/>
      </w:pPr>
      <w:r>
        <w:rPr>
          <w:rFonts w:hint="eastAsia"/>
        </w:rPr>
        <w:t>history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参数：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History： 记录命令历史，使用-c来清除历史记录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noProof/>
        </w:rPr>
        <w:drawing>
          <wp:inline distT="0" distB="0" distL="114300" distR="114300" wp14:anchorId="696ACB03" wp14:editId="40FB1DB0">
            <wp:extent cx="3380740" cy="857250"/>
            <wp:effectExtent l="0" t="0" r="1016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 xml:space="preserve">History </w:t>
      </w:r>
      <w:proofErr w:type="spellStart"/>
      <w:proofErr w:type="gramStart"/>
      <w:r>
        <w:rPr>
          <w:rFonts w:asciiTheme="minorEastAsia" w:hAnsiTheme="minorEastAsia" w:cstheme="minorEastAsia" w:hint="eastAsia"/>
          <w:b/>
          <w:szCs w:val="36"/>
        </w:rPr>
        <w:t>num</w:t>
      </w:r>
      <w:proofErr w:type="spellEnd"/>
      <w:r>
        <w:rPr>
          <w:rFonts w:asciiTheme="minorEastAsia" w:hAnsiTheme="minorEastAsia" w:cstheme="minorEastAsia" w:hint="eastAsia"/>
          <w:b/>
          <w:szCs w:val="36"/>
        </w:rPr>
        <w:t xml:space="preserve">  列出最近的</w:t>
      </w:r>
      <w:proofErr w:type="spellStart"/>
      <w:r>
        <w:rPr>
          <w:rFonts w:asciiTheme="minorEastAsia" w:hAnsiTheme="minorEastAsia" w:cstheme="minorEastAsia" w:hint="eastAsia"/>
          <w:b/>
          <w:szCs w:val="36"/>
        </w:rPr>
        <w:t>num</w:t>
      </w:r>
      <w:proofErr w:type="spellEnd"/>
      <w:r>
        <w:rPr>
          <w:rFonts w:asciiTheme="minorEastAsia" w:hAnsiTheme="minorEastAsia" w:cstheme="minorEastAsia" w:hint="eastAsia"/>
          <w:b/>
          <w:szCs w:val="36"/>
        </w:rPr>
        <w:t>条命令</w:t>
      </w:r>
      <w:proofErr w:type="gramEnd"/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描述：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这个命令用来查看历史命令和记录，参数用来操作指定的命令，可以进行删除历史记录，使用c，也可以删除指定的条目，使用d；这个命令是内建命令，使用help来查看帮助；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r>
        <w:rPr>
          <w:rFonts w:asciiTheme="minorEastAsia" w:hAnsiTheme="minorEastAsia" w:cstheme="minorEastAsia" w:hint="eastAsia"/>
          <w:b/>
          <w:szCs w:val="36"/>
        </w:rPr>
        <w:t>核心：</w:t>
      </w:r>
    </w:p>
    <w:p w:rsidR="006A2497" w:rsidRDefault="006A2497" w:rsidP="006A2497">
      <w:pPr>
        <w:ind w:firstLine="420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  <w:szCs w:val="36"/>
        </w:rPr>
        <w:t>这个命令的核心是对于使用过的命令的一种操作，包括添加和删除，查看和选择指定的命令。</w:t>
      </w:r>
    </w:p>
    <w:p w:rsidR="006A2497" w:rsidRDefault="006A2497" w:rsidP="006A2497">
      <w:pPr>
        <w:pStyle w:val="1"/>
      </w:pPr>
      <w:r>
        <w:rPr>
          <w:rFonts w:hint="eastAsia"/>
        </w:rPr>
        <w:t>10</w:t>
      </w:r>
      <w:proofErr w:type="gramStart"/>
      <w:r>
        <w:rPr>
          <w:rFonts w:hint="eastAsia"/>
        </w:rPr>
        <w:t>.Linux</w:t>
      </w:r>
      <w:r>
        <w:rPr>
          <w:rFonts w:hint="eastAsia"/>
        </w:rPr>
        <w:t>快捷键</w:t>
      </w:r>
      <w:proofErr w:type="gramEnd"/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proofErr w:type="spellStart"/>
      <w:r>
        <w:rPr>
          <w:rFonts w:asciiTheme="minorEastAsia" w:hAnsiTheme="minorEastAsia" w:cstheme="minorEastAsia" w:hint="eastAsia"/>
          <w:b/>
          <w:szCs w:val="36"/>
        </w:rPr>
        <w:t>Ctrl+</w:t>
      </w:r>
      <w:proofErr w:type="gramStart"/>
      <w:r>
        <w:rPr>
          <w:rFonts w:asciiTheme="minorEastAsia" w:hAnsiTheme="minorEastAsia" w:cstheme="minorEastAsia" w:hint="eastAsia"/>
          <w:b/>
          <w:szCs w:val="36"/>
        </w:rPr>
        <w:t>a</w:t>
      </w:r>
      <w:proofErr w:type="spellEnd"/>
      <w:r>
        <w:rPr>
          <w:rFonts w:asciiTheme="minorEastAsia" w:hAnsiTheme="minorEastAsia" w:cstheme="minorEastAsia" w:hint="eastAsia"/>
          <w:b/>
          <w:szCs w:val="36"/>
        </w:rPr>
        <w:t xml:space="preserve">  让光标从任意地方移动到命令开头</w:t>
      </w:r>
      <w:proofErr w:type="gramEnd"/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proofErr w:type="spellStart"/>
      <w:r>
        <w:rPr>
          <w:rFonts w:asciiTheme="minorEastAsia" w:hAnsiTheme="minorEastAsia" w:cstheme="minorEastAsia" w:hint="eastAsia"/>
          <w:b/>
          <w:szCs w:val="36"/>
        </w:rPr>
        <w:t>Ctrl+</w:t>
      </w:r>
      <w:proofErr w:type="gramStart"/>
      <w:r>
        <w:rPr>
          <w:rFonts w:asciiTheme="minorEastAsia" w:hAnsiTheme="minorEastAsia" w:cstheme="minorEastAsia" w:hint="eastAsia"/>
          <w:b/>
          <w:szCs w:val="36"/>
        </w:rPr>
        <w:t>e</w:t>
      </w:r>
      <w:proofErr w:type="spellEnd"/>
      <w:r>
        <w:rPr>
          <w:rFonts w:asciiTheme="minorEastAsia" w:hAnsiTheme="minorEastAsia" w:cstheme="minorEastAsia" w:hint="eastAsia"/>
          <w:b/>
          <w:szCs w:val="36"/>
        </w:rPr>
        <w:t xml:space="preserve">  让光标从任何地方移动到尾部</w:t>
      </w:r>
      <w:proofErr w:type="gramEnd"/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proofErr w:type="spellStart"/>
      <w:r>
        <w:rPr>
          <w:rFonts w:asciiTheme="minorEastAsia" w:hAnsiTheme="minorEastAsia" w:cstheme="minorEastAsia" w:hint="eastAsia"/>
          <w:b/>
          <w:szCs w:val="36"/>
        </w:rPr>
        <w:t>Ctrl+</w:t>
      </w:r>
      <w:proofErr w:type="gramStart"/>
      <w:r>
        <w:rPr>
          <w:rFonts w:asciiTheme="minorEastAsia" w:hAnsiTheme="minorEastAsia" w:cstheme="minorEastAsia" w:hint="eastAsia"/>
          <w:b/>
          <w:szCs w:val="36"/>
        </w:rPr>
        <w:t>u</w:t>
      </w:r>
      <w:proofErr w:type="spellEnd"/>
      <w:r>
        <w:rPr>
          <w:rFonts w:asciiTheme="minorEastAsia" w:hAnsiTheme="minorEastAsia" w:cstheme="minorEastAsia" w:hint="eastAsia"/>
          <w:b/>
          <w:szCs w:val="36"/>
        </w:rPr>
        <w:t xml:space="preserve">  把光标之前的命令删掉</w:t>
      </w:r>
      <w:proofErr w:type="gramEnd"/>
      <w:r>
        <w:rPr>
          <w:rFonts w:asciiTheme="minorEastAsia" w:hAnsiTheme="minorEastAsia" w:cstheme="minorEastAsia" w:hint="eastAsia"/>
          <w:b/>
          <w:szCs w:val="36"/>
        </w:rPr>
        <w:t>（不用选中）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proofErr w:type="spellStart"/>
      <w:r>
        <w:rPr>
          <w:rFonts w:asciiTheme="minorEastAsia" w:hAnsiTheme="minorEastAsia" w:cstheme="minorEastAsia" w:hint="eastAsia"/>
          <w:b/>
          <w:szCs w:val="36"/>
        </w:rPr>
        <w:t>Ctrl+</w:t>
      </w:r>
      <w:proofErr w:type="gramStart"/>
      <w:r>
        <w:rPr>
          <w:rFonts w:asciiTheme="minorEastAsia" w:hAnsiTheme="minorEastAsia" w:cstheme="minorEastAsia" w:hint="eastAsia"/>
          <w:b/>
          <w:szCs w:val="36"/>
        </w:rPr>
        <w:t>k</w:t>
      </w:r>
      <w:proofErr w:type="spellEnd"/>
      <w:r>
        <w:rPr>
          <w:rFonts w:asciiTheme="minorEastAsia" w:hAnsiTheme="minorEastAsia" w:cstheme="minorEastAsia" w:hint="eastAsia"/>
          <w:b/>
          <w:szCs w:val="36"/>
        </w:rPr>
        <w:t xml:space="preserve">  把光标之后的命令删掉</w:t>
      </w:r>
      <w:proofErr w:type="gramEnd"/>
      <w:r>
        <w:rPr>
          <w:rFonts w:asciiTheme="minorEastAsia" w:hAnsiTheme="minorEastAsia" w:cstheme="minorEastAsia" w:hint="eastAsia"/>
          <w:b/>
          <w:szCs w:val="36"/>
        </w:rPr>
        <w:t>（不用选中）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proofErr w:type="spellStart"/>
      <w:r>
        <w:rPr>
          <w:rFonts w:asciiTheme="minorEastAsia" w:hAnsiTheme="minorEastAsia" w:cstheme="minorEastAsia" w:hint="eastAsia"/>
          <w:b/>
          <w:szCs w:val="36"/>
        </w:rPr>
        <w:t>Ctrl+shift+</w:t>
      </w:r>
      <w:proofErr w:type="gramStart"/>
      <w:r>
        <w:rPr>
          <w:rFonts w:asciiTheme="minorEastAsia" w:hAnsiTheme="minorEastAsia" w:cstheme="minorEastAsia" w:hint="eastAsia"/>
          <w:b/>
          <w:szCs w:val="36"/>
        </w:rPr>
        <w:t>c</w:t>
      </w:r>
      <w:proofErr w:type="spellEnd"/>
      <w:r>
        <w:rPr>
          <w:rFonts w:asciiTheme="minorEastAsia" w:hAnsiTheme="minorEastAsia" w:cstheme="minorEastAsia" w:hint="eastAsia"/>
          <w:b/>
          <w:szCs w:val="36"/>
        </w:rPr>
        <w:t xml:space="preserve">  复制</w:t>
      </w:r>
      <w:proofErr w:type="gramEnd"/>
      <w:r>
        <w:rPr>
          <w:rFonts w:asciiTheme="minorEastAsia" w:hAnsiTheme="minorEastAsia" w:cstheme="minorEastAsia" w:hint="eastAsia"/>
          <w:b/>
          <w:szCs w:val="36"/>
        </w:rPr>
        <w:t xml:space="preserve">  </w:t>
      </w:r>
      <w:proofErr w:type="spellStart"/>
      <w:r>
        <w:rPr>
          <w:rFonts w:asciiTheme="minorEastAsia" w:hAnsiTheme="minorEastAsia" w:cstheme="minorEastAsia" w:hint="eastAsia"/>
          <w:b/>
          <w:szCs w:val="36"/>
        </w:rPr>
        <w:t>Ctrl+shift+v</w:t>
      </w:r>
      <w:proofErr w:type="spellEnd"/>
      <w:r>
        <w:rPr>
          <w:rFonts w:asciiTheme="minorEastAsia" w:hAnsiTheme="minorEastAsia" w:cstheme="minorEastAsia" w:hint="eastAsia"/>
          <w:b/>
          <w:szCs w:val="36"/>
        </w:rPr>
        <w:t xml:space="preserve">  粘贴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proofErr w:type="spellStart"/>
      <w:r>
        <w:rPr>
          <w:rFonts w:asciiTheme="minorEastAsia" w:hAnsiTheme="minorEastAsia" w:cstheme="minorEastAsia" w:hint="eastAsia"/>
          <w:b/>
          <w:szCs w:val="36"/>
        </w:rPr>
        <w:lastRenderedPageBreak/>
        <w:t>Ctrl+l</w:t>
      </w:r>
      <w:proofErr w:type="spellEnd"/>
      <w:r>
        <w:rPr>
          <w:rFonts w:asciiTheme="minorEastAsia" w:hAnsiTheme="minorEastAsia" w:cstheme="minorEastAsia" w:hint="eastAsia"/>
          <w:b/>
          <w:szCs w:val="36"/>
        </w:rPr>
        <w:t xml:space="preserve"> 清屏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  <w:proofErr w:type="spellStart"/>
      <w:r>
        <w:rPr>
          <w:rFonts w:asciiTheme="minorEastAsia" w:hAnsiTheme="minorEastAsia" w:cstheme="minorEastAsia" w:hint="eastAsia"/>
          <w:b/>
          <w:szCs w:val="36"/>
        </w:rPr>
        <w:t>Ctrl+d</w:t>
      </w:r>
      <w:proofErr w:type="spellEnd"/>
      <w:r>
        <w:rPr>
          <w:rFonts w:asciiTheme="minorEastAsia" w:hAnsiTheme="minorEastAsia" w:cstheme="minorEastAsia" w:hint="eastAsia"/>
          <w:b/>
          <w:szCs w:val="36"/>
        </w:rPr>
        <w:t xml:space="preserve"> 关闭当前链接</w:t>
      </w:r>
    </w:p>
    <w:p w:rsidR="006A2497" w:rsidRDefault="006A2497" w:rsidP="006A2497">
      <w:pPr>
        <w:rPr>
          <w:rFonts w:asciiTheme="minorEastAsia" w:hAnsiTheme="minorEastAsia" w:cstheme="minorEastAsia"/>
          <w:b/>
          <w:szCs w:val="36"/>
        </w:rPr>
      </w:pPr>
    </w:p>
    <w:p w:rsidR="006A2497" w:rsidRDefault="006A2497" w:rsidP="006A2497">
      <w:pPr>
        <w:rPr>
          <w:rFonts w:asciiTheme="minorEastAsia" w:hAnsiTheme="minorEastAsia" w:cstheme="minorEastAsia"/>
          <w:b/>
        </w:rPr>
      </w:pP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6A2497" w:rsidRDefault="006A2497" w:rsidP="006A2497">
      <w:pPr>
        <w:rPr>
          <w:rFonts w:asciiTheme="minorEastAsia" w:hAnsiTheme="minorEastAsia" w:cstheme="minorEastAsia"/>
          <w:b/>
          <w:szCs w:val="28"/>
        </w:rPr>
      </w:pPr>
    </w:p>
    <w:p w:rsidR="0044731D" w:rsidRPr="006A2497" w:rsidRDefault="0044731D" w:rsidP="006A2497"/>
    <w:sectPr w:rsidR="0044731D" w:rsidRPr="006A2497" w:rsidSect="0017727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8179AE" w:rsidRPr="008179AE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99143EF"/>
    <w:multiLevelType w:val="multilevel"/>
    <w:tmpl w:val="599143EF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99286C5"/>
    <w:multiLevelType w:val="multilevel"/>
    <w:tmpl w:val="599286C5"/>
    <w:lvl w:ilvl="0">
      <w:start w:val="4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99287AE"/>
    <w:multiLevelType w:val="multilevel"/>
    <w:tmpl w:val="599287AE"/>
    <w:lvl w:ilvl="0">
      <w:start w:val="5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995185C"/>
    <w:multiLevelType w:val="singleLevel"/>
    <w:tmpl w:val="5995185C"/>
    <w:lvl w:ilvl="0">
      <w:start w:val="9"/>
      <w:numFmt w:val="decimal"/>
      <w:suff w:val="nothing"/>
      <w:lvlText w:val="%1."/>
      <w:lvlJc w:val="left"/>
    </w:lvl>
  </w:abstractNum>
  <w:abstractNum w:abstractNumId="7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55B90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6439C0"/>
    <w:rsid w:val="006A2497"/>
    <w:rsid w:val="007573CB"/>
    <w:rsid w:val="007C7AB3"/>
    <w:rsid w:val="008179AE"/>
    <w:rsid w:val="008A3A53"/>
    <w:rsid w:val="008E1627"/>
    <w:rsid w:val="00AC3AAB"/>
    <w:rsid w:val="00B178EA"/>
    <w:rsid w:val="00BB2C86"/>
    <w:rsid w:val="00C156C9"/>
    <w:rsid w:val="00C763F6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70BCD8-A407-4AED-8A7F-5C2E2E1CD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12</Pages>
  <Words>3411</Words>
  <Characters>1148</Characters>
  <Application>Microsoft Office Word</Application>
  <DocSecurity>0</DocSecurity>
  <Lines>9</Lines>
  <Paragraphs>9</Paragraphs>
  <ScaleCrop>false</ScaleCrop>
  <Company>China</Company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8</cp:revision>
  <dcterms:created xsi:type="dcterms:W3CDTF">2017-09-21T01:59:00Z</dcterms:created>
  <dcterms:modified xsi:type="dcterms:W3CDTF">2017-09-21T02:01:00Z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