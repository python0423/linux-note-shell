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E8567D" w:rsidRPr="008D68EB" w:rsidRDefault="00AC3AAB" w:rsidP="008D68EB">
      <w:pPr>
        <w:pStyle w:val="1"/>
        <w:ind w:firstLine="780"/>
      </w:pPr>
      <w:r>
        <w:rPr>
          <w:rFonts w:hint="eastAsia"/>
        </w:rPr>
        <w:t>第七章</w:t>
      </w:r>
      <w:r>
        <w:rPr>
          <w:rFonts w:hint="eastAsia"/>
        </w:rPr>
        <w:t xml:space="preserve"> wx</w:t>
      </w:r>
      <w:r>
        <w:rPr>
          <w:rFonts w:hint="eastAsia"/>
        </w:rPr>
        <w:t>基本部件</w:t>
      </w:r>
    </w:p>
    <w:p w:rsidR="00634426" w:rsidRPr="00634426" w:rsidRDefault="00E8567D" w:rsidP="00634426">
      <w:pPr>
        <w:pStyle w:val="2"/>
        <w:ind w:firstLine="700"/>
      </w:pPr>
      <w:r>
        <w:rPr>
          <w:rFonts w:hint="eastAsia"/>
        </w:rPr>
        <w:t>这是一个标题二</w:t>
      </w:r>
    </w:p>
    <w:p w:rsidR="00E8567D" w:rsidRDefault="00E8567D" w:rsidP="008D68EB">
      <w:pPr>
        <w:pStyle w:val="3"/>
        <w:ind w:firstLine="620"/>
      </w:pPr>
      <w:r>
        <w:rPr>
          <w:rFonts w:hint="eastAsia"/>
        </w:rPr>
        <w:t>这是标题三</w:t>
      </w:r>
    </w:p>
    <w:p w:rsidR="00634426" w:rsidRPr="00634426" w:rsidRDefault="00634426" w:rsidP="00634426">
      <w:pPr>
        <w:ind w:firstLine="480"/>
      </w:pPr>
    </w:p>
    <w:p w:rsidR="00D82F66" w:rsidRDefault="008459E1" w:rsidP="008D68EB">
      <w:pPr>
        <w:ind w:firstLine="480"/>
      </w:pPr>
      <w:r>
        <w:t>H</w:t>
      </w:r>
      <w:r>
        <w:rPr>
          <w:rFonts w:hint="eastAsia"/>
        </w:rPr>
        <w:t>ello</w:t>
      </w:r>
      <w:r>
        <w:t xml:space="preserve">, you are so amazing gay, but another thing is </w:t>
      </w:r>
    </w:p>
    <w:p w:rsidR="00634426" w:rsidRPr="00634426" w:rsidRDefault="00634426" w:rsidP="00634426">
      <w:pPr>
        <w:pStyle w:val="a0"/>
        <w:ind w:firstLine="480"/>
        <w:rPr>
          <w:rFonts w:hint="eastAsia"/>
        </w:rPr>
      </w:pPr>
      <w:r>
        <w:rPr>
          <w:rFonts w:hint="eastAsia"/>
        </w:rPr>
        <w:t>啥</w:t>
      </w:r>
    </w:p>
    <w:p w:rsidR="00D82F66" w:rsidRDefault="00D82F66" w:rsidP="008D68EB">
      <w:pPr>
        <w:ind w:firstLine="480"/>
      </w:pPr>
      <w:r>
        <w:rPr>
          <w:rFonts w:hint="eastAsia"/>
        </w:rPr>
        <w:t>这是</w:t>
      </w:r>
      <w:r>
        <w:t>一个正文，这个字体如何</w:t>
      </w:r>
      <w:r>
        <w:rPr>
          <w:rFonts w:hint="eastAsia"/>
        </w:rPr>
        <w:t>呢</w:t>
      </w:r>
      <w:r>
        <w:t>？</w:t>
      </w:r>
      <w:bookmarkStart w:id="0" w:name="_GoBack"/>
      <w:bookmarkEnd w:id="0"/>
    </w:p>
    <w:p w:rsidR="0044731D" w:rsidRDefault="00D82F66" w:rsidP="008D68EB">
      <w:pPr>
        <w:ind w:firstLine="480"/>
      </w:pPr>
      <w:r>
        <w:rPr>
          <w:rFonts w:hint="eastAsia"/>
        </w:rPr>
        <w:t>真的</w:t>
      </w:r>
      <w:r>
        <w:t>很不错吗？</w:t>
      </w:r>
      <w:r w:rsidR="0044731D">
        <w:br w:type="page"/>
      </w:r>
    </w:p>
    <w:p w:rsidR="0044731D" w:rsidRDefault="0044731D">
      <w:pPr>
        <w:spacing w:before="0" w:after="0"/>
        <w:ind w:firstLineChars="0" w:firstLine="0"/>
      </w:pPr>
      <w:r>
        <w:lastRenderedPageBreak/>
        <w:br w:type="page"/>
      </w:r>
    </w:p>
    <w:p w:rsidR="0044731D" w:rsidRPr="0044731D" w:rsidRDefault="0044731D" w:rsidP="0044731D">
      <w:pPr>
        <w:pStyle w:val="a4"/>
        <w:ind w:left="704" w:firstLineChars="0" w:firstLine="0"/>
      </w:pPr>
    </w:p>
    <w:sectPr w:rsidR="0044731D" w:rsidRPr="0044731D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634426" w:rsidRPr="00634426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F9A94E-1973-4A3D-AF10-5D2066E0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53</Words>
  <Characters>56</Characters>
  <Application>Microsoft Office Word</Application>
  <DocSecurity>0</DocSecurity>
  <Lines>1</Lines>
  <Paragraphs>1</Paragraphs>
  <ScaleCrop>false</ScaleCrop>
  <Company>China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2017-10-10T04:14:00Z</dcterms:created>
  <dcterms:modified xsi:type="dcterms:W3CDTF">2017-10-10T04:17:00Z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