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44731D" w:rsidRDefault="007A6B11" w:rsidP="007A6B11">
      <w:pPr>
        <w:pStyle w:val="1"/>
        <w:ind w:firstLine="780"/>
      </w:pPr>
      <w:r>
        <w:rPr>
          <w:rFonts w:hint="eastAsia"/>
        </w:rPr>
        <w:t>Linux</w:t>
      </w:r>
      <w:r>
        <w:rPr>
          <w:rFonts w:hint="eastAsia"/>
        </w:rPr>
        <w:t>内核</w:t>
      </w:r>
      <w:r>
        <w:t>参数</w:t>
      </w:r>
    </w:p>
    <w:p w:rsidR="007A6B11" w:rsidRDefault="007A6B11" w:rsidP="007A6B11">
      <w:pPr>
        <w:pStyle w:val="3"/>
        <w:ind w:firstLine="620"/>
      </w:pPr>
      <w:r>
        <w:t>Linux</w:t>
      </w:r>
      <w:r>
        <w:t>常用内核参数如表所示，</w:t>
      </w:r>
      <w:r>
        <w:rPr>
          <w:rFonts w:hint="eastAsia"/>
        </w:rPr>
        <w:t>蓝色</w:t>
      </w:r>
      <w:r>
        <w:t>参数表示</w:t>
      </w:r>
      <w:r>
        <w:rPr>
          <w:rFonts w:hint="eastAsia"/>
        </w:rPr>
        <w:t>常用</w:t>
      </w:r>
      <w:r>
        <w:t>优</w:t>
      </w:r>
      <w:bookmarkStart w:id="0" w:name="_GoBack"/>
      <w:bookmarkEnd w:id="0"/>
      <w:r>
        <w:t>化参数</w:t>
      </w:r>
    </w:p>
    <w:p w:rsidR="00672468" w:rsidRPr="00672468" w:rsidRDefault="00672468" w:rsidP="00672468">
      <w:pPr>
        <w:ind w:firstLine="480"/>
      </w:pPr>
      <w:r>
        <w:rPr>
          <w:rFonts w:hint="eastAsia"/>
        </w:rPr>
        <w:t>所处</w:t>
      </w:r>
      <w:r>
        <w:t>目录在</w:t>
      </w:r>
      <w:r>
        <w:rPr>
          <w:rFonts w:hint="eastAsia"/>
        </w:rPr>
        <w:t>:/proc/sys/net/ipv4</w:t>
      </w:r>
    </w:p>
    <w:tbl>
      <w:tblPr>
        <w:tblStyle w:val="1-1"/>
        <w:tblW w:w="11761" w:type="dxa"/>
        <w:shd w:val="clear" w:color="auto" w:fill="4E1F76" w:themeFill="accent2" w:themeFillShade="80"/>
        <w:tblLook w:val="04A0" w:firstRow="1" w:lastRow="0" w:firstColumn="1" w:lastColumn="0" w:noHBand="0" w:noVBand="1"/>
      </w:tblPr>
      <w:tblGrid>
        <w:gridCol w:w="3647"/>
        <w:gridCol w:w="1008"/>
        <w:gridCol w:w="1272"/>
        <w:gridCol w:w="5834"/>
      </w:tblGrid>
      <w:tr w:rsidR="007A6B11" w:rsidRPr="007A6B11" w:rsidTr="00177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jc w:val="center"/>
              <w:rPr>
                <w:rFonts w:cstheme="majorHAnsi"/>
              </w:rPr>
            </w:pPr>
            <w:r w:rsidRPr="007A6B11">
              <w:rPr>
                <w:rFonts w:cstheme="majorHAnsi"/>
              </w:rPr>
              <w:t>名称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A6B11">
              <w:rPr>
                <w:rFonts w:cstheme="majorHAnsi"/>
              </w:rPr>
              <w:t>默认值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A6B11">
              <w:rPr>
                <w:rFonts w:cstheme="majorHAnsi"/>
              </w:rPr>
              <w:t>建议值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A6B11">
              <w:rPr>
                <w:rFonts w:cstheme="majorHAnsi"/>
              </w:rPr>
              <w:t>描述</w:t>
            </w:r>
          </w:p>
        </w:tc>
      </w:tr>
      <w:tr w:rsidR="007A6B11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/>
                <w:color w:val="147FD0" w:themeColor="accent5" w:themeShade="BF"/>
              </w:rPr>
              <w:t>Tcp_syn_retries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5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对于一个新建连接，内核要发送多少个</w:t>
            </w:r>
            <w:r w:rsidRPr="007A6B11">
              <w:rPr>
                <w:rFonts w:cstheme="majorHAnsi" w:hint="eastAsia"/>
              </w:rPr>
              <w:t xml:space="preserve"> SYN </w:t>
            </w:r>
            <w:r w:rsidRPr="007A6B11">
              <w:rPr>
                <w:rFonts w:cstheme="majorHAnsi" w:hint="eastAsia"/>
              </w:rPr>
              <w:t>连接请求才决定放弃。不应该大于</w:t>
            </w:r>
            <w:r w:rsidRPr="007A6B11">
              <w:rPr>
                <w:rFonts w:cstheme="majorHAnsi" w:hint="eastAsia"/>
              </w:rPr>
              <w:t>255</w:t>
            </w:r>
            <w:r w:rsidRPr="007A6B11">
              <w:rPr>
                <w:rFonts w:cstheme="majorHAnsi" w:hint="eastAsia"/>
              </w:rPr>
              <w:t>，默认值是</w:t>
            </w:r>
            <w:r w:rsidRPr="007A6B11">
              <w:rPr>
                <w:rFonts w:cstheme="majorHAnsi" w:hint="eastAsia"/>
              </w:rPr>
              <w:t>5</w:t>
            </w:r>
            <w:r w:rsidRPr="007A6B11">
              <w:rPr>
                <w:rFonts w:cstheme="majorHAnsi" w:hint="eastAsia"/>
              </w:rPr>
              <w:t>，对应于</w:t>
            </w:r>
            <w:r w:rsidRPr="007A6B11">
              <w:rPr>
                <w:rFonts w:cstheme="majorHAnsi" w:hint="eastAsia"/>
              </w:rPr>
              <w:t>180</w:t>
            </w:r>
            <w:r w:rsidRPr="007A6B11">
              <w:rPr>
                <w:rFonts w:cstheme="majorHAnsi" w:hint="eastAsia"/>
              </w:rPr>
              <w:t>秒左右时间。。</w:t>
            </w:r>
            <w:r w:rsidRPr="007A6B11">
              <w:rPr>
                <w:rFonts w:cstheme="majorHAnsi" w:hint="eastAsia"/>
              </w:rPr>
              <w:t>(</w:t>
            </w:r>
            <w:r w:rsidRPr="007A6B11">
              <w:rPr>
                <w:rFonts w:cstheme="majorHAnsi" w:hint="eastAsia"/>
              </w:rPr>
              <w:t>对于大负载而物理通信良好的网络而言</w:t>
            </w:r>
            <w:r w:rsidRPr="007A6B11">
              <w:rPr>
                <w:rFonts w:cstheme="majorHAnsi" w:hint="eastAsia"/>
              </w:rPr>
              <w:t>,</w:t>
            </w:r>
            <w:r w:rsidRPr="007A6B11">
              <w:rPr>
                <w:rFonts w:cstheme="majorHAnsi" w:hint="eastAsia"/>
              </w:rPr>
              <w:t>这个值偏高</w:t>
            </w:r>
            <w:r w:rsidRPr="007A6B11">
              <w:rPr>
                <w:rFonts w:cstheme="majorHAnsi" w:hint="eastAsia"/>
              </w:rPr>
              <w:t>,</w:t>
            </w:r>
            <w:r w:rsidRPr="007A6B11">
              <w:rPr>
                <w:rFonts w:cstheme="majorHAnsi" w:hint="eastAsia"/>
              </w:rPr>
              <w:t>可修改为</w:t>
            </w:r>
            <w:r w:rsidRPr="007A6B11">
              <w:rPr>
                <w:rFonts w:cstheme="majorHAnsi" w:hint="eastAsia"/>
              </w:rPr>
              <w:t>2.</w:t>
            </w:r>
            <w:r w:rsidRPr="007A6B11">
              <w:rPr>
                <w:rFonts w:cstheme="majorHAnsi" w:hint="eastAsia"/>
              </w:rPr>
              <w:t>这个值仅仅是针对对外的连接</w:t>
            </w:r>
            <w:r w:rsidRPr="007A6B11">
              <w:rPr>
                <w:rFonts w:cstheme="majorHAnsi" w:hint="eastAsia"/>
              </w:rPr>
              <w:t>,</w:t>
            </w:r>
            <w:r w:rsidRPr="007A6B11">
              <w:rPr>
                <w:rFonts w:cstheme="majorHAnsi" w:hint="eastAsia"/>
              </w:rPr>
              <w:t>对进来的连接</w:t>
            </w:r>
            <w:r w:rsidRPr="007A6B11">
              <w:rPr>
                <w:rFonts w:cstheme="majorHAnsi" w:hint="eastAsia"/>
              </w:rPr>
              <w:t>,</w:t>
            </w:r>
            <w:r w:rsidRPr="007A6B11">
              <w:rPr>
                <w:rFonts w:cstheme="majorHAnsi" w:hint="eastAsia"/>
              </w:rPr>
              <w:t>是由</w:t>
            </w:r>
            <w:r w:rsidRPr="007A6B11">
              <w:rPr>
                <w:rFonts w:cstheme="majorHAnsi" w:hint="eastAsia"/>
              </w:rPr>
              <w:t>tcp_retries1</w:t>
            </w:r>
            <w:r w:rsidRPr="007A6B11">
              <w:rPr>
                <w:rFonts w:cstheme="majorHAnsi" w:hint="eastAsia"/>
              </w:rPr>
              <w:t>决定的</w:t>
            </w:r>
            <w:r w:rsidRPr="007A6B11">
              <w:rPr>
                <w:rFonts w:cstheme="majorHAnsi" w:hint="eastAsia"/>
              </w:rPr>
              <w:t>)</w:t>
            </w:r>
          </w:p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A6B11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rPr>
                <w:rFonts w:cstheme="majorHAnsi"/>
              </w:rPr>
            </w:pPr>
            <w:r w:rsidRPr="007A6B11">
              <w:rPr>
                <w:rFonts w:cstheme="majorHAnsi"/>
                <w:color w:val="147FD0" w:themeColor="accent5" w:themeShade="BF"/>
              </w:rPr>
              <w:t>tcp_synack_retries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5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对于远端的连接请求</w:t>
            </w:r>
            <w:r w:rsidRPr="007A6B11">
              <w:rPr>
                <w:rFonts w:cstheme="majorHAnsi" w:hint="eastAsia"/>
              </w:rPr>
              <w:t>SYN</w:t>
            </w:r>
            <w:r w:rsidRPr="007A6B11">
              <w:rPr>
                <w:rFonts w:cstheme="majorHAnsi" w:hint="eastAsia"/>
              </w:rPr>
              <w:t>，内核会发送</w:t>
            </w:r>
            <w:r w:rsidRPr="007A6B11">
              <w:rPr>
                <w:rFonts w:cstheme="majorHAnsi" w:hint="eastAsia"/>
              </w:rPr>
              <w:t xml:space="preserve">SYN </w:t>
            </w:r>
            <w:r w:rsidRPr="007A6B11">
              <w:rPr>
                <w:rFonts w:cstheme="majorHAnsi" w:hint="eastAsia"/>
              </w:rPr>
              <w:t>＋</w:t>
            </w:r>
            <w:r w:rsidRPr="007A6B11">
              <w:rPr>
                <w:rFonts w:cstheme="majorHAnsi" w:hint="eastAsia"/>
              </w:rPr>
              <w:t xml:space="preserve"> ACK</w:t>
            </w:r>
            <w:r w:rsidRPr="007A6B11">
              <w:rPr>
                <w:rFonts w:cstheme="majorHAnsi" w:hint="eastAsia"/>
              </w:rPr>
              <w:t>数据报，以确认收到上一个</w:t>
            </w:r>
            <w:r w:rsidRPr="007A6B11">
              <w:rPr>
                <w:rFonts w:cstheme="majorHAnsi" w:hint="eastAsia"/>
              </w:rPr>
              <w:t xml:space="preserve"> SYN</w:t>
            </w:r>
            <w:r w:rsidRPr="007A6B11">
              <w:rPr>
                <w:rFonts w:cstheme="majorHAnsi" w:hint="eastAsia"/>
              </w:rPr>
              <w:t>连接请求包。这是所谓的三次握手</w:t>
            </w:r>
            <w:r w:rsidRPr="007A6B11">
              <w:rPr>
                <w:rFonts w:cstheme="majorHAnsi" w:hint="eastAsia"/>
              </w:rPr>
              <w:t>( threeway handshake)</w:t>
            </w:r>
            <w:r w:rsidRPr="007A6B11">
              <w:rPr>
                <w:rFonts w:cstheme="majorHAnsi" w:hint="eastAsia"/>
              </w:rPr>
              <w:t>机制的第二个步骤。这里决定内核在放弃连接之前所送出的</w:t>
            </w:r>
            <w:r w:rsidRPr="007A6B11">
              <w:rPr>
                <w:rFonts w:cstheme="majorHAnsi" w:hint="eastAsia"/>
              </w:rPr>
              <w:t xml:space="preserve"> SYN+ACK </w:t>
            </w:r>
            <w:r w:rsidRPr="007A6B11">
              <w:rPr>
                <w:rFonts w:cstheme="majorHAnsi" w:hint="eastAsia"/>
              </w:rPr>
              <w:t>数目。不应该大于</w:t>
            </w:r>
            <w:r w:rsidRPr="007A6B11">
              <w:rPr>
                <w:rFonts w:cstheme="majorHAnsi" w:hint="eastAsia"/>
              </w:rPr>
              <w:t>255</w:t>
            </w:r>
            <w:r w:rsidRPr="007A6B11">
              <w:rPr>
                <w:rFonts w:cstheme="majorHAnsi" w:hint="eastAsia"/>
              </w:rPr>
              <w:t>，默认值是</w:t>
            </w:r>
            <w:r w:rsidRPr="007A6B11">
              <w:rPr>
                <w:rFonts w:cstheme="majorHAnsi" w:hint="eastAsia"/>
              </w:rPr>
              <w:t>5</w:t>
            </w:r>
            <w:r w:rsidRPr="007A6B11">
              <w:rPr>
                <w:rFonts w:cstheme="majorHAnsi" w:hint="eastAsia"/>
              </w:rPr>
              <w:t>，对应于</w:t>
            </w:r>
            <w:r w:rsidRPr="007A6B11">
              <w:rPr>
                <w:rFonts w:cstheme="majorHAnsi" w:hint="eastAsia"/>
              </w:rPr>
              <w:t>180</w:t>
            </w:r>
            <w:r w:rsidRPr="007A6B11">
              <w:rPr>
                <w:rFonts w:cstheme="majorHAnsi" w:hint="eastAsia"/>
              </w:rPr>
              <w:t>秒左右时间。</w:t>
            </w:r>
          </w:p>
        </w:tc>
      </w:tr>
      <w:tr w:rsidR="007A6B11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7A6B11" w:rsidRPr="00C75129" w:rsidRDefault="007A6B11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tcp_keepalive_time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7200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600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TCP</w:t>
            </w:r>
            <w:r w:rsidRPr="007A6B11">
              <w:rPr>
                <w:rFonts w:cstheme="majorHAnsi" w:hint="eastAsia"/>
              </w:rPr>
              <w:t>发送</w:t>
            </w:r>
            <w:r w:rsidRPr="007A6B11">
              <w:rPr>
                <w:rFonts w:cstheme="majorHAnsi" w:hint="eastAsia"/>
              </w:rPr>
              <w:t>keepalive</w:t>
            </w:r>
            <w:r w:rsidRPr="007A6B11">
              <w:rPr>
                <w:rFonts w:cstheme="majorHAnsi" w:hint="eastAsia"/>
              </w:rPr>
              <w:t>探测消息的间隔时间（秒），用于确认</w:t>
            </w:r>
            <w:r w:rsidRPr="007A6B11">
              <w:rPr>
                <w:rFonts w:cstheme="majorHAnsi" w:hint="eastAsia"/>
              </w:rPr>
              <w:t>TCP</w:t>
            </w:r>
            <w:r w:rsidRPr="007A6B11">
              <w:rPr>
                <w:rFonts w:cstheme="majorHAnsi" w:hint="eastAsia"/>
              </w:rPr>
              <w:t>连接是否有效。</w:t>
            </w:r>
          </w:p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防止两边建立连接但不发送数据的攻击。</w:t>
            </w:r>
          </w:p>
        </w:tc>
      </w:tr>
      <w:tr w:rsidR="007A6B11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7A6B11" w:rsidRPr="00C75129" w:rsidRDefault="007A6B11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tcp_keepalive_probes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9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A6B11">
              <w:rPr>
                <w:rFonts w:cstheme="majorHAnsi" w:hint="eastAsia"/>
              </w:rPr>
              <w:t>TCP</w:t>
            </w:r>
            <w:r w:rsidRPr="007A6B11">
              <w:rPr>
                <w:rFonts w:cstheme="majorHAnsi" w:hint="eastAsia"/>
              </w:rPr>
              <w:t>发送</w:t>
            </w:r>
            <w:r w:rsidRPr="007A6B11">
              <w:rPr>
                <w:rFonts w:cstheme="majorHAnsi" w:hint="eastAsia"/>
              </w:rPr>
              <w:t>keepalive</w:t>
            </w:r>
            <w:r w:rsidRPr="007A6B11">
              <w:rPr>
                <w:rFonts w:cstheme="majorHAnsi" w:hint="eastAsia"/>
              </w:rPr>
              <w:t>探测消息的间隔时间（秒），用于确认</w:t>
            </w:r>
            <w:r w:rsidRPr="007A6B11">
              <w:rPr>
                <w:rFonts w:cstheme="majorHAnsi" w:hint="eastAsia"/>
              </w:rPr>
              <w:t>TCP</w:t>
            </w:r>
            <w:r w:rsidRPr="007A6B11">
              <w:rPr>
                <w:rFonts w:cstheme="majorHAnsi" w:hint="eastAsia"/>
              </w:rPr>
              <w:t>连接是否有效。</w:t>
            </w:r>
          </w:p>
          <w:p w:rsidR="007A6B11" w:rsidRPr="007A6B11" w:rsidRDefault="007A6B11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7A6B11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7A6B11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tcp_keepalive_intvl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75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15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探测消息未获得响应时，重发该消息的间隔时间（秒）。默认值为</w:t>
            </w:r>
            <w:r w:rsidRPr="00496F13">
              <w:rPr>
                <w:rFonts w:cstheme="majorHAnsi" w:hint="eastAsia"/>
              </w:rPr>
              <w:t>75</w:t>
            </w:r>
            <w:r w:rsidRPr="00496F13">
              <w:rPr>
                <w:rFonts w:cstheme="majorHAnsi" w:hint="eastAsia"/>
              </w:rPr>
              <w:t>秒。</w:t>
            </w:r>
            <w:r w:rsidRPr="00496F13">
              <w:rPr>
                <w:rFonts w:cstheme="majorHAnsi" w:hint="eastAsia"/>
              </w:rPr>
              <w:t xml:space="preserve"> (</w:t>
            </w:r>
            <w:r w:rsidRPr="00496F13">
              <w:rPr>
                <w:rFonts w:cstheme="majorHAnsi" w:hint="eastAsia"/>
              </w:rPr>
              <w:t>对于普通应用来说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这个</w:t>
            </w:r>
            <w:r w:rsidRPr="00496F13">
              <w:rPr>
                <w:rFonts w:cstheme="majorHAnsi" w:hint="eastAsia"/>
              </w:rPr>
              <w:lastRenderedPageBreak/>
              <w:t>值有一些偏大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可以根据需要改小</w:t>
            </w:r>
            <w:r w:rsidRPr="00496F13">
              <w:rPr>
                <w:rFonts w:cstheme="majorHAnsi" w:hint="eastAsia"/>
              </w:rPr>
              <w:t>.</w:t>
            </w:r>
            <w:r w:rsidRPr="00496F13">
              <w:rPr>
                <w:rFonts w:cstheme="majorHAnsi" w:hint="eastAsia"/>
              </w:rPr>
              <w:t>特别是</w:t>
            </w:r>
            <w:r w:rsidRPr="00496F13">
              <w:rPr>
                <w:rFonts w:cstheme="majorHAnsi" w:hint="eastAsia"/>
              </w:rPr>
              <w:t>web</w:t>
            </w:r>
            <w:r w:rsidRPr="00496F13">
              <w:rPr>
                <w:rFonts w:cstheme="majorHAnsi" w:hint="eastAsia"/>
              </w:rPr>
              <w:t>类服务器需要改小该值</w:t>
            </w:r>
            <w:r w:rsidRPr="00496F13">
              <w:rPr>
                <w:rFonts w:cstheme="majorHAnsi" w:hint="eastAsia"/>
              </w:rPr>
              <w:t>,15</w:t>
            </w:r>
            <w:r w:rsidRPr="00496F13">
              <w:rPr>
                <w:rFonts w:cstheme="majorHAnsi" w:hint="eastAsia"/>
              </w:rPr>
              <w:t>是个比较合适的值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7A6B11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lastRenderedPageBreak/>
              <w:t>tcp_retries1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放弃回应一个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连接请求前﹐需要进行多少次重试。</w:t>
            </w:r>
            <w:r w:rsidRPr="00496F13">
              <w:rPr>
                <w:rFonts w:cstheme="majorHAnsi" w:hint="eastAsia"/>
              </w:rPr>
              <w:t xml:space="preserve">RFC </w:t>
            </w:r>
            <w:r w:rsidRPr="00496F13">
              <w:rPr>
                <w:rFonts w:cstheme="majorHAnsi" w:hint="eastAsia"/>
              </w:rPr>
              <w:t>规定最低的数值是</w:t>
            </w:r>
            <w:r w:rsidRPr="00496F13">
              <w:rPr>
                <w:rFonts w:cstheme="majorHAnsi" w:hint="eastAsia"/>
              </w:rPr>
              <w:t>3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tcp_retries2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15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5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在丢弃激活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已建立通讯状况</w:t>
            </w:r>
            <w:r w:rsidRPr="00496F13">
              <w:rPr>
                <w:rFonts w:cstheme="majorHAnsi" w:hint="eastAsia"/>
              </w:rPr>
              <w:t>)</w:t>
            </w:r>
            <w:r w:rsidRPr="00496F13">
              <w:rPr>
                <w:rFonts w:cstheme="majorHAnsi" w:hint="eastAsia"/>
              </w:rPr>
              <w:t>的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连接之前﹐需要进行多少次重试。默认值为</w:t>
            </w:r>
            <w:r w:rsidRPr="00496F13">
              <w:rPr>
                <w:rFonts w:cstheme="majorHAnsi" w:hint="eastAsia"/>
              </w:rPr>
              <w:t>15</w:t>
            </w:r>
            <w:r w:rsidRPr="00496F13">
              <w:rPr>
                <w:rFonts w:cstheme="majorHAnsi" w:hint="eastAsia"/>
              </w:rPr>
              <w:t>，根据</w:t>
            </w:r>
            <w:r w:rsidRPr="00496F13">
              <w:rPr>
                <w:rFonts w:cstheme="majorHAnsi" w:hint="eastAsia"/>
              </w:rPr>
              <w:t>RTO</w:t>
            </w:r>
            <w:r w:rsidRPr="00496F13">
              <w:rPr>
                <w:rFonts w:cstheme="majorHAnsi" w:hint="eastAsia"/>
              </w:rPr>
              <w:t>的值来决定，相当于</w:t>
            </w:r>
            <w:r w:rsidRPr="00496F13">
              <w:rPr>
                <w:rFonts w:cstheme="majorHAnsi" w:hint="eastAsia"/>
              </w:rPr>
              <w:t>13-30</w:t>
            </w:r>
            <w:r w:rsidRPr="00496F13">
              <w:rPr>
                <w:rFonts w:cstheme="majorHAnsi" w:hint="eastAsia"/>
              </w:rPr>
              <w:t>分钟</w:t>
            </w:r>
            <w:r w:rsidRPr="00496F13">
              <w:rPr>
                <w:rFonts w:cstheme="majorHAnsi" w:hint="eastAsia"/>
              </w:rPr>
              <w:t>(RFC1122</w:t>
            </w:r>
            <w:r w:rsidRPr="00496F13">
              <w:rPr>
                <w:rFonts w:cstheme="majorHAnsi" w:hint="eastAsia"/>
              </w:rPr>
              <w:t>规定，必须大于</w:t>
            </w:r>
            <w:r w:rsidRPr="00496F13">
              <w:rPr>
                <w:rFonts w:cstheme="majorHAnsi" w:hint="eastAsia"/>
              </w:rPr>
              <w:t>100</w:t>
            </w:r>
            <w:r w:rsidRPr="00496F13">
              <w:rPr>
                <w:rFonts w:cstheme="majorHAnsi" w:hint="eastAsia"/>
              </w:rPr>
              <w:t>秒</w:t>
            </w:r>
            <w:r w:rsidRPr="00496F13">
              <w:rPr>
                <w:rFonts w:cstheme="majorHAnsi" w:hint="eastAsia"/>
              </w:rPr>
              <w:t>).(</w:t>
            </w:r>
            <w:r w:rsidRPr="00496F13">
              <w:rPr>
                <w:rFonts w:cstheme="majorHAnsi" w:hint="eastAsia"/>
              </w:rPr>
              <w:t>这个值根据目前的网络设置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可以适当地改小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我的网络内修改为了</w:t>
            </w:r>
            <w:r w:rsidRPr="00496F13">
              <w:rPr>
                <w:rFonts w:cstheme="majorHAnsi" w:hint="eastAsia"/>
              </w:rPr>
              <w:t>5)</w:t>
            </w:r>
          </w:p>
        </w:tc>
      </w:tr>
      <w:tr w:rsidR="007A6B11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t>tcp_orphan_retries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7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7A6B11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在近端丢弃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连接之前﹐要进行多少次重试。默认值是</w:t>
            </w:r>
            <w:r w:rsidRPr="00496F13">
              <w:rPr>
                <w:rFonts w:cstheme="majorHAnsi" w:hint="eastAsia"/>
              </w:rPr>
              <w:t>7</w:t>
            </w:r>
            <w:r w:rsidRPr="00496F13">
              <w:rPr>
                <w:rFonts w:cstheme="majorHAnsi" w:hint="eastAsia"/>
              </w:rPr>
              <w:t>个﹐相当于</w:t>
            </w:r>
            <w:r w:rsidRPr="00496F13">
              <w:rPr>
                <w:rFonts w:cstheme="majorHAnsi" w:hint="eastAsia"/>
              </w:rPr>
              <w:t xml:space="preserve"> 50</w:t>
            </w:r>
            <w:r w:rsidRPr="00496F13">
              <w:rPr>
                <w:rFonts w:cstheme="majorHAnsi" w:hint="eastAsia"/>
              </w:rPr>
              <w:t>秒</w:t>
            </w:r>
            <w:r w:rsidRPr="00496F13">
              <w:rPr>
                <w:rFonts w:cstheme="majorHAnsi" w:hint="eastAsia"/>
              </w:rPr>
              <w:t xml:space="preserve"> - 16</w:t>
            </w:r>
            <w:r w:rsidRPr="00496F13">
              <w:rPr>
                <w:rFonts w:cstheme="majorHAnsi" w:hint="eastAsia"/>
              </w:rPr>
              <w:t>分钟﹐视</w:t>
            </w:r>
            <w:r w:rsidRPr="00496F13">
              <w:rPr>
                <w:rFonts w:cstheme="majorHAnsi" w:hint="eastAsia"/>
              </w:rPr>
              <w:t xml:space="preserve"> RTO </w:t>
            </w:r>
            <w:r w:rsidRPr="00496F13">
              <w:rPr>
                <w:rFonts w:cstheme="majorHAnsi" w:hint="eastAsia"/>
              </w:rPr>
              <w:t>而定。如果您的系统是负载很大的</w:t>
            </w:r>
            <w:r w:rsidRPr="00496F13">
              <w:rPr>
                <w:rFonts w:cstheme="majorHAnsi" w:hint="eastAsia"/>
              </w:rPr>
              <w:t>web</w:t>
            </w:r>
            <w:r w:rsidRPr="00496F13">
              <w:rPr>
                <w:rFonts w:cstheme="majorHAnsi" w:hint="eastAsia"/>
              </w:rPr>
              <w:t>服务器﹐那么也许需要降低该值﹐这类</w:t>
            </w:r>
            <w:r w:rsidRPr="00496F13">
              <w:rPr>
                <w:rFonts w:cstheme="majorHAnsi" w:hint="eastAsia"/>
              </w:rPr>
              <w:t xml:space="preserve"> sockets </w:t>
            </w:r>
            <w:r w:rsidRPr="00496F13">
              <w:rPr>
                <w:rFonts w:cstheme="majorHAnsi" w:hint="eastAsia"/>
              </w:rPr>
              <w:t>可能会耗费大量的资源。另外参的考</w:t>
            </w:r>
            <w:r w:rsidRPr="00496F13">
              <w:rPr>
                <w:rFonts w:cstheme="majorHAnsi" w:hint="eastAsia"/>
              </w:rPr>
              <w:t>tcp_max_orphans</w:t>
            </w:r>
            <w:r w:rsidRPr="00496F13">
              <w:rPr>
                <w:rFonts w:cstheme="majorHAnsi" w:hint="eastAsia"/>
              </w:rPr>
              <w:t>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事实上做</w:t>
            </w:r>
            <w:r w:rsidRPr="00496F13">
              <w:rPr>
                <w:rFonts w:cstheme="majorHAnsi" w:hint="eastAsia"/>
              </w:rPr>
              <w:t>NAT</w:t>
            </w:r>
            <w:r w:rsidRPr="00496F13">
              <w:rPr>
                <w:rFonts w:cstheme="majorHAnsi" w:hint="eastAsia"/>
              </w:rPr>
              <w:t>的时候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降低该值也是好处显著的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我本人的网络环境中降低该值为</w:t>
            </w:r>
            <w:r w:rsidRPr="00496F13">
              <w:rPr>
                <w:rFonts w:cstheme="majorHAnsi" w:hint="eastAsia"/>
              </w:rPr>
              <w:t>3)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tcp_fin_timeout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60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2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对于本端断开的</w:t>
            </w:r>
            <w:r w:rsidRPr="00496F13">
              <w:rPr>
                <w:rFonts w:cstheme="majorHAnsi" w:hint="eastAsia"/>
              </w:rPr>
              <w:t>socket</w:t>
            </w:r>
            <w:r w:rsidRPr="00496F13">
              <w:rPr>
                <w:rFonts w:cstheme="majorHAnsi" w:hint="eastAsia"/>
              </w:rPr>
              <w:t>连接，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保持在</w:t>
            </w:r>
            <w:r w:rsidRPr="00496F13">
              <w:rPr>
                <w:rFonts w:cstheme="majorHAnsi" w:hint="eastAsia"/>
              </w:rPr>
              <w:t>FIN-WAIT-2</w:t>
            </w:r>
            <w:r w:rsidRPr="00496F13">
              <w:rPr>
                <w:rFonts w:cstheme="majorHAnsi" w:hint="eastAsia"/>
              </w:rPr>
              <w:t>状态的时间。对方可能会断开连接或一直不结束连接或不可预料的进程死亡。默认值为</w:t>
            </w:r>
            <w:r w:rsidRPr="00496F13">
              <w:rPr>
                <w:rFonts w:cstheme="majorHAnsi" w:hint="eastAsia"/>
              </w:rPr>
              <w:t xml:space="preserve"> 60 </w:t>
            </w:r>
            <w:r w:rsidRPr="00496F13">
              <w:rPr>
                <w:rFonts w:cstheme="majorHAnsi" w:hint="eastAsia"/>
              </w:rPr>
              <w:t>秒。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tcp_max_tw_buckets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180000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36000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系统在同时所处理的最大</w:t>
            </w:r>
            <w:r w:rsidRPr="00496F13">
              <w:rPr>
                <w:rFonts w:cstheme="majorHAnsi" w:hint="eastAsia"/>
              </w:rPr>
              <w:t xml:space="preserve"> timewait sockets </w:t>
            </w:r>
            <w:r w:rsidRPr="00496F13">
              <w:rPr>
                <w:rFonts w:cstheme="majorHAnsi" w:hint="eastAsia"/>
              </w:rPr>
              <w:t>数目。如果超过此数的话﹐</w:t>
            </w:r>
            <w:r w:rsidRPr="00496F13">
              <w:rPr>
                <w:rFonts w:cstheme="majorHAnsi" w:hint="eastAsia"/>
              </w:rPr>
              <w:t xml:space="preserve">time-wait socket </w:t>
            </w:r>
            <w:r w:rsidRPr="00496F13">
              <w:rPr>
                <w:rFonts w:cstheme="majorHAnsi" w:hint="eastAsia"/>
              </w:rPr>
              <w:t>会被立即砍除并且显示警告信息。之所以要设定这个限制﹐纯粹为了抵御那些简单的</w:t>
            </w:r>
            <w:r w:rsidRPr="00496F13">
              <w:rPr>
                <w:rFonts w:cstheme="majorHAnsi" w:hint="eastAsia"/>
              </w:rPr>
              <w:t xml:space="preserve"> DoS </w:t>
            </w:r>
            <w:r w:rsidRPr="00496F13">
              <w:rPr>
                <w:rFonts w:cstheme="majorHAnsi" w:hint="eastAsia"/>
              </w:rPr>
              <w:t>攻击﹐不过﹐如果网络条件需要比默认值更多﹐则可以提高它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或许还要增加内存</w:t>
            </w:r>
            <w:r w:rsidRPr="00496F13">
              <w:rPr>
                <w:rFonts w:cstheme="majorHAnsi" w:hint="eastAsia"/>
              </w:rPr>
              <w:t>)</w:t>
            </w:r>
            <w:r w:rsidRPr="00496F13">
              <w:rPr>
                <w:rFonts w:cstheme="majorHAnsi" w:hint="eastAsia"/>
              </w:rPr>
              <w:t>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事实上做</w:t>
            </w:r>
            <w:r w:rsidRPr="00496F13">
              <w:rPr>
                <w:rFonts w:cstheme="majorHAnsi" w:hint="eastAsia"/>
              </w:rPr>
              <w:t>NAT</w:t>
            </w:r>
            <w:r w:rsidRPr="00496F13">
              <w:rPr>
                <w:rFonts w:cstheme="majorHAnsi" w:hint="eastAsia"/>
              </w:rPr>
              <w:t>的时候最好可以适当地增加该值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lastRenderedPageBreak/>
              <w:t>tcp_tw_recycle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打开快速</w:t>
            </w:r>
            <w:r w:rsidRPr="00496F13">
              <w:rPr>
                <w:rFonts w:cstheme="majorHAnsi" w:hint="eastAsia"/>
              </w:rPr>
              <w:t xml:space="preserve"> TIME-WAIT sockets </w:t>
            </w:r>
            <w:r w:rsidRPr="00496F13">
              <w:rPr>
                <w:rFonts w:cstheme="majorHAnsi" w:hint="eastAsia"/>
              </w:rPr>
              <w:t>回收。除非得到技术专家的建议或要求﹐请不要随意修改这个值。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做</w:t>
            </w:r>
            <w:r w:rsidRPr="00496F13">
              <w:rPr>
                <w:rFonts w:cstheme="majorHAnsi" w:hint="eastAsia"/>
              </w:rPr>
              <w:t>NAT</w:t>
            </w:r>
            <w:r w:rsidRPr="00496F13">
              <w:rPr>
                <w:rFonts w:cstheme="majorHAnsi" w:hint="eastAsia"/>
              </w:rPr>
              <w:t>的时候，建议打开它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tcp_tw_reuse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表示是否允许重新应用处于</w:t>
            </w:r>
            <w:r w:rsidRPr="00496F13">
              <w:rPr>
                <w:rFonts w:cstheme="majorHAnsi" w:hint="eastAsia"/>
              </w:rPr>
              <w:t>TIME-WAIT</w:t>
            </w:r>
            <w:r w:rsidRPr="00496F13">
              <w:rPr>
                <w:rFonts w:cstheme="majorHAnsi" w:hint="eastAsia"/>
              </w:rPr>
              <w:t>状态的</w:t>
            </w:r>
            <w:r w:rsidRPr="00496F13">
              <w:rPr>
                <w:rFonts w:cstheme="majorHAnsi" w:hint="eastAsia"/>
              </w:rPr>
              <w:t>socket</w:t>
            </w:r>
            <w:r w:rsidRPr="00496F13">
              <w:rPr>
                <w:rFonts w:cstheme="majorHAnsi" w:hint="eastAsia"/>
              </w:rPr>
              <w:t>用于新的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连接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这个对快速重启动某些服务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而启动后提示端口已经被使用的情形非常有帮助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C75129" w:rsidRDefault="00496F13" w:rsidP="007A6B11">
            <w:pPr>
              <w:ind w:firstLineChars="0" w:firstLine="0"/>
              <w:rPr>
                <w:rFonts w:cstheme="majorHAnsi"/>
                <w:color w:val="147FD0" w:themeColor="accent5" w:themeShade="BF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tcp_max_orphans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8192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32768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系统所能处理不属于任何进程的</w:t>
            </w:r>
            <w:r w:rsidRPr="00496F13">
              <w:rPr>
                <w:rFonts w:cstheme="majorHAnsi" w:hint="eastAsia"/>
              </w:rPr>
              <w:t>TCP sockets</w:t>
            </w:r>
            <w:r w:rsidRPr="00496F13">
              <w:rPr>
                <w:rFonts w:cstheme="majorHAnsi" w:hint="eastAsia"/>
              </w:rPr>
              <w:t>最大数量。假如超过这个数量﹐那么不属于任何进程的连接会被立即</w:t>
            </w:r>
            <w:r w:rsidRPr="00496F13">
              <w:rPr>
                <w:rFonts w:cstheme="majorHAnsi" w:hint="eastAsia"/>
              </w:rPr>
              <w:t>reset</w:t>
            </w:r>
            <w:r w:rsidRPr="00496F13">
              <w:rPr>
                <w:rFonts w:cstheme="majorHAnsi" w:hint="eastAsia"/>
              </w:rPr>
              <w:t>，并同时显示警告信息。之所以要设定这个限制﹐纯粹为了抵御那些简单的</w:t>
            </w:r>
            <w:r w:rsidRPr="00496F13">
              <w:rPr>
                <w:rFonts w:cstheme="majorHAnsi" w:hint="eastAsia"/>
              </w:rPr>
              <w:t xml:space="preserve"> DoS </w:t>
            </w:r>
            <w:r w:rsidRPr="00496F13">
              <w:rPr>
                <w:rFonts w:cstheme="majorHAnsi" w:hint="eastAsia"/>
              </w:rPr>
              <w:t>攻击﹐千万不要依赖这个或是人为的降低这个限制。如果内存大更应该增加这个值。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这个值</w:t>
            </w:r>
            <w:r w:rsidRPr="00496F13">
              <w:rPr>
                <w:rFonts w:cstheme="majorHAnsi" w:hint="eastAsia"/>
              </w:rPr>
              <w:t>Redhat AS</w:t>
            </w:r>
            <w:r w:rsidRPr="00496F13">
              <w:rPr>
                <w:rFonts w:cstheme="majorHAnsi" w:hint="eastAsia"/>
              </w:rPr>
              <w:t>版本中设置为</w:t>
            </w:r>
            <w:r w:rsidRPr="00496F13">
              <w:rPr>
                <w:rFonts w:cstheme="majorHAnsi" w:hint="eastAsia"/>
              </w:rPr>
              <w:t>32768,</w:t>
            </w:r>
            <w:r w:rsidRPr="00496F13">
              <w:rPr>
                <w:rFonts w:cstheme="majorHAnsi" w:hint="eastAsia"/>
              </w:rPr>
              <w:t>但是很多防火墙修改的时候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建议该值修改为</w:t>
            </w:r>
            <w:r w:rsidRPr="00496F13">
              <w:rPr>
                <w:rFonts w:cstheme="majorHAnsi" w:hint="eastAsia"/>
              </w:rPr>
              <w:t>2000)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t>tcp_abort_on_overflow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当守护进程太忙而不能接受新的连接，就象对方发送</w:t>
            </w:r>
            <w:r w:rsidRPr="00496F13">
              <w:rPr>
                <w:rFonts w:cstheme="majorHAnsi" w:hint="eastAsia"/>
              </w:rPr>
              <w:t>reset</w:t>
            </w:r>
            <w:r w:rsidRPr="00496F13">
              <w:rPr>
                <w:rFonts w:cstheme="majorHAnsi" w:hint="eastAsia"/>
              </w:rPr>
              <w:t>消息，默认值是</w:t>
            </w:r>
            <w:r w:rsidRPr="00496F13">
              <w:rPr>
                <w:rFonts w:cstheme="majorHAnsi" w:hint="eastAsia"/>
              </w:rPr>
              <w:t>false</w:t>
            </w:r>
            <w:r w:rsidRPr="00496F13">
              <w:rPr>
                <w:rFonts w:cstheme="majorHAnsi" w:hint="eastAsia"/>
              </w:rPr>
              <w:t>。这意味着当溢出的原因是因为一个偶然的猝发，那么连接将恢复状态。只有在你确信守护进程真的不能完成连接请求时才打开该选项，该选项会影响客户的使用。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对待已经满载的</w:t>
            </w:r>
            <w:r w:rsidRPr="00496F13">
              <w:rPr>
                <w:rFonts w:cstheme="majorHAnsi" w:hint="eastAsia"/>
              </w:rPr>
              <w:t>sendmail,apache</w:t>
            </w:r>
            <w:r w:rsidRPr="00496F13">
              <w:rPr>
                <w:rFonts w:cstheme="majorHAnsi" w:hint="eastAsia"/>
              </w:rPr>
              <w:t>这类服务的时候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这个可以很快让客户端终止连接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可以给予服务程序处理已有连接的缓冲机会</w:t>
            </w:r>
            <w:r w:rsidRPr="00496F13">
              <w:rPr>
                <w:rFonts w:cstheme="majorHAnsi" w:hint="eastAsia"/>
              </w:rPr>
              <w:t>,</w:t>
            </w:r>
            <w:r w:rsidRPr="00496F13">
              <w:rPr>
                <w:rFonts w:cstheme="majorHAnsi" w:hint="eastAsia"/>
              </w:rPr>
              <w:t>所以很多防火墙上推荐打开它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tcp_syncookies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只有在内核编译时选择了</w:t>
            </w:r>
            <w:r w:rsidRPr="00496F13">
              <w:rPr>
                <w:rFonts w:cstheme="majorHAnsi" w:hint="eastAsia"/>
              </w:rPr>
              <w:t>CONFIG_SYNCOOKIES</w:t>
            </w:r>
            <w:r w:rsidRPr="00496F13">
              <w:rPr>
                <w:rFonts w:cstheme="majorHAnsi" w:hint="eastAsia"/>
              </w:rPr>
              <w:t>时才会发生作用。当出现</w:t>
            </w:r>
            <w:r w:rsidRPr="00496F13">
              <w:rPr>
                <w:rFonts w:cstheme="majorHAnsi" w:hint="eastAsia"/>
              </w:rPr>
              <w:t>syn</w:t>
            </w:r>
            <w:r w:rsidRPr="00496F13">
              <w:rPr>
                <w:rFonts w:cstheme="majorHAnsi" w:hint="eastAsia"/>
              </w:rPr>
              <w:t>等候队列出现溢出时象对方发送</w:t>
            </w:r>
            <w:r w:rsidRPr="00496F13">
              <w:rPr>
                <w:rFonts w:cstheme="majorHAnsi" w:hint="eastAsia"/>
              </w:rPr>
              <w:t>syncookies</w:t>
            </w:r>
            <w:r w:rsidRPr="00496F13">
              <w:rPr>
                <w:rFonts w:cstheme="majorHAnsi" w:hint="eastAsia"/>
              </w:rPr>
              <w:t>。目的是为了防止</w:t>
            </w:r>
            <w:r w:rsidRPr="00496F13">
              <w:rPr>
                <w:rFonts w:cstheme="majorHAnsi" w:hint="eastAsia"/>
              </w:rPr>
              <w:t>syn flood</w:t>
            </w:r>
            <w:r w:rsidRPr="00496F13">
              <w:rPr>
                <w:rFonts w:cstheme="majorHAnsi" w:hint="eastAsia"/>
              </w:rPr>
              <w:t>攻击。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t>tcp_stdurg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使用</w:t>
            </w:r>
            <w:r w:rsidRPr="00496F13">
              <w:rPr>
                <w:rFonts w:cstheme="majorHAnsi" w:hint="eastAsia"/>
              </w:rPr>
              <w:t xml:space="preserve"> TCP urg pointer </w:t>
            </w:r>
            <w:r w:rsidRPr="00496F13">
              <w:rPr>
                <w:rFonts w:cstheme="majorHAnsi" w:hint="eastAsia"/>
              </w:rPr>
              <w:t>字段中的主机请求解释功能。大部份的主机都使用老旧的</w:t>
            </w:r>
            <w:r w:rsidRPr="00496F13">
              <w:rPr>
                <w:rFonts w:cstheme="majorHAnsi" w:hint="eastAsia"/>
              </w:rPr>
              <w:t xml:space="preserve"> BSD</w:t>
            </w:r>
            <w:r w:rsidRPr="00496F13">
              <w:rPr>
                <w:rFonts w:cstheme="majorHAnsi" w:hint="eastAsia"/>
              </w:rPr>
              <w:t>解释，因此如果</w:t>
            </w:r>
            <w:r w:rsidRPr="00496F13">
              <w:rPr>
                <w:rFonts w:cstheme="majorHAnsi" w:hint="eastAsia"/>
              </w:rPr>
              <w:lastRenderedPageBreak/>
              <w:t>您在</w:t>
            </w:r>
            <w:r w:rsidRPr="00496F13">
              <w:rPr>
                <w:rFonts w:cstheme="majorHAnsi" w:hint="eastAsia"/>
              </w:rPr>
              <w:t xml:space="preserve"> Linux </w:t>
            </w:r>
            <w:r w:rsidRPr="00496F13">
              <w:rPr>
                <w:rFonts w:cstheme="majorHAnsi" w:hint="eastAsia"/>
              </w:rPr>
              <w:t>打开它﹐或会导致不能和它们正确沟通。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lastRenderedPageBreak/>
              <w:t>tcp_window_scaling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该文件表示设置</w:t>
            </w:r>
            <w:r w:rsidRPr="00496F13">
              <w:rPr>
                <w:rFonts w:cstheme="majorHAnsi" w:hint="eastAsia"/>
              </w:rPr>
              <w:t>tcp/ip</w:t>
            </w:r>
            <w:r w:rsidRPr="00496F13">
              <w:rPr>
                <w:rFonts w:cstheme="majorHAnsi" w:hint="eastAsia"/>
              </w:rPr>
              <w:t>会话的滑动窗口大小是否可变。参数值为布尔值，为</w:t>
            </w:r>
            <w:r w:rsidRPr="00496F13">
              <w:rPr>
                <w:rFonts w:cstheme="majorHAnsi" w:hint="eastAsia"/>
              </w:rPr>
              <w:t>1</w:t>
            </w:r>
            <w:r w:rsidRPr="00496F13">
              <w:rPr>
                <w:rFonts w:cstheme="majorHAnsi" w:hint="eastAsia"/>
              </w:rPr>
              <w:t>时表示可变，为</w:t>
            </w:r>
            <w:r w:rsidRPr="00496F13">
              <w:rPr>
                <w:rFonts w:cstheme="majorHAnsi" w:hint="eastAsia"/>
              </w:rPr>
              <w:t>0</w:t>
            </w:r>
            <w:r w:rsidRPr="00496F13">
              <w:rPr>
                <w:rFonts w:cstheme="majorHAnsi" w:hint="eastAsia"/>
              </w:rPr>
              <w:t>时表示不可变。</w:t>
            </w:r>
            <w:r w:rsidRPr="00496F13">
              <w:rPr>
                <w:rFonts w:cstheme="majorHAnsi" w:hint="eastAsia"/>
              </w:rPr>
              <w:t>tcp/ip</w:t>
            </w:r>
            <w:r w:rsidRPr="00496F13">
              <w:rPr>
                <w:rFonts w:cstheme="majorHAnsi" w:hint="eastAsia"/>
              </w:rPr>
              <w:t>通常使用的窗口最大可达到</w:t>
            </w:r>
            <w:r w:rsidRPr="00496F13">
              <w:rPr>
                <w:rFonts w:cstheme="majorHAnsi" w:hint="eastAsia"/>
              </w:rPr>
              <w:t xml:space="preserve"> 65535 </w:t>
            </w:r>
            <w:r w:rsidRPr="00496F13">
              <w:rPr>
                <w:rFonts w:cstheme="majorHAnsi" w:hint="eastAsia"/>
              </w:rPr>
              <w:t>字节，对于高速网络，该值可能太小，这时候如果启用了该功能，可以使</w:t>
            </w:r>
            <w:r w:rsidRPr="00496F13">
              <w:rPr>
                <w:rFonts w:cstheme="majorHAnsi" w:hint="eastAsia"/>
              </w:rPr>
              <w:t>tcp/ip</w:t>
            </w:r>
            <w:r w:rsidRPr="00496F13">
              <w:rPr>
                <w:rFonts w:cstheme="majorHAnsi" w:hint="eastAsia"/>
              </w:rPr>
              <w:t>滑动窗口大小增大数个数量级，从而提高数据传输的能力</w:t>
            </w:r>
            <w:r w:rsidRPr="00496F13">
              <w:rPr>
                <w:rFonts w:cstheme="majorHAnsi" w:hint="eastAsia"/>
              </w:rPr>
              <w:t>(RFC 1323)</w:t>
            </w:r>
            <w:r w:rsidRPr="00496F13">
              <w:rPr>
                <w:rFonts w:cstheme="majorHAnsi" w:hint="eastAsia"/>
              </w:rPr>
              <w:t>。（对普通地百</w:t>
            </w:r>
            <w:r w:rsidRPr="00496F13">
              <w:rPr>
                <w:rFonts w:cstheme="majorHAnsi" w:hint="eastAsia"/>
              </w:rPr>
              <w:t>M</w:t>
            </w:r>
            <w:r w:rsidRPr="00496F13">
              <w:rPr>
                <w:rFonts w:cstheme="majorHAnsi" w:hint="eastAsia"/>
              </w:rPr>
              <w:t>网络而言，关闭会降低开销，所以如果不是高速网络，可以考虑设置为</w:t>
            </w:r>
            <w:r w:rsidRPr="00496F13">
              <w:rPr>
                <w:rFonts w:cstheme="majorHAnsi" w:hint="eastAsia"/>
              </w:rPr>
              <w:t>0</w:t>
            </w:r>
            <w:r w:rsidRPr="00496F13">
              <w:rPr>
                <w:rFonts w:cstheme="majorHAnsi" w:hint="eastAsia"/>
              </w:rPr>
              <w:t>）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rPr>
                <w:rFonts w:cstheme="majorHAnsi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tcp_max_syn_backlog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1024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16384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7A6B11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>对于那些依然还未获得客户端确认的连接请求﹐需要保存在队列中最大数目。对于超过</w:t>
            </w:r>
            <w:r w:rsidRPr="00496F13">
              <w:rPr>
                <w:rFonts w:cstheme="majorHAnsi" w:hint="eastAsia"/>
              </w:rPr>
              <w:t xml:space="preserve"> 128Mb </w:t>
            </w:r>
            <w:r w:rsidRPr="00496F13">
              <w:rPr>
                <w:rFonts w:cstheme="majorHAnsi" w:hint="eastAsia"/>
              </w:rPr>
              <w:t>内存的系统﹐默认值是</w:t>
            </w:r>
            <w:r w:rsidRPr="00496F13">
              <w:rPr>
                <w:rFonts w:cstheme="majorHAnsi" w:hint="eastAsia"/>
              </w:rPr>
              <w:t xml:space="preserve"> 1024 </w:t>
            </w:r>
            <w:r w:rsidRPr="00496F13">
              <w:rPr>
                <w:rFonts w:cstheme="majorHAnsi" w:hint="eastAsia"/>
              </w:rPr>
              <w:t>﹐低于</w:t>
            </w:r>
            <w:r w:rsidRPr="00496F13">
              <w:rPr>
                <w:rFonts w:cstheme="majorHAnsi" w:hint="eastAsia"/>
              </w:rPr>
              <w:t xml:space="preserve"> 128Mb </w:t>
            </w:r>
            <w:r w:rsidRPr="00496F13">
              <w:rPr>
                <w:rFonts w:cstheme="majorHAnsi" w:hint="eastAsia"/>
              </w:rPr>
              <w:t>的则为</w:t>
            </w:r>
            <w:r w:rsidRPr="00496F13">
              <w:rPr>
                <w:rFonts w:cstheme="majorHAnsi" w:hint="eastAsia"/>
              </w:rPr>
              <w:t xml:space="preserve"> 128</w:t>
            </w:r>
            <w:r w:rsidRPr="00496F13">
              <w:rPr>
                <w:rFonts w:cstheme="majorHAnsi" w:hint="eastAsia"/>
              </w:rPr>
              <w:t>。如果服务器经常出现过载﹐可以尝试增加这个数字。警告﹗假如您将此值设为大于</w:t>
            </w:r>
            <w:r w:rsidRPr="00496F13">
              <w:rPr>
                <w:rFonts w:cstheme="majorHAnsi" w:hint="eastAsia"/>
              </w:rPr>
              <w:t xml:space="preserve"> 1024</w:t>
            </w:r>
            <w:r w:rsidRPr="00496F13">
              <w:rPr>
                <w:rFonts w:cstheme="majorHAnsi" w:hint="eastAsia"/>
              </w:rPr>
              <w:t>﹐最好修改</w:t>
            </w:r>
            <w:r w:rsidRPr="00496F13">
              <w:rPr>
                <w:rFonts w:cstheme="majorHAnsi" w:hint="eastAsia"/>
              </w:rPr>
              <w:t>include/net/tcp.h</w:t>
            </w:r>
            <w:r w:rsidRPr="00496F13">
              <w:rPr>
                <w:rFonts w:cstheme="majorHAnsi" w:hint="eastAsia"/>
              </w:rPr>
              <w:t>里面的</w:t>
            </w:r>
            <w:r w:rsidRPr="00496F13">
              <w:rPr>
                <w:rFonts w:cstheme="majorHAnsi" w:hint="eastAsia"/>
              </w:rPr>
              <w:t>TCP_SYNQ_HSIZE</w:t>
            </w:r>
            <w:r w:rsidRPr="00496F13">
              <w:rPr>
                <w:rFonts w:cstheme="majorHAnsi" w:hint="eastAsia"/>
              </w:rPr>
              <w:t>﹐以保持</w:t>
            </w:r>
            <w:r w:rsidRPr="00496F13">
              <w:rPr>
                <w:rFonts w:cstheme="majorHAnsi" w:hint="eastAsia"/>
              </w:rPr>
              <w:t>TCP_SYNQ_HSIZE*16(SYN Flood</w:t>
            </w:r>
            <w:r w:rsidRPr="00496F13">
              <w:rPr>
                <w:rFonts w:cstheme="majorHAnsi" w:hint="eastAsia"/>
              </w:rPr>
              <w:t>攻击利用</w:t>
            </w:r>
            <w:r w:rsidRPr="00496F13">
              <w:rPr>
                <w:rFonts w:cstheme="majorHAnsi" w:hint="eastAsia"/>
              </w:rPr>
              <w:t>TCP</w:t>
            </w:r>
            <w:r w:rsidRPr="00496F13">
              <w:rPr>
                <w:rFonts w:cstheme="majorHAnsi" w:hint="eastAsia"/>
              </w:rPr>
              <w:t>协议散布握手的缺陷，伪造虚假源</w:t>
            </w:r>
            <w:r w:rsidRPr="00496F13">
              <w:rPr>
                <w:rFonts w:cstheme="majorHAnsi" w:hint="eastAsia"/>
              </w:rPr>
              <w:t>IP</w:t>
            </w:r>
            <w:r w:rsidRPr="00496F13">
              <w:rPr>
                <w:rFonts w:cstheme="majorHAnsi" w:hint="eastAsia"/>
              </w:rPr>
              <w:t>地址发送大量</w:t>
            </w:r>
            <w:r w:rsidRPr="00496F13">
              <w:rPr>
                <w:rFonts w:cstheme="majorHAnsi" w:hint="eastAsia"/>
              </w:rPr>
              <w:t>TCP-SYN</w:t>
            </w:r>
            <w:r w:rsidRPr="00496F13">
              <w:rPr>
                <w:rFonts w:cstheme="majorHAnsi" w:hint="eastAsia"/>
              </w:rPr>
              <w:t>半打开连接到目标系统，最终导致目标系统</w:t>
            </w:r>
            <w:r w:rsidRPr="00496F13">
              <w:rPr>
                <w:rFonts w:cstheme="majorHAnsi" w:hint="eastAsia"/>
              </w:rPr>
              <w:t>Socket</w:t>
            </w:r>
            <w:r w:rsidRPr="00496F13">
              <w:rPr>
                <w:rFonts w:cstheme="majorHAnsi" w:hint="eastAsia"/>
              </w:rPr>
              <w:t>队列资源耗尽而无法接受新的连接。为了应付这种攻击，现代</w:t>
            </w:r>
            <w:r w:rsidRPr="00496F13">
              <w:rPr>
                <w:rFonts w:cstheme="majorHAnsi" w:hint="eastAsia"/>
              </w:rPr>
              <w:t>Unix</w:t>
            </w:r>
            <w:r w:rsidRPr="00496F13">
              <w:rPr>
                <w:rFonts w:cstheme="majorHAnsi" w:hint="eastAsia"/>
              </w:rPr>
              <w:t>系统中普遍采用多连接队列处理的方式来缓冲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而不是解决</w:t>
            </w:r>
            <w:r w:rsidRPr="00496F13">
              <w:rPr>
                <w:rFonts w:cstheme="majorHAnsi" w:hint="eastAsia"/>
              </w:rPr>
              <w:t>)</w:t>
            </w:r>
            <w:r w:rsidRPr="00496F13">
              <w:rPr>
                <w:rFonts w:cstheme="majorHAnsi" w:hint="eastAsia"/>
              </w:rPr>
              <w:t>这种攻击，是用一个基本队列处理正常的完全连接应用</w:t>
            </w:r>
            <w:r w:rsidRPr="00496F13">
              <w:rPr>
                <w:rFonts w:cstheme="majorHAnsi" w:hint="eastAsia"/>
              </w:rPr>
              <w:t>(Connect()</w:t>
            </w:r>
            <w:r w:rsidRPr="00496F13">
              <w:rPr>
                <w:rFonts w:cstheme="majorHAnsi" w:hint="eastAsia"/>
              </w:rPr>
              <w:t>和</w:t>
            </w:r>
            <w:r w:rsidRPr="00496F13">
              <w:rPr>
                <w:rFonts w:cstheme="majorHAnsi" w:hint="eastAsia"/>
              </w:rPr>
              <w:t>Accept() )</w:t>
            </w:r>
            <w:r w:rsidRPr="00496F13">
              <w:rPr>
                <w:rFonts w:cstheme="majorHAnsi" w:hint="eastAsia"/>
              </w:rPr>
              <w:t>，是用另一个队列单独存放半打开连接。这种双队列处理方式和其他一些系统内核措施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例如</w:t>
            </w:r>
            <w:r w:rsidRPr="00496F13">
              <w:rPr>
                <w:rFonts w:cstheme="majorHAnsi" w:hint="eastAsia"/>
              </w:rPr>
              <w:t>Syn-Cookies/Caches)</w:t>
            </w:r>
            <w:r w:rsidRPr="00496F13">
              <w:rPr>
                <w:rFonts w:cstheme="majorHAnsi" w:hint="eastAsia"/>
              </w:rPr>
              <w:t>联合应用时，能够比较有效的缓解小规模的</w:t>
            </w:r>
            <w:r w:rsidRPr="00496F13">
              <w:rPr>
                <w:rFonts w:cstheme="majorHAnsi" w:hint="eastAsia"/>
              </w:rPr>
              <w:t>SYN Flood</w:t>
            </w:r>
            <w:r w:rsidRPr="00496F13">
              <w:rPr>
                <w:rFonts w:cstheme="majorHAnsi" w:hint="eastAsia"/>
              </w:rPr>
              <w:t>攻击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事实证明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7A6B11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</w:rPr>
            </w:pPr>
            <w:r w:rsidRPr="00496F13">
              <w:rPr>
                <w:rFonts w:cstheme="majorHAnsi"/>
              </w:rPr>
              <w:lastRenderedPageBreak/>
              <w:t>tcp_timestamps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496F13">
              <w:rPr>
                <w:rFonts w:cstheme="majorHAnsi" w:hint="eastAsia"/>
              </w:rPr>
              <w:t xml:space="preserve">Timestamps </w:t>
            </w:r>
            <w:r w:rsidRPr="00496F13">
              <w:rPr>
                <w:rFonts w:cstheme="majorHAnsi" w:hint="eastAsia"/>
              </w:rPr>
              <w:t>用在其它一些东西中﹐可以防范那些伪造的</w:t>
            </w:r>
            <w:r w:rsidRPr="00496F13">
              <w:rPr>
                <w:rFonts w:cstheme="majorHAnsi" w:hint="eastAsia"/>
              </w:rPr>
              <w:t xml:space="preserve"> sequence </w:t>
            </w:r>
            <w:r w:rsidRPr="00496F13">
              <w:rPr>
                <w:rFonts w:cstheme="majorHAnsi" w:hint="eastAsia"/>
              </w:rPr>
              <w:t>号码。一条</w:t>
            </w:r>
            <w:r w:rsidRPr="00496F13">
              <w:rPr>
                <w:rFonts w:cstheme="majorHAnsi" w:hint="eastAsia"/>
              </w:rPr>
              <w:t>1G</w:t>
            </w:r>
            <w:r w:rsidRPr="00496F13">
              <w:rPr>
                <w:rFonts w:cstheme="majorHAnsi" w:hint="eastAsia"/>
              </w:rPr>
              <w:t>的宽带线路或许会重遇到带</w:t>
            </w:r>
            <w:r w:rsidRPr="00496F13">
              <w:rPr>
                <w:rFonts w:cstheme="majorHAnsi" w:hint="eastAsia"/>
              </w:rPr>
              <w:t xml:space="preserve"> out-of-line</w:t>
            </w:r>
            <w:r w:rsidRPr="00496F13">
              <w:rPr>
                <w:rFonts w:cstheme="majorHAnsi" w:hint="eastAsia"/>
              </w:rPr>
              <w:t>数值的旧</w:t>
            </w:r>
            <w:r w:rsidRPr="00496F13">
              <w:rPr>
                <w:rFonts w:cstheme="majorHAnsi" w:hint="eastAsia"/>
              </w:rPr>
              <w:t xml:space="preserve">sequence </w:t>
            </w:r>
            <w:r w:rsidRPr="00496F13">
              <w:rPr>
                <w:rFonts w:cstheme="majorHAnsi" w:hint="eastAsia"/>
              </w:rPr>
              <w:t>号码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假如它是由于上次产生的</w:t>
            </w:r>
            <w:r w:rsidRPr="00496F13">
              <w:rPr>
                <w:rFonts w:cstheme="majorHAnsi" w:hint="eastAsia"/>
              </w:rPr>
              <w:t>)</w:t>
            </w:r>
            <w:r w:rsidRPr="00496F13">
              <w:rPr>
                <w:rFonts w:cstheme="majorHAnsi" w:hint="eastAsia"/>
              </w:rPr>
              <w:t>。</w:t>
            </w:r>
            <w:r w:rsidRPr="00496F13">
              <w:rPr>
                <w:rFonts w:cstheme="majorHAnsi" w:hint="eastAsia"/>
              </w:rPr>
              <w:t xml:space="preserve">Timestamp </w:t>
            </w:r>
            <w:r w:rsidRPr="00496F13">
              <w:rPr>
                <w:rFonts w:cstheme="majorHAnsi" w:hint="eastAsia"/>
              </w:rPr>
              <w:t>会让它知道这是个</w:t>
            </w:r>
            <w:r w:rsidRPr="00496F13">
              <w:rPr>
                <w:rFonts w:cstheme="majorHAnsi" w:hint="eastAsia"/>
              </w:rPr>
              <w:t xml:space="preserve"> '</w:t>
            </w:r>
            <w:r w:rsidRPr="00496F13">
              <w:rPr>
                <w:rFonts w:cstheme="majorHAnsi" w:hint="eastAsia"/>
              </w:rPr>
              <w:t>旧封包</w:t>
            </w:r>
            <w:r w:rsidRPr="00496F13">
              <w:rPr>
                <w:rFonts w:cstheme="majorHAnsi" w:hint="eastAsia"/>
              </w:rPr>
              <w:t>'</w:t>
            </w:r>
            <w:r w:rsidRPr="00496F13">
              <w:rPr>
                <w:rFonts w:cstheme="majorHAnsi" w:hint="eastAsia"/>
              </w:rPr>
              <w:t>。</w:t>
            </w:r>
            <w:r w:rsidRPr="00496F13">
              <w:rPr>
                <w:rFonts w:cstheme="majorHAnsi" w:hint="eastAsia"/>
              </w:rPr>
              <w:t>(</w:t>
            </w:r>
            <w:r w:rsidRPr="00496F13">
              <w:rPr>
                <w:rFonts w:cstheme="majorHAnsi" w:hint="eastAsia"/>
              </w:rPr>
              <w:t>该文件表示是否启用以一种比超时重发更精确的方法（</w:t>
            </w:r>
            <w:r w:rsidRPr="00496F13">
              <w:rPr>
                <w:rFonts w:cstheme="majorHAnsi" w:hint="eastAsia"/>
              </w:rPr>
              <w:t>RFC 1323</w:t>
            </w:r>
            <w:r w:rsidRPr="00496F13">
              <w:rPr>
                <w:rFonts w:cstheme="majorHAnsi" w:hint="eastAsia"/>
              </w:rPr>
              <w:t>）来启用对</w:t>
            </w:r>
            <w:r w:rsidRPr="00496F13">
              <w:rPr>
                <w:rFonts w:cstheme="majorHAnsi" w:hint="eastAsia"/>
              </w:rPr>
              <w:t xml:space="preserve"> RTT </w:t>
            </w:r>
            <w:r w:rsidRPr="00496F13">
              <w:rPr>
                <w:rFonts w:cstheme="majorHAnsi" w:hint="eastAsia"/>
              </w:rPr>
              <w:t>的计算；为了实现更好的性能应该启用这个选项。</w:t>
            </w:r>
            <w:r w:rsidRPr="00496F13">
              <w:rPr>
                <w:rFonts w:cstheme="majorHAnsi" w:hint="eastAsia"/>
              </w:rPr>
              <w:t>)</w:t>
            </w:r>
          </w:p>
        </w:tc>
      </w:tr>
      <w:tr w:rsidR="00496F13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496F13">
              <w:rPr>
                <w:rFonts w:cstheme="majorHAnsi"/>
              </w:rPr>
              <w:t>tcp_fack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496F13">
              <w:rPr>
                <w:rFonts w:cstheme="majorHAnsi" w:hint="eastAsia"/>
                <w:b/>
              </w:rPr>
              <w:t>打开</w:t>
            </w:r>
            <w:r w:rsidRPr="00496F13">
              <w:rPr>
                <w:rFonts w:cstheme="majorHAnsi" w:hint="eastAsia"/>
                <w:b/>
              </w:rPr>
              <w:t>FACK</w:t>
            </w:r>
            <w:r w:rsidRPr="00496F13">
              <w:rPr>
                <w:rFonts w:cstheme="majorHAnsi" w:hint="eastAsia"/>
                <w:b/>
              </w:rPr>
              <w:t>拥塞避免和快速重传功能。</w:t>
            </w:r>
            <w:r w:rsidRPr="00496F13">
              <w:rPr>
                <w:rFonts w:cstheme="majorHAnsi" w:hint="eastAsia"/>
                <w:b/>
              </w:rPr>
              <w:t>(</w:t>
            </w:r>
            <w:r w:rsidRPr="00496F13">
              <w:rPr>
                <w:rFonts w:cstheme="majorHAnsi" w:hint="eastAsia"/>
                <w:b/>
              </w:rPr>
              <w:t>注意，当</w:t>
            </w:r>
            <w:r w:rsidRPr="00496F13">
              <w:rPr>
                <w:rFonts w:cstheme="majorHAnsi" w:hint="eastAsia"/>
                <w:b/>
              </w:rPr>
              <w:t>tcp_sack</w:t>
            </w:r>
            <w:r w:rsidRPr="00496F13">
              <w:rPr>
                <w:rFonts w:cstheme="majorHAnsi" w:hint="eastAsia"/>
                <w:b/>
              </w:rPr>
              <w:t>设置为</w:t>
            </w:r>
            <w:r w:rsidRPr="00496F13">
              <w:rPr>
                <w:rFonts w:cstheme="majorHAnsi" w:hint="eastAsia"/>
                <w:b/>
              </w:rPr>
              <w:t>0</w:t>
            </w:r>
            <w:r w:rsidRPr="00496F13">
              <w:rPr>
                <w:rFonts w:cstheme="majorHAnsi" w:hint="eastAsia"/>
                <w:b/>
              </w:rPr>
              <w:t>的时候，这个值即使设置为</w:t>
            </w:r>
            <w:r w:rsidRPr="00496F13">
              <w:rPr>
                <w:rFonts w:cstheme="majorHAnsi" w:hint="eastAsia"/>
                <w:b/>
              </w:rPr>
              <w:t>1</w:t>
            </w:r>
            <w:r w:rsidRPr="00496F13">
              <w:rPr>
                <w:rFonts w:cstheme="majorHAnsi" w:hint="eastAsia"/>
                <w:b/>
              </w:rPr>
              <w:t>也无效</w:t>
            </w:r>
            <w:r w:rsidRPr="00496F13">
              <w:rPr>
                <w:rFonts w:cstheme="majorHAnsi" w:hint="eastAsia"/>
                <w:b/>
              </w:rPr>
              <w:t>)[</w:t>
            </w:r>
            <w:r w:rsidRPr="00496F13">
              <w:rPr>
                <w:rFonts w:cstheme="majorHAnsi" w:hint="eastAsia"/>
                <w:b/>
              </w:rPr>
              <w:t>这个是</w:t>
            </w:r>
            <w:r w:rsidRPr="00496F13">
              <w:rPr>
                <w:rFonts w:cstheme="majorHAnsi" w:hint="eastAsia"/>
                <w:b/>
              </w:rPr>
              <w:t>TCP</w:t>
            </w:r>
            <w:r w:rsidRPr="00496F13">
              <w:rPr>
                <w:rFonts w:cstheme="majorHAnsi" w:hint="eastAsia"/>
                <w:b/>
              </w:rPr>
              <w:t>连接靠谱的核心功能</w:t>
            </w:r>
            <w:r w:rsidRPr="00496F13">
              <w:rPr>
                <w:rFonts w:cstheme="majorHAnsi" w:hint="eastAsia"/>
                <w:b/>
              </w:rPr>
              <w:t>]</w:t>
            </w:r>
          </w:p>
        </w:tc>
      </w:tr>
      <w:tr w:rsidR="00496F13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496F13">
              <w:rPr>
                <w:rFonts w:cstheme="majorHAnsi"/>
              </w:rPr>
              <w:t>tcp_dsack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496F13">
              <w:rPr>
                <w:rFonts w:cstheme="majorHAnsi" w:hint="eastAsia"/>
                <w:b/>
              </w:rPr>
              <w:t>允许</w:t>
            </w:r>
            <w:r w:rsidRPr="00496F13">
              <w:rPr>
                <w:rFonts w:cstheme="majorHAnsi" w:hint="eastAsia"/>
                <w:b/>
              </w:rPr>
              <w:t>TCP</w:t>
            </w:r>
            <w:r w:rsidRPr="00496F13">
              <w:rPr>
                <w:rFonts w:cstheme="majorHAnsi" w:hint="eastAsia"/>
                <w:b/>
              </w:rPr>
              <w:t>发送</w:t>
            </w:r>
            <w:r w:rsidRPr="00496F13">
              <w:rPr>
                <w:rFonts w:cstheme="majorHAnsi" w:hint="eastAsia"/>
                <w:b/>
              </w:rPr>
              <w:t>"</w:t>
            </w:r>
            <w:r w:rsidRPr="00496F13">
              <w:rPr>
                <w:rFonts w:cstheme="majorHAnsi" w:hint="eastAsia"/>
                <w:b/>
              </w:rPr>
              <w:t>两个完全相同</w:t>
            </w:r>
            <w:r w:rsidRPr="00496F13">
              <w:rPr>
                <w:rFonts w:cstheme="majorHAnsi" w:hint="eastAsia"/>
                <w:b/>
              </w:rPr>
              <w:t>"</w:t>
            </w:r>
            <w:r w:rsidRPr="00496F13">
              <w:rPr>
                <w:rFonts w:cstheme="majorHAnsi" w:hint="eastAsia"/>
                <w:b/>
              </w:rPr>
              <w:t>的</w:t>
            </w:r>
            <w:r w:rsidRPr="00496F13">
              <w:rPr>
                <w:rFonts w:cstheme="majorHAnsi" w:hint="eastAsia"/>
                <w:b/>
              </w:rPr>
              <w:t>SACK</w:t>
            </w:r>
            <w:r w:rsidRPr="00496F13">
              <w:rPr>
                <w:rFonts w:cstheme="majorHAnsi" w:hint="eastAsia"/>
                <w:b/>
              </w:rPr>
              <w:t>。</w:t>
            </w:r>
          </w:p>
        </w:tc>
      </w:tr>
      <w:tr w:rsidR="00496F13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 w:val="0"/>
              </w:rPr>
            </w:pP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</w:p>
        </w:tc>
      </w:tr>
      <w:tr w:rsidR="00496F13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496F13">
              <w:rPr>
                <w:rFonts w:cstheme="majorHAnsi"/>
              </w:rPr>
              <w:t>tcp_sack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496F13">
              <w:rPr>
                <w:rFonts w:cstheme="majorHAnsi" w:hint="eastAsia"/>
                <w:b/>
              </w:rPr>
              <w:t>使用</w:t>
            </w:r>
            <w:r w:rsidRPr="00496F13">
              <w:rPr>
                <w:rFonts w:cstheme="majorHAnsi" w:hint="eastAsia"/>
                <w:b/>
              </w:rPr>
              <w:t xml:space="preserve"> Selective ACK</w:t>
            </w:r>
            <w:r w:rsidRPr="00496F13">
              <w:rPr>
                <w:rFonts w:cstheme="majorHAnsi" w:hint="eastAsia"/>
                <w:b/>
              </w:rPr>
              <w:t>﹐它可以用来查找特定的遗失的数据报</w:t>
            </w:r>
            <w:r w:rsidRPr="00496F13">
              <w:rPr>
                <w:rFonts w:cstheme="majorHAnsi" w:hint="eastAsia"/>
                <w:b/>
              </w:rPr>
              <w:t xml:space="preserve">--- </w:t>
            </w:r>
            <w:r w:rsidRPr="00496F13">
              <w:rPr>
                <w:rFonts w:cstheme="majorHAnsi" w:hint="eastAsia"/>
                <w:b/>
              </w:rPr>
              <w:t>因此有助于快速恢复状态。该文件表示是否启用有选择的应答（</w:t>
            </w:r>
            <w:r w:rsidRPr="00496F13">
              <w:rPr>
                <w:rFonts w:cstheme="majorHAnsi" w:hint="eastAsia"/>
                <w:b/>
              </w:rPr>
              <w:t>Selective Acknowledgment</w:t>
            </w:r>
            <w:r w:rsidRPr="00496F13">
              <w:rPr>
                <w:rFonts w:cstheme="majorHAnsi" w:hint="eastAsia"/>
                <w:b/>
              </w:rPr>
              <w:t>），这可以通过有选择地应答乱序接收到的报文来提高性能（这样可以让发送者只发送丢失的报文段）。</w:t>
            </w:r>
            <w:r w:rsidRPr="00496F13">
              <w:rPr>
                <w:rFonts w:cstheme="majorHAnsi" w:hint="eastAsia"/>
                <w:b/>
              </w:rPr>
              <w:t>(</w:t>
            </w:r>
            <w:r w:rsidRPr="00496F13">
              <w:rPr>
                <w:rFonts w:cstheme="majorHAnsi" w:hint="eastAsia"/>
                <w:b/>
              </w:rPr>
              <w:t>对于广域网通信来说这个选项应该启用，但是这会增加对</w:t>
            </w:r>
            <w:r w:rsidRPr="00496F13">
              <w:rPr>
                <w:rFonts w:cstheme="majorHAnsi" w:hint="eastAsia"/>
                <w:b/>
              </w:rPr>
              <w:t xml:space="preserve"> CPU </w:t>
            </w:r>
            <w:r w:rsidRPr="00496F13">
              <w:rPr>
                <w:rFonts w:cstheme="majorHAnsi" w:hint="eastAsia"/>
                <w:b/>
              </w:rPr>
              <w:t>的占用。</w:t>
            </w:r>
            <w:r w:rsidRPr="00496F13">
              <w:rPr>
                <w:rFonts w:cstheme="majorHAnsi" w:hint="eastAsia"/>
                <w:b/>
              </w:rPr>
              <w:t>)</w:t>
            </w:r>
          </w:p>
        </w:tc>
      </w:tr>
      <w:tr w:rsidR="00496F13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496F13">
              <w:rPr>
                <w:rFonts w:cstheme="majorHAnsi"/>
              </w:rPr>
              <w:t>tcp_ecn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496F13" w:rsidRPr="00496F13" w:rsidRDefault="00496F13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496F13">
              <w:rPr>
                <w:rFonts w:cstheme="majorHAnsi" w:hint="eastAsia"/>
                <w:b/>
              </w:rPr>
              <w:t>TCP</w:t>
            </w:r>
            <w:r w:rsidRPr="00496F13">
              <w:rPr>
                <w:rFonts w:cstheme="majorHAnsi" w:hint="eastAsia"/>
                <w:b/>
              </w:rPr>
              <w:t>的直接拥塞通告功能。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672468">
              <w:rPr>
                <w:rFonts w:cstheme="majorHAnsi"/>
              </w:rPr>
              <w:t>tcp_reordering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3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6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流中重排序的数据报最大数量。</w:t>
            </w:r>
            <w:r w:rsidRPr="00672468">
              <w:rPr>
                <w:rFonts w:cstheme="majorHAnsi" w:hint="eastAsia"/>
                <w:b/>
              </w:rPr>
              <w:t xml:space="preserve"> (</w:t>
            </w:r>
            <w:r w:rsidRPr="00672468">
              <w:rPr>
                <w:rFonts w:cstheme="majorHAnsi" w:hint="eastAsia"/>
                <w:b/>
              </w:rPr>
              <w:t>一般有看到推荐把这个数值略微调整大一些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比如</w:t>
            </w:r>
            <w:r w:rsidRPr="00672468">
              <w:rPr>
                <w:rFonts w:cstheme="majorHAnsi" w:hint="eastAsia"/>
                <w:b/>
              </w:rPr>
              <w:t>5)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672468">
              <w:rPr>
                <w:rFonts w:cstheme="majorHAnsi"/>
              </w:rPr>
              <w:t>tcp_retrans_collapse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1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对于某些有</w:t>
            </w:r>
            <w:r w:rsidRPr="00672468">
              <w:rPr>
                <w:rFonts w:cstheme="majorHAnsi" w:hint="eastAsia"/>
                <w:b/>
              </w:rPr>
              <w:t>bug</w:t>
            </w:r>
            <w:r w:rsidRPr="00672468">
              <w:rPr>
                <w:rFonts w:cstheme="majorHAnsi" w:hint="eastAsia"/>
                <w:b/>
              </w:rPr>
              <w:t>的打印机提供针对其</w:t>
            </w:r>
            <w:r w:rsidRPr="00672468">
              <w:rPr>
                <w:rFonts w:cstheme="majorHAnsi" w:hint="eastAsia"/>
                <w:b/>
              </w:rPr>
              <w:t>bug</w:t>
            </w:r>
            <w:r w:rsidRPr="00672468">
              <w:rPr>
                <w:rFonts w:cstheme="majorHAnsi" w:hint="eastAsia"/>
                <w:b/>
              </w:rPr>
              <w:t>的兼容性。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一般不需要这个支持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可以关闭它</w:t>
            </w:r>
            <w:r w:rsidRPr="00672468">
              <w:rPr>
                <w:rFonts w:cstheme="majorHAnsi" w:hint="eastAsia"/>
                <w:b/>
              </w:rPr>
              <w:t>)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C75129">
              <w:rPr>
                <w:rFonts w:cstheme="majorHAnsi" w:hint="eastAsia"/>
                <w:color w:val="147FD0" w:themeColor="accent5" w:themeShade="BF"/>
              </w:rPr>
              <w:t>tcp_wmem</w:t>
            </w:r>
            <w:r w:rsidRPr="00C75129">
              <w:rPr>
                <w:rFonts w:cstheme="majorHAnsi" w:hint="eastAsia"/>
                <w:color w:val="147FD0" w:themeColor="accent5" w:themeShade="BF"/>
              </w:rPr>
              <w:t>：</w:t>
            </w:r>
            <w:r w:rsidRPr="00C75129">
              <w:rPr>
                <w:rFonts w:cstheme="majorHAnsi" w:hint="eastAsia"/>
                <w:color w:val="147FD0" w:themeColor="accent5" w:themeShade="BF"/>
              </w:rPr>
              <w:t>mindefaultmax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4096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16384</w:t>
            </w:r>
          </w:p>
          <w:p w:rsid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131072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8192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131072</w:t>
            </w:r>
          </w:p>
          <w:p w:rsid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16777216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 w:hint="eastAsia"/>
                <w:b/>
              </w:rPr>
              <w:t>发送缓存</w:t>
            </w:r>
            <w:r>
              <w:rPr>
                <w:rFonts w:cstheme="majorHAnsi"/>
                <w:b/>
              </w:rPr>
              <w:t>设置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lastRenderedPageBreak/>
              <w:t>min</w:t>
            </w:r>
            <w:r w:rsidRPr="00672468">
              <w:rPr>
                <w:rFonts w:cstheme="majorHAnsi" w:hint="eastAsia"/>
                <w:b/>
              </w:rPr>
              <w:t>：为</w:t>
            </w:r>
            <w:r w:rsidRPr="00672468">
              <w:rPr>
                <w:rFonts w:cstheme="majorHAnsi" w:hint="eastAsia"/>
                <w:b/>
              </w:rPr>
              <w:t>TCP socket</w:t>
            </w:r>
            <w:r w:rsidRPr="00672468">
              <w:rPr>
                <w:rFonts w:cstheme="majorHAnsi" w:hint="eastAsia"/>
                <w:b/>
              </w:rPr>
              <w:t>预留用于发送缓冲的内存最小值。每个</w:t>
            </w:r>
            <w:r w:rsidRPr="00672468">
              <w:rPr>
                <w:rFonts w:cstheme="majorHAnsi" w:hint="eastAsia"/>
                <w:b/>
              </w:rPr>
              <w:t>tcp socket</w:t>
            </w:r>
            <w:r w:rsidRPr="00672468">
              <w:rPr>
                <w:rFonts w:cstheme="majorHAnsi" w:hint="eastAsia"/>
                <w:b/>
              </w:rPr>
              <w:t>都可以在建议以后都可以使用它。默认值为</w:t>
            </w:r>
            <w:r w:rsidRPr="00672468">
              <w:rPr>
                <w:rFonts w:cstheme="majorHAnsi" w:hint="eastAsia"/>
                <w:b/>
              </w:rPr>
              <w:t>4096(4K)</w:t>
            </w:r>
            <w:r w:rsidRPr="00672468">
              <w:rPr>
                <w:rFonts w:cstheme="majorHAnsi" w:hint="eastAsia"/>
                <w:b/>
              </w:rPr>
              <w:t>。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default</w:t>
            </w:r>
            <w:r w:rsidRPr="00672468">
              <w:rPr>
                <w:rFonts w:cstheme="majorHAnsi" w:hint="eastAsia"/>
                <w:b/>
              </w:rPr>
              <w:t>：为</w:t>
            </w:r>
            <w:r w:rsidRPr="00672468">
              <w:rPr>
                <w:rFonts w:cstheme="majorHAnsi" w:hint="eastAsia"/>
                <w:b/>
              </w:rPr>
              <w:t>TCP socket</w:t>
            </w:r>
            <w:r w:rsidRPr="00672468">
              <w:rPr>
                <w:rFonts w:cstheme="majorHAnsi" w:hint="eastAsia"/>
                <w:b/>
              </w:rPr>
              <w:t>预留用于发送缓冲的内存数量，默认情况下该值会影响其它协议使用的</w:t>
            </w:r>
            <w:r w:rsidRPr="00672468">
              <w:rPr>
                <w:rFonts w:cstheme="majorHAnsi" w:hint="eastAsia"/>
                <w:b/>
              </w:rPr>
              <w:t xml:space="preserve">net.core.wmem_default </w:t>
            </w:r>
            <w:r w:rsidRPr="00672468">
              <w:rPr>
                <w:rFonts w:cstheme="majorHAnsi" w:hint="eastAsia"/>
                <w:b/>
              </w:rPr>
              <w:t>值，一般要低于</w:t>
            </w:r>
            <w:r w:rsidRPr="00672468">
              <w:rPr>
                <w:rFonts w:cstheme="majorHAnsi" w:hint="eastAsia"/>
                <w:b/>
              </w:rPr>
              <w:t>net.core.wmem_default</w:t>
            </w:r>
            <w:r w:rsidRPr="00672468">
              <w:rPr>
                <w:rFonts w:cstheme="majorHAnsi" w:hint="eastAsia"/>
                <w:b/>
              </w:rPr>
              <w:t>的值。默认值为</w:t>
            </w:r>
            <w:r w:rsidRPr="00672468">
              <w:rPr>
                <w:rFonts w:cstheme="majorHAnsi" w:hint="eastAsia"/>
                <w:b/>
              </w:rPr>
              <w:t>16384(16K)</w:t>
            </w:r>
            <w:r w:rsidRPr="00672468">
              <w:rPr>
                <w:rFonts w:cstheme="majorHAnsi" w:hint="eastAsia"/>
                <w:b/>
              </w:rPr>
              <w:t>。</w:t>
            </w:r>
          </w:p>
          <w:p w:rsidR="00672468" w:rsidRPr="00496F13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 xml:space="preserve">max: </w:t>
            </w:r>
            <w:r w:rsidRPr="00672468">
              <w:rPr>
                <w:rFonts w:cstheme="majorHAnsi" w:hint="eastAsia"/>
                <w:b/>
              </w:rPr>
              <w:t>用于</w:t>
            </w:r>
            <w:r w:rsidRPr="00672468">
              <w:rPr>
                <w:rFonts w:cstheme="majorHAnsi" w:hint="eastAsia"/>
                <w:b/>
              </w:rPr>
              <w:t>TCP socket</w:t>
            </w:r>
            <w:r w:rsidRPr="00672468">
              <w:rPr>
                <w:rFonts w:cstheme="majorHAnsi" w:hint="eastAsia"/>
                <w:b/>
              </w:rPr>
              <w:t>发送缓冲的内存最大值。该值不会影响</w:t>
            </w:r>
            <w:r w:rsidRPr="00672468">
              <w:rPr>
                <w:rFonts w:cstheme="majorHAnsi" w:hint="eastAsia"/>
                <w:b/>
              </w:rPr>
              <w:t>net.core.wmem_max</w:t>
            </w:r>
            <w:r w:rsidRPr="00672468">
              <w:rPr>
                <w:rFonts w:cstheme="majorHAnsi" w:hint="eastAsia"/>
                <w:b/>
              </w:rPr>
              <w:t>，</w:t>
            </w:r>
            <w:r w:rsidRPr="00672468">
              <w:rPr>
                <w:rFonts w:cstheme="majorHAnsi" w:hint="eastAsia"/>
                <w:b/>
              </w:rPr>
              <w:t>"</w:t>
            </w:r>
            <w:r w:rsidRPr="00672468">
              <w:rPr>
                <w:rFonts w:cstheme="majorHAnsi" w:hint="eastAsia"/>
                <w:b/>
              </w:rPr>
              <w:t>静态</w:t>
            </w:r>
            <w:r w:rsidRPr="00672468">
              <w:rPr>
                <w:rFonts w:cstheme="majorHAnsi" w:hint="eastAsia"/>
                <w:b/>
              </w:rPr>
              <w:t>"</w:t>
            </w:r>
            <w:r w:rsidRPr="00672468">
              <w:rPr>
                <w:rFonts w:cstheme="majorHAnsi" w:hint="eastAsia"/>
                <w:b/>
              </w:rPr>
              <w:t>选择参数</w:t>
            </w:r>
            <w:r w:rsidRPr="00672468">
              <w:rPr>
                <w:rFonts w:cstheme="majorHAnsi" w:hint="eastAsia"/>
                <w:b/>
              </w:rPr>
              <w:t>SO_SNDBUF</w:t>
            </w:r>
            <w:r w:rsidRPr="00672468">
              <w:rPr>
                <w:rFonts w:cstheme="majorHAnsi" w:hint="eastAsia"/>
                <w:b/>
              </w:rPr>
              <w:t>则不受该值影响。默认值为</w:t>
            </w:r>
            <w:r w:rsidRPr="00672468">
              <w:rPr>
                <w:rFonts w:cstheme="majorHAnsi" w:hint="eastAsia"/>
                <w:b/>
              </w:rPr>
              <w:t>131072(128K)</w:t>
            </w:r>
            <w:r w:rsidRPr="00672468">
              <w:rPr>
                <w:rFonts w:cstheme="majorHAnsi" w:hint="eastAsia"/>
                <w:b/>
              </w:rPr>
              <w:t>。（对于服务器而言，增加这个参数的值对于发送数据很有帮助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在我的网络环境中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修改为了</w:t>
            </w:r>
            <w:r w:rsidRPr="00672468">
              <w:rPr>
                <w:rFonts w:cstheme="majorHAnsi" w:hint="eastAsia"/>
                <w:b/>
              </w:rPr>
              <w:t>51200 131072 204800</w:t>
            </w:r>
            <w:r w:rsidRPr="00672468">
              <w:rPr>
                <w:rFonts w:cstheme="majorHAnsi" w:hint="eastAsia"/>
                <w:b/>
              </w:rPr>
              <w:t>）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C75129">
              <w:rPr>
                <w:rFonts w:cstheme="majorHAnsi" w:hint="eastAsia"/>
                <w:color w:val="147FD0" w:themeColor="accent5" w:themeShade="BF"/>
              </w:rPr>
              <w:lastRenderedPageBreak/>
              <w:t>tcp_rmem</w:t>
            </w:r>
            <w:r w:rsidRPr="00C75129">
              <w:rPr>
                <w:rFonts w:cstheme="majorHAnsi" w:hint="eastAsia"/>
                <w:color w:val="147FD0" w:themeColor="accent5" w:themeShade="BF"/>
              </w:rPr>
              <w:t>：</w:t>
            </w:r>
            <w:r w:rsidRPr="00C75129">
              <w:rPr>
                <w:rFonts w:cstheme="majorHAnsi" w:hint="eastAsia"/>
                <w:color w:val="147FD0" w:themeColor="accent5" w:themeShade="BF"/>
              </w:rPr>
              <w:t>mindefaultmax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4096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87380</w:t>
            </w:r>
          </w:p>
          <w:p w:rsid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174760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32768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131072</w:t>
            </w:r>
          </w:p>
          <w:p w:rsid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16777216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接收缓存设置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同</w:t>
            </w:r>
            <w:r w:rsidRPr="00672468">
              <w:rPr>
                <w:rFonts w:cstheme="majorHAnsi" w:hint="eastAsia"/>
                <w:b/>
              </w:rPr>
              <w:t>tcp_wmem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tcp_mem</w:t>
            </w:r>
            <w:r w:rsidRPr="00672468">
              <w:rPr>
                <w:rFonts w:cstheme="majorHAnsi" w:hint="eastAsia"/>
                <w:b/>
              </w:rPr>
              <w:t>：</w:t>
            </w:r>
            <w:r w:rsidRPr="00672468">
              <w:rPr>
                <w:rFonts w:cstheme="majorHAnsi" w:hint="eastAsia"/>
                <w:b/>
              </w:rPr>
              <w:t>mindefaultmax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根据内存计算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786432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1048576 1572864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low</w:t>
            </w:r>
            <w:r w:rsidRPr="00672468">
              <w:rPr>
                <w:rFonts w:cstheme="majorHAnsi" w:hint="eastAsia"/>
                <w:b/>
              </w:rPr>
              <w:t>：当</w:t>
            </w: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使用了低于该值的内存页面数时，</w:t>
            </w: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不会考虑释放内存。即低于此值没有内存压力。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理想情况下，这个值应与指定给</w:t>
            </w:r>
            <w:r w:rsidRPr="00672468">
              <w:rPr>
                <w:rFonts w:cstheme="majorHAnsi" w:hint="eastAsia"/>
                <w:b/>
              </w:rPr>
              <w:t xml:space="preserve"> tcp_wmem </w:t>
            </w:r>
            <w:r w:rsidRPr="00672468">
              <w:rPr>
                <w:rFonts w:cstheme="majorHAnsi" w:hint="eastAsia"/>
                <w:b/>
              </w:rPr>
              <w:t>的第</w:t>
            </w:r>
            <w:r w:rsidRPr="00672468">
              <w:rPr>
                <w:rFonts w:cstheme="majorHAnsi" w:hint="eastAsia"/>
                <w:b/>
              </w:rPr>
              <w:t xml:space="preserve"> 2 </w:t>
            </w:r>
            <w:r w:rsidRPr="00672468">
              <w:rPr>
                <w:rFonts w:cstheme="majorHAnsi" w:hint="eastAsia"/>
                <w:b/>
              </w:rPr>
              <w:t>个值相匹配</w:t>
            </w:r>
            <w:r w:rsidRPr="00672468">
              <w:rPr>
                <w:rFonts w:cstheme="majorHAnsi" w:hint="eastAsia"/>
                <w:b/>
              </w:rPr>
              <w:t xml:space="preserve"> - </w:t>
            </w:r>
            <w:r w:rsidRPr="00672468">
              <w:rPr>
                <w:rFonts w:cstheme="majorHAnsi" w:hint="eastAsia"/>
                <w:b/>
              </w:rPr>
              <w:t>这第</w:t>
            </w:r>
            <w:r w:rsidRPr="00672468">
              <w:rPr>
                <w:rFonts w:cstheme="majorHAnsi" w:hint="eastAsia"/>
                <w:b/>
              </w:rPr>
              <w:t xml:space="preserve"> 2 </w:t>
            </w:r>
            <w:r w:rsidRPr="00672468">
              <w:rPr>
                <w:rFonts w:cstheme="majorHAnsi" w:hint="eastAsia"/>
                <w:b/>
              </w:rPr>
              <w:t>个值表明，最大页面大小乘以最大并发请求数除以页大小</w:t>
            </w:r>
            <w:r w:rsidRPr="00672468">
              <w:rPr>
                <w:rFonts w:cstheme="majorHAnsi" w:hint="eastAsia"/>
                <w:b/>
              </w:rPr>
              <w:t xml:space="preserve"> (131072 * 300 / 4096)</w:t>
            </w:r>
            <w:r w:rsidRPr="00672468">
              <w:rPr>
                <w:rFonts w:cstheme="majorHAnsi" w:hint="eastAsia"/>
                <w:b/>
              </w:rPr>
              <w:t>。</w:t>
            </w:r>
            <w:r w:rsidRPr="00672468">
              <w:rPr>
                <w:rFonts w:cstheme="majorHAnsi" w:hint="eastAsia"/>
                <w:b/>
              </w:rPr>
              <w:t xml:space="preserve"> )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lastRenderedPageBreak/>
              <w:t>pressure</w:t>
            </w:r>
            <w:r w:rsidRPr="00672468">
              <w:rPr>
                <w:rFonts w:cstheme="majorHAnsi" w:hint="eastAsia"/>
                <w:b/>
              </w:rPr>
              <w:t>：当</w:t>
            </w: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使用了超过该值的内存页面数量时，</w:t>
            </w:r>
            <w:r w:rsidRPr="00672468">
              <w:rPr>
                <w:rFonts w:cstheme="majorHAnsi" w:hint="eastAsia"/>
                <w:b/>
              </w:rPr>
              <w:t>TCP</w:t>
            </w:r>
            <w:r w:rsidRPr="00672468">
              <w:rPr>
                <w:rFonts w:cstheme="majorHAnsi" w:hint="eastAsia"/>
                <w:b/>
              </w:rPr>
              <w:t>试图稳定其内存使用，进入</w:t>
            </w:r>
            <w:r w:rsidRPr="00672468">
              <w:rPr>
                <w:rFonts w:cstheme="majorHAnsi" w:hint="eastAsia"/>
                <w:b/>
              </w:rPr>
              <w:t>pressure</w:t>
            </w:r>
            <w:r w:rsidRPr="00672468">
              <w:rPr>
                <w:rFonts w:cstheme="majorHAnsi" w:hint="eastAsia"/>
                <w:b/>
              </w:rPr>
              <w:t>模式，当内存消耗低于</w:t>
            </w:r>
            <w:r w:rsidRPr="00672468">
              <w:rPr>
                <w:rFonts w:cstheme="majorHAnsi" w:hint="eastAsia"/>
                <w:b/>
              </w:rPr>
              <w:t>low</w:t>
            </w:r>
            <w:r w:rsidRPr="00672468">
              <w:rPr>
                <w:rFonts w:cstheme="majorHAnsi" w:hint="eastAsia"/>
                <w:b/>
              </w:rPr>
              <w:t>值时则退出</w:t>
            </w:r>
            <w:r w:rsidRPr="00672468">
              <w:rPr>
                <w:rFonts w:cstheme="majorHAnsi" w:hint="eastAsia"/>
                <w:b/>
              </w:rPr>
              <w:t>pressure</w:t>
            </w:r>
            <w:r w:rsidRPr="00672468">
              <w:rPr>
                <w:rFonts w:cstheme="majorHAnsi" w:hint="eastAsia"/>
                <w:b/>
              </w:rPr>
              <w:t>状态。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理想情况下这个值应该是</w:t>
            </w:r>
            <w:r w:rsidRPr="00672468">
              <w:rPr>
                <w:rFonts w:cstheme="majorHAnsi" w:hint="eastAsia"/>
                <w:b/>
              </w:rPr>
              <w:t xml:space="preserve"> TCP </w:t>
            </w:r>
            <w:r w:rsidRPr="00672468">
              <w:rPr>
                <w:rFonts w:cstheme="majorHAnsi" w:hint="eastAsia"/>
                <w:b/>
              </w:rPr>
              <w:t>可以使用的总缓冲区大小的最大值</w:t>
            </w:r>
            <w:r w:rsidRPr="00672468">
              <w:rPr>
                <w:rFonts w:cstheme="majorHAnsi" w:hint="eastAsia"/>
                <w:b/>
              </w:rPr>
              <w:t xml:space="preserve"> (204800 * 300 / 4096)</w:t>
            </w:r>
            <w:r w:rsidRPr="00672468">
              <w:rPr>
                <w:rFonts w:cstheme="majorHAnsi" w:hint="eastAsia"/>
                <w:b/>
              </w:rPr>
              <w:t>。</w:t>
            </w:r>
            <w:r w:rsidRPr="00672468">
              <w:rPr>
                <w:rFonts w:cstheme="majorHAnsi" w:hint="eastAsia"/>
                <w:b/>
              </w:rPr>
              <w:t xml:space="preserve"> )</w:t>
            </w:r>
          </w:p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high</w:t>
            </w:r>
            <w:r w:rsidRPr="00672468">
              <w:rPr>
                <w:rFonts w:cstheme="majorHAnsi" w:hint="eastAsia"/>
                <w:b/>
              </w:rPr>
              <w:t>：允许所有</w:t>
            </w:r>
            <w:r w:rsidRPr="00672468">
              <w:rPr>
                <w:rFonts w:cstheme="majorHAnsi" w:hint="eastAsia"/>
                <w:b/>
              </w:rPr>
              <w:t>tcp sockets</w:t>
            </w:r>
            <w:r w:rsidRPr="00672468">
              <w:rPr>
                <w:rFonts w:cstheme="majorHAnsi" w:hint="eastAsia"/>
                <w:b/>
              </w:rPr>
              <w:t>用于排队缓冲数据报的页面量。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如果超过这个值，</w:t>
            </w:r>
            <w:r w:rsidRPr="00672468">
              <w:rPr>
                <w:rFonts w:cstheme="majorHAnsi" w:hint="eastAsia"/>
                <w:b/>
              </w:rPr>
              <w:t xml:space="preserve">TCP </w:t>
            </w:r>
            <w:r w:rsidRPr="00672468">
              <w:rPr>
                <w:rFonts w:cstheme="majorHAnsi" w:hint="eastAsia"/>
                <w:b/>
              </w:rPr>
              <w:t>连接将被拒绝，这就是为什么不要令其过于保守</w:t>
            </w:r>
            <w:r w:rsidRPr="00672468">
              <w:rPr>
                <w:rFonts w:cstheme="majorHAnsi" w:hint="eastAsia"/>
                <w:b/>
              </w:rPr>
              <w:t xml:space="preserve"> (512000 * 300 / 4096) </w:t>
            </w:r>
            <w:r w:rsidRPr="00672468">
              <w:rPr>
                <w:rFonts w:cstheme="majorHAnsi" w:hint="eastAsia"/>
                <w:b/>
              </w:rPr>
              <w:t>的原因了。</w:t>
            </w:r>
            <w:r w:rsidRPr="00672468">
              <w:rPr>
                <w:rFonts w:cstheme="majorHAnsi" w:hint="eastAsia"/>
                <w:b/>
              </w:rPr>
              <w:t xml:space="preserve"> </w:t>
            </w:r>
            <w:r w:rsidRPr="00672468">
              <w:rPr>
                <w:rFonts w:cstheme="majorHAnsi" w:hint="eastAsia"/>
                <w:b/>
              </w:rPr>
              <w:t>在这种情况下，提供的价值很大，它能处理很多连接，是所预期的</w:t>
            </w:r>
            <w:r w:rsidRPr="00672468">
              <w:rPr>
                <w:rFonts w:cstheme="majorHAnsi" w:hint="eastAsia"/>
                <w:b/>
              </w:rPr>
              <w:t xml:space="preserve"> 2.5 </w:t>
            </w:r>
            <w:r w:rsidRPr="00672468">
              <w:rPr>
                <w:rFonts w:cstheme="majorHAnsi" w:hint="eastAsia"/>
                <w:b/>
              </w:rPr>
              <w:t>倍；或者使现有连接能够传输</w:t>
            </w:r>
            <w:r w:rsidRPr="00672468">
              <w:rPr>
                <w:rFonts w:cstheme="majorHAnsi" w:hint="eastAsia"/>
                <w:b/>
              </w:rPr>
              <w:t xml:space="preserve"> 2.5 </w:t>
            </w:r>
            <w:r w:rsidRPr="00672468">
              <w:rPr>
                <w:rFonts w:cstheme="majorHAnsi" w:hint="eastAsia"/>
                <w:b/>
              </w:rPr>
              <w:t>倍的数据。</w:t>
            </w:r>
            <w:r w:rsidRPr="00672468">
              <w:rPr>
                <w:rFonts w:cstheme="majorHAnsi" w:hint="eastAsia"/>
                <w:b/>
              </w:rPr>
              <w:t xml:space="preserve"> </w:t>
            </w:r>
            <w:r w:rsidRPr="00672468">
              <w:rPr>
                <w:rFonts w:cstheme="majorHAnsi" w:hint="eastAsia"/>
                <w:b/>
              </w:rPr>
              <w:t>我的网络里为</w:t>
            </w:r>
            <w:r w:rsidRPr="00672468">
              <w:rPr>
                <w:rFonts w:cstheme="majorHAnsi" w:hint="eastAsia"/>
                <w:b/>
              </w:rPr>
              <w:t>192000 300000 732000)</w:t>
            </w:r>
          </w:p>
          <w:p w:rsidR="00672468" w:rsidRPr="00496F13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一般情况下这些值是在系统启动时根据系统内存数量计算得到的。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672468">
              <w:rPr>
                <w:rFonts w:cstheme="majorHAnsi"/>
              </w:rPr>
              <w:lastRenderedPageBreak/>
              <w:t>tcp_app_win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31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31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保留</w:t>
            </w:r>
            <w:r w:rsidRPr="00672468">
              <w:rPr>
                <w:rFonts w:cstheme="majorHAnsi" w:hint="eastAsia"/>
                <w:b/>
              </w:rPr>
              <w:t>max(window/2^tcp_app_win, mss)</w:t>
            </w:r>
            <w:r w:rsidRPr="00672468">
              <w:rPr>
                <w:rFonts w:cstheme="majorHAnsi" w:hint="eastAsia"/>
                <w:b/>
              </w:rPr>
              <w:t>数量的窗口由于应用缓冲。当为</w:t>
            </w:r>
            <w:r w:rsidRPr="00672468">
              <w:rPr>
                <w:rFonts w:cstheme="majorHAnsi" w:hint="eastAsia"/>
                <w:b/>
              </w:rPr>
              <w:t>0</w:t>
            </w:r>
            <w:r w:rsidRPr="00672468">
              <w:rPr>
                <w:rFonts w:cstheme="majorHAnsi" w:hint="eastAsia"/>
                <w:b/>
              </w:rPr>
              <w:t>时表示不需要缓冲。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672468">
              <w:rPr>
                <w:rFonts w:cstheme="majorHAnsi"/>
              </w:rPr>
              <w:t>tcp_adv_win_scale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2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2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计算缓冲开销</w:t>
            </w:r>
            <w:r w:rsidRPr="00672468">
              <w:rPr>
                <w:rFonts w:cstheme="majorHAnsi" w:hint="eastAsia"/>
                <w:b/>
              </w:rPr>
              <w:t>bytes/2^tcp_adv_win_scale(</w:t>
            </w:r>
            <w:r w:rsidRPr="00672468">
              <w:rPr>
                <w:rFonts w:cstheme="majorHAnsi" w:hint="eastAsia"/>
                <w:b/>
              </w:rPr>
              <w:t>如果</w:t>
            </w:r>
            <w:r w:rsidRPr="00672468">
              <w:rPr>
                <w:rFonts w:cstheme="majorHAnsi" w:hint="eastAsia"/>
                <w:b/>
              </w:rPr>
              <w:t>tcp_adv_win_scale &gt; 0)</w:t>
            </w:r>
            <w:r w:rsidRPr="00672468">
              <w:rPr>
                <w:rFonts w:cstheme="majorHAnsi" w:hint="eastAsia"/>
                <w:b/>
              </w:rPr>
              <w:t>或者</w:t>
            </w:r>
            <w:r w:rsidRPr="00672468">
              <w:rPr>
                <w:rFonts w:cstheme="majorHAnsi" w:hint="eastAsia"/>
                <w:b/>
              </w:rPr>
              <w:t>bytes-bytes/2^(-tcp_adv_win_scale)(</w:t>
            </w:r>
            <w:r w:rsidRPr="00672468">
              <w:rPr>
                <w:rFonts w:cstheme="majorHAnsi" w:hint="eastAsia"/>
                <w:b/>
              </w:rPr>
              <w:t>如果</w:t>
            </w:r>
            <w:r w:rsidRPr="00672468">
              <w:rPr>
                <w:rFonts w:cstheme="majorHAnsi" w:hint="eastAsia"/>
                <w:b/>
              </w:rPr>
              <w:t>tcp_adv_win_scale BOOLEAN&gt;0)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672468">
              <w:rPr>
                <w:rFonts w:cstheme="majorHAnsi"/>
              </w:rPr>
              <w:t>tcp_low_latency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允许</w:t>
            </w:r>
            <w:r w:rsidRPr="00672468">
              <w:rPr>
                <w:rFonts w:cstheme="majorHAnsi" w:hint="eastAsia"/>
                <w:b/>
              </w:rPr>
              <w:t xml:space="preserve"> TCP/IP </w:t>
            </w:r>
            <w:r w:rsidRPr="00672468">
              <w:rPr>
                <w:rFonts w:cstheme="majorHAnsi" w:hint="eastAsia"/>
                <w:b/>
              </w:rPr>
              <w:t>栈适应在高吞吐量情况下低延时的情况；这个选项一般情形是的禁用。</w:t>
            </w:r>
            <w:r w:rsidRPr="00672468">
              <w:rPr>
                <w:rFonts w:cstheme="majorHAnsi" w:hint="eastAsia"/>
                <w:b/>
              </w:rPr>
              <w:t>(</w:t>
            </w:r>
            <w:r w:rsidRPr="00672468">
              <w:rPr>
                <w:rFonts w:cstheme="majorHAnsi" w:hint="eastAsia"/>
                <w:b/>
              </w:rPr>
              <w:t>但在构建</w:t>
            </w:r>
            <w:r w:rsidRPr="00672468">
              <w:rPr>
                <w:rFonts w:cstheme="majorHAnsi" w:hint="eastAsia"/>
                <w:b/>
              </w:rPr>
              <w:t xml:space="preserve">Beowulf </w:t>
            </w:r>
            <w:r w:rsidRPr="00672468">
              <w:rPr>
                <w:rFonts w:cstheme="majorHAnsi" w:hint="eastAsia"/>
                <w:b/>
              </w:rPr>
              <w:t>集群的时候</w:t>
            </w:r>
            <w:r w:rsidRPr="00672468">
              <w:rPr>
                <w:rFonts w:cstheme="majorHAnsi" w:hint="eastAsia"/>
                <w:b/>
              </w:rPr>
              <w:t>,</w:t>
            </w:r>
            <w:r w:rsidRPr="00672468">
              <w:rPr>
                <w:rFonts w:cstheme="majorHAnsi" w:hint="eastAsia"/>
                <w:b/>
              </w:rPr>
              <w:t>打开它很有帮助</w:t>
            </w:r>
            <w:r w:rsidRPr="00672468">
              <w:rPr>
                <w:rFonts w:cstheme="majorHAnsi" w:hint="eastAsia"/>
                <w:b/>
              </w:rPr>
              <w:t>)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672468">
              <w:rPr>
                <w:rFonts w:cstheme="majorHAnsi"/>
              </w:rPr>
              <w:t>tcp_westwood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启用发送者端的拥塞控制算法，它可以维护对吞吐量的评估，并试图对带宽的整体利用情况进行优化；对于</w:t>
            </w:r>
            <w:r w:rsidRPr="00672468">
              <w:rPr>
                <w:rFonts w:cstheme="majorHAnsi" w:hint="eastAsia"/>
                <w:b/>
              </w:rPr>
              <w:t xml:space="preserve"> WAN </w:t>
            </w:r>
            <w:r w:rsidRPr="00672468">
              <w:rPr>
                <w:rFonts w:cstheme="majorHAnsi" w:hint="eastAsia"/>
                <w:b/>
              </w:rPr>
              <w:t>通信来说应该启用这个选项。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672468">
              <w:rPr>
                <w:rFonts w:cstheme="majorHAnsi"/>
              </w:rPr>
              <w:lastRenderedPageBreak/>
              <w:t>tcp_bic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为快速长距离网络启用</w:t>
            </w:r>
            <w:r w:rsidRPr="00672468">
              <w:rPr>
                <w:rFonts w:cstheme="majorHAnsi" w:hint="eastAsia"/>
                <w:b/>
              </w:rPr>
              <w:t xml:space="preserve"> Binary Increase Congestion</w:t>
            </w:r>
            <w:r w:rsidRPr="00672468">
              <w:rPr>
                <w:rFonts w:cstheme="majorHAnsi" w:hint="eastAsia"/>
                <w:b/>
              </w:rPr>
              <w:t>；这样可以更好地利用以</w:t>
            </w:r>
            <w:r w:rsidRPr="00672468">
              <w:rPr>
                <w:rFonts w:cstheme="majorHAnsi" w:hint="eastAsia"/>
                <w:b/>
              </w:rPr>
              <w:t xml:space="preserve"> GB </w:t>
            </w:r>
            <w:r w:rsidRPr="00672468">
              <w:rPr>
                <w:rFonts w:cstheme="majorHAnsi" w:hint="eastAsia"/>
                <w:b/>
              </w:rPr>
              <w:t>速度进行操作的链接；对于</w:t>
            </w:r>
            <w:r w:rsidRPr="00672468">
              <w:rPr>
                <w:rFonts w:cstheme="majorHAnsi" w:hint="eastAsia"/>
                <w:b/>
              </w:rPr>
              <w:t xml:space="preserve"> WAN </w:t>
            </w:r>
            <w:r w:rsidRPr="00672468">
              <w:rPr>
                <w:rFonts w:cstheme="majorHAnsi" w:hint="eastAsia"/>
                <w:b/>
              </w:rPr>
              <w:t>通信应该启用这个选项。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672468">
              <w:rPr>
                <w:rFonts w:cstheme="majorHAnsi"/>
              </w:rPr>
              <w:t>ip_forward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-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NAT</w:t>
            </w:r>
            <w:r w:rsidRPr="00672468">
              <w:rPr>
                <w:rFonts w:cstheme="majorHAnsi" w:hint="eastAsia"/>
                <w:b/>
              </w:rPr>
              <w:t>必须开启</w:t>
            </w:r>
            <w:r w:rsidRPr="00672468">
              <w:rPr>
                <w:rFonts w:cstheme="majorHAnsi" w:hint="eastAsia"/>
                <w:b/>
              </w:rPr>
              <w:t>IP</w:t>
            </w:r>
            <w:r w:rsidRPr="00672468">
              <w:rPr>
                <w:rFonts w:cstheme="majorHAnsi" w:hint="eastAsia"/>
                <w:b/>
              </w:rPr>
              <w:t>转发支持，把该值写</w:t>
            </w:r>
            <w:r w:rsidRPr="00672468">
              <w:rPr>
                <w:rFonts w:cstheme="majorHAnsi" w:hint="eastAsia"/>
                <w:b/>
              </w:rPr>
              <w:t>1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ip_local_port_range:minmax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32768</w:t>
            </w:r>
          </w:p>
          <w:p w:rsid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61000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P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1024</w:t>
            </w:r>
          </w:p>
          <w:p w:rsidR="00672468" w:rsidRDefault="00672468" w:rsidP="0067246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/>
                <w:b/>
              </w:rPr>
              <w:t>65000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表示用于向外连接的端口范围，默认比较小，这个范围同样会间接用于</w:t>
            </w:r>
            <w:r w:rsidRPr="00672468">
              <w:rPr>
                <w:rFonts w:cstheme="majorHAnsi" w:hint="eastAsia"/>
                <w:b/>
              </w:rPr>
              <w:t>NAT</w:t>
            </w:r>
            <w:r w:rsidRPr="00672468">
              <w:rPr>
                <w:rFonts w:cstheme="majorHAnsi" w:hint="eastAsia"/>
                <w:b/>
              </w:rPr>
              <w:t>表规模。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  <w:r w:rsidRPr="00C75129">
              <w:rPr>
                <w:rFonts w:cstheme="majorHAnsi"/>
                <w:color w:val="147FD0" w:themeColor="accent5" w:themeShade="BF"/>
              </w:rPr>
              <w:t>ip_conntrack_max</w:t>
            </w: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65535</w:t>
            </w: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65535</w:t>
            </w: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  <w:r w:rsidRPr="00672468">
              <w:rPr>
                <w:rFonts w:cstheme="majorHAnsi" w:hint="eastAsia"/>
                <w:b/>
              </w:rPr>
              <w:t>系统支持的最大</w:t>
            </w:r>
            <w:r w:rsidRPr="00672468">
              <w:rPr>
                <w:rFonts w:cstheme="majorHAnsi" w:hint="eastAsia"/>
                <w:b/>
              </w:rPr>
              <w:t>ipv4</w:t>
            </w:r>
            <w:r w:rsidRPr="00672468">
              <w:rPr>
                <w:rFonts w:cstheme="majorHAnsi" w:hint="eastAsia"/>
                <w:b/>
              </w:rPr>
              <w:t>连接数，默认</w:t>
            </w:r>
            <w:r w:rsidRPr="00672468">
              <w:rPr>
                <w:rFonts w:cstheme="majorHAnsi" w:hint="eastAsia"/>
                <w:b/>
              </w:rPr>
              <w:t>65536</w:t>
            </w:r>
            <w:r w:rsidRPr="00672468">
              <w:rPr>
                <w:rFonts w:cstheme="majorHAnsi" w:hint="eastAsia"/>
                <w:b/>
              </w:rPr>
              <w:t>（事实上这也是理论最大值），同时这个值和你的内存大小有关，如果内存</w:t>
            </w:r>
            <w:r w:rsidRPr="00672468">
              <w:rPr>
                <w:rFonts w:cstheme="majorHAnsi" w:hint="eastAsia"/>
                <w:b/>
              </w:rPr>
              <w:t>128M</w:t>
            </w:r>
            <w:r w:rsidRPr="00672468">
              <w:rPr>
                <w:rFonts w:cstheme="majorHAnsi" w:hint="eastAsia"/>
                <w:b/>
              </w:rPr>
              <w:t>，这个值最大</w:t>
            </w:r>
            <w:r w:rsidRPr="00672468">
              <w:rPr>
                <w:rFonts w:cstheme="majorHAnsi" w:hint="eastAsia"/>
                <w:b/>
              </w:rPr>
              <w:t>8192</w:t>
            </w:r>
            <w:r w:rsidRPr="00672468">
              <w:rPr>
                <w:rFonts w:cstheme="majorHAnsi" w:hint="eastAsia"/>
                <w:b/>
              </w:rPr>
              <w:t>，</w:t>
            </w:r>
            <w:r w:rsidRPr="00672468">
              <w:rPr>
                <w:rFonts w:cstheme="majorHAnsi" w:hint="eastAsia"/>
                <w:b/>
              </w:rPr>
              <w:t>1G</w:t>
            </w:r>
            <w:r w:rsidRPr="00672468">
              <w:rPr>
                <w:rFonts w:cstheme="majorHAnsi" w:hint="eastAsia"/>
                <w:b/>
              </w:rPr>
              <w:t>以上内存这个值都是默认</w:t>
            </w:r>
            <w:r w:rsidRPr="00672468">
              <w:rPr>
                <w:rFonts w:cstheme="majorHAnsi" w:hint="eastAsia"/>
                <w:b/>
              </w:rPr>
              <w:t>65536</w:t>
            </w:r>
          </w:p>
        </w:tc>
      </w:tr>
      <w:tr w:rsidR="00672468" w:rsidRPr="00496F13" w:rsidTr="00177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7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rPr>
                <w:rFonts w:cstheme="majorHAnsi"/>
                <w:b w:val="0"/>
              </w:rPr>
            </w:pPr>
          </w:p>
        </w:tc>
        <w:tc>
          <w:tcPr>
            <w:tcW w:w="1008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</w:p>
        </w:tc>
        <w:tc>
          <w:tcPr>
            <w:tcW w:w="1272" w:type="dxa"/>
            <w:shd w:val="clear" w:color="auto" w:fill="4E1F76" w:themeFill="accent2" w:themeFillShade="80"/>
          </w:tcPr>
          <w:p w:rsidR="00672468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</w:p>
        </w:tc>
        <w:tc>
          <w:tcPr>
            <w:tcW w:w="5834" w:type="dxa"/>
            <w:shd w:val="clear" w:color="auto" w:fill="4E1F76" w:themeFill="accent2" w:themeFillShade="80"/>
          </w:tcPr>
          <w:p w:rsidR="00672468" w:rsidRPr="00496F13" w:rsidRDefault="00672468" w:rsidP="007A6B1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</w:rPr>
            </w:pPr>
          </w:p>
        </w:tc>
      </w:tr>
    </w:tbl>
    <w:p w:rsidR="007A6B11" w:rsidRDefault="007A6B11" w:rsidP="007A6B11">
      <w:pPr>
        <w:ind w:firstLine="480"/>
      </w:pPr>
      <w:bookmarkStart w:id="1" w:name="OLE_LINK1"/>
    </w:p>
    <w:p w:rsidR="00672468" w:rsidRDefault="00672468" w:rsidP="00672468">
      <w:pPr>
        <w:pStyle w:val="a0"/>
        <w:ind w:firstLine="480"/>
      </w:pPr>
    </w:p>
    <w:p w:rsidR="00672468" w:rsidRDefault="00672468" w:rsidP="00672468">
      <w:pPr>
        <w:pStyle w:val="a0"/>
        <w:ind w:firstLine="480"/>
      </w:pPr>
      <w:r>
        <w:rPr>
          <w:rFonts w:hint="eastAsia"/>
        </w:rPr>
        <w:t>目录在</w:t>
      </w:r>
      <w:r>
        <w:rPr>
          <w:rFonts w:hint="eastAsia"/>
        </w:rPr>
        <w:t>/proc/sys/net/ipv4/netfilter/</w:t>
      </w:r>
    </w:p>
    <w:p w:rsidR="00672468" w:rsidRDefault="00672468" w:rsidP="00672468">
      <w:pPr>
        <w:pStyle w:val="a0"/>
        <w:ind w:firstLine="480"/>
      </w:pPr>
      <w:r>
        <w:rPr>
          <w:rFonts w:hint="eastAsia"/>
        </w:rPr>
        <w:t>文件</w:t>
      </w:r>
      <w:r>
        <w:t>需要打开防火墙才会存在</w:t>
      </w:r>
    </w:p>
    <w:tbl>
      <w:tblPr>
        <w:tblStyle w:val="af4"/>
        <w:tblW w:w="12670" w:type="dxa"/>
        <w:shd w:val="clear" w:color="auto" w:fill="9BB3E9" w:themeFill="accent6" w:themeFillTint="99"/>
        <w:tblLook w:val="04A0" w:firstRow="1" w:lastRow="0" w:firstColumn="1" w:lastColumn="0" w:noHBand="0" w:noVBand="1"/>
      </w:tblPr>
      <w:tblGrid>
        <w:gridCol w:w="4967"/>
        <w:gridCol w:w="1008"/>
        <w:gridCol w:w="876"/>
        <w:gridCol w:w="5819"/>
      </w:tblGrid>
      <w:tr w:rsidR="00672468" w:rsidTr="00C75129">
        <w:trPr>
          <w:trHeight w:val="3972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  <w:r w:rsidRPr="00C75129">
              <w:rPr>
                <w:color w:val="147FD0" w:themeColor="accent5" w:themeShade="BF"/>
              </w:rPr>
              <w:t>ip_conntrack_max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  <w:r>
              <w:t>65536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  <w:r>
              <w:t>65536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  <w:r w:rsidRPr="00672468">
              <w:rPr>
                <w:rFonts w:hint="eastAsia"/>
              </w:rPr>
              <w:t>系统支持的最大</w:t>
            </w:r>
            <w:r w:rsidRPr="00672468">
              <w:rPr>
                <w:rFonts w:hint="eastAsia"/>
              </w:rPr>
              <w:t>ipv4</w:t>
            </w:r>
            <w:r w:rsidRPr="00672468">
              <w:rPr>
                <w:rFonts w:hint="eastAsia"/>
              </w:rPr>
              <w:t>连接数，默认</w:t>
            </w:r>
            <w:r w:rsidRPr="00672468">
              <w:rPr>
                <w:rFonts w:hint="eastAsia"/>
              </w:rPr>
              <w:t>65536</w:t>
            </w:r>
            <w:r w:rsidRPr="00672468">
              <w:rPr>
                <w:rFonts w:hint="eastAsia"/>
              </w:rPr>
              <w:t>（事实上这也是理论最大值），同时这个值和你的内存大小有关，如果内存</w:t>
            </w:r>
            <w:r w:rsidRPr="00672468">
              <w:rPr>
                <w:rFonts w:hint="eastAsia"/>
              </w:rPr>
              <w:t>128M</w:t>
            </w:r>
            <w:r w:rsidRPr="00672468">
              <w:rPr>
                <w:rFonts w:hint="eastAsia"/>
              </w:rPr>
              <w:t>，这个值最大</w:t>
            </w:r>
            <w:r w:rsidRPr="00672468">
              <w:rPr>
                <w:rFonts w:hint="eastAsia"/>
              </w:rPr>
              <w:t>8192</w:t>
            </w:r>
            <w:r w:rsidRPr="00672468">
              <w:rPr>
                <w:rFonts w:hint="eastAsia"/>
              </w:rPr>
              <w:t>，</w:t>
            </w:r>
            <w:r w:rsidRPr="00672468">
              <w:rPr>
                <w:rFonts w:hint="eastAsia"/>
              </w:rPr>
              <w:t>1G</w:t>
            </w:r>
            <w:r w:rsidRPr="00672468">
              <w:rPr>
                <w:rFonts w:hint="eastAsia"/>
              </w:rPr>
              <w:t>以上内存这个值都是默认</w:t>
            </w:r>
            <w:r w:rsidRPr="00672468">
              <w:rPr>
                <w:rFonts w:hint="eastAsia"/>
              </w:rPr>
              <w:t>65536,</w:t>
            </w:r>
            <w:r w:rsidRPr="00672468">
              <w:rPr>
                <w:rFonts w:hint="eastAsia"/>
              </w:rPr>
              <w:t>这个值受</w:t>
            </w:r>
            <w:r w:rsidRPr="00672468">
              <w:rPr>
                <w:rFonts w:hint="eastAsia"/>
              </w:rPr>
              <w:t>/proc/sys/net/ipv4/ip_conntrack_max</w:t>
            </w:r>
            <w:r w:rsidRPr="00672468">
              <w:rPr>
                <w:rFonts w:hint="eastAsia"/>
              </w:rPr>
              <w:t>限制</w:t>
            </w:r>
          </w:p>
        </w:tc>
      </w:tr>
      <w:tr w:rsidR="00672468" w:rsidTr="00C75129">
        <w:trPr>
          <w:trHeight w:val="5679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color w:val="147FD0" w:themeColor="accent5" w:themeShade="BF"/>
              </w:rPr>
              <w:lastRenderedPageBreak/>
              <w:t>ip_conntrack_tcp_timeout_established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432000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180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已建立的</w:t>
            </w:r>
            <w:r w:rsidRPr="00C75129">
              <w:rPr>
                <w:rFonts w:hint="eastAsia"/>
              </w:rPr>
              <w:t>tcp</w:t>
            </w:r>
            <w:r w:rsidRPr="00C75129">
              <w:rPr>
                <w:rFonts w:hint="eastAsia"/>
              </w:rPr>
              <w:t>连接的超时时间，默认</w:t>
            </w:r>
            <w:r w:rsidRPr="00C75129">
              <w:rPr>
                <w:rFonts w:hint="eastAsia"/>
              </w:rPr>
              <w:t>432000</w:t>
            </w:r>
            <w:r w:rsidRPr="00C75129">
              <w:rPr>
                <w:rFonts w:hint="eastAsia"/>
              </w:rPr>
              <w:t>，也就是</w:t>
            </w:r>
            <w:r w:rsidRPr="00C75129">
              <w:rPr>
                <w:rFonts w:hint="eastAsia"/>
              </w:rPr>
              <w:t>5</w:t>
            </w:r>
            <w:r w:rsidRPr="00C75129">
              <w:rPr>
                <w:rFonts w:hint="eastAsia"/>
              </w:rPr>
              <w:t>天。影响：这个值过大将导致一些可能已经不用的连接常驻于内存中，占用大量链接资源，从而可能导致</w:t>
            </w:r>
            <w:r w:rsidRPr="00C75129">
              <w:rPr>
                <w:rFonts w:hint="eastAsia"/>
              </w:rPr>
              <w:t>NAT ip_conntrack: table full</w:t>
            </w:r>
            <w:r w:rsidRPr="00C75129">
              <w:rPr>
                <w:rFonts w:hint="eastAsia"/>
              </w:rPr>
              <w:t>的问题。建议：对于</w:t>
            </w:r>
            <w:r w:rsidRPr="00C75129">
              <w:rPr>
                <w:rFonts w:hint="eastAsia"/>
              </w:rPr>
              <w:t>NAT</w:t>
            </w:r>
            <w:r w:rsidRPr="00C75129">
              <w:rPr>
                <w:rFonts w:hint="eastAsia"/>
              </w:rPr>
              <w:t>负载相对本机的</w:t>
            </w:r>
            <w:r w:rsidRPr="00C75129">
              <w:rPr>
                <w:rFonts w:hint="eastAsia"/>
              </w:rPr>
              <w:t xml:space="preserve"> NAT</w:t>
            </w:r>
            <w:r w:rsidRPr="00C75129">
              <w:rPr>
                <w:rFonts w:hint="eastAsia"/>
              </w:rPr>
              <w:t>表大小很紧张的时候，可能需要考虑缩小这个值，以尽早清除连接，保证有可用的连接资源；如果不紧张，不必修改</w:t>
            </w:r>
          </w:p>
        </w:tc>
      </w:tr>
      <w:tr w:rsidR="00672468" w:rsidTr="00C75129">
        <w:trPr>
          <w:trHeight w:val="566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t>ip_conntrack_tcp_timeout_time_wait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120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120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time_wait</w:t>
            </w:r>
            <w:r w:rsidRPr="00C75129">
              <w:rPr>
                <w:rFonts w:hint="eastAsia"/>
              </w:rPr>
              <w:t>状态超时时间，超过该时间就清除该连接</w:t>
            </w:r>
          </w:p>
        </w:tc>
      </w:tr>
      <w:tr w:rsidR="00672468" w:rsidTr="00C75129">
        <w:trPr>
          <w:trHeight w:val="566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t>ip_conntrack_tcp_timeout_close_wait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60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60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close_wait</w:t>
            </w:r>
            <w:r w:rsidRPr="00C75129">
              <w:rPr>
                <w:rFonts w:hint="eastAsia"/>
              </w:rPr>
              <w:t>状态超时时间，超过该时间就清除该连接</w:t>
            </w:r>
          </w:p>
        </w:tc>
      </w:tr>
      <w:tr w:rsidR="00672468" w:rsidTr="00C75129">
        <w:trPr>
          <w:trHeight w:val="566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t>ip_conntrack_tcp_timeout_fin_wait</w:t>
            </w: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120</w:t>
            </w: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>
              <w:t>120</w:t>
            </w: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fin_wait</w:t>
            </w:r>
            <w:r w:rsidRPr="00C75129">
              <w:rPr>
                <w:rFonts w:hint="eastAsia"/>
              </w:rPr>
              <w:t>状态超时时间，超过该时间就清除该连接</w:t>
            </w:r>
          </w:p>
        </w:tc>
      </w:tr>
      <w:tr w:rsidR="00672468" w:rsidTr="00C75129">
        <w:trPr>
          <w:trHeight w:val="576"/>
        </w:trPr>
        <w:tc>
          <w:tcPr>
            <w:tcW w:w="4967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</w:p>
        </w:tc>
        <w:tc>
          <w:tcPr>
            <w:tcW w:w="1008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</w:p>
        </w:tc>
        <w:tc>
          <w:tcPr>
            <w:tcW w:w="876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</w:p>
        </w:tc>
        <w:tc>
          <w:tcPr>
            <w:tcW w:w="5819" w:type="dxa"/>
            <w:shd w:val="clear" w:color="auto" w:fill="9BB3E9" w:themeFill="accent6" w:themeFillTint="99"/>
          </w:tcPr>
          <w:p w:rsidR="00672468" w:rsidRDefault="00672468" w:rsidP="00672468">
            <w:pPr>
              <w:pStyle w:val="a0"/>
              <w:ind w:firstLineChars="0" w:firstLine="0"/>
            </w:pPr>
          </w:p>
        </w:tc>
      </w:tr>
    </w:tbl>
    <w:p w:rsidR="00672468" w:rsidRDefault="00672468" w:rsidP="00672468">
      <w:pPr>
        <w:pStyle w:val="a0"/>
        <w:ind w:firstLine="480"/>
      </w:pPr>
    </w:p>
    <w:p w:rsidR="00C75129" w:rsidRDefault="00C75129" w:rsidP="00672468">
      <w:pPr>
        <w:pStyle w:val="a0"/>
        <w:ind w:firstLine="480"/>
      </w:pPr>
    </w:p>
    <w:p w:rsidR="00C75129" w:rsidRDefault="00C75129" w:rsidP="00672468">
      <w:pPr>
        <w:pStyle w:val="a0"/>
        <w:ind w:firstLine="480"/>
      </w:pPr>
    </w:p>
    <w:p w:rsidR="00C75129" w:rsidRDefault="00C75129" w:rsidP="00672468">
      <w:pPr>
        <w:pStyle w:val="a0"/>
        <w:ind w:firstLine="480"/>
      </w:pPr>
      <w:r>
        <w:rPr>
          <w:rFonts w:hint="eastAsia"/>
        </w:rPr>
        <w:t>文件</w:t>
      </w:r>
      <w:r>
        <w:t>所在目录为</w:t>
      </w:r>
      <w:r>
        <w:rPr>
          <w:rFonts w:hint="eastAsia"/>
        </w:rPr>
        <w:t>/proc/sys/net/core/</w:t>
      </w:r>
    </w:p>
    <w:tbl>
      <w:tblPr>
        <w:tblStyle w:val="af4"/>
        <w:tblW w:w="12044" w:type="dxa"/>
        <w:shd w:val="clear" w:color="auto" w:fill="9BB3E9" w:themeFill="accent6" w:themeFillTint="99"/>
        <w:tblLook w:val="04A0" w:firstRow="1" w:lastRow="0" w:firstColumn="1" w:lastColumn="0" w:noHBand="0" w:noVBand="1"/>
      </w:tblPr>
      <w:tblGrid>
        <w:gridCol w:w="2732"/>
        <w:gridCol w:w="1008"/>
        <w:gridCol w:w="1008"/>
        <w:gridCol w:w="7296"/>
      </w:tblGrid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color w:val="147FD0" w:themeColor="accent5" w:themeShade="BF"/>
              </w:rPr>
              <w:t>netdev_max_backlog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16384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每个网络接口接收数据包的速率比内核处理这些包的速率快时，允许送到队列的数据包的最大数目，对重负载服务器而言，该值需要调高一点。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color w:val="147FD0" w:themeColor="accent5" w:themeShade="BF"/>
              </w:rPr>
              <w:t>Somaxconn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128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16384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C75129">
            <w:pPr>
              <w:pStyle w:val="a0"/>
              <w:ind w:firstLineChars="0" w:firstLine="0"/>
            </w:pPr>
            <w:r>
              <w:rPr>
                <w:rFonts w:hint="eastAsia"/>
              </w:rPr>
              <w:t>用来限制监听</w:t>
            </w:r>
            <w:r>
              <w:rPr>
                <w:rFonts w:hint="eastAsia"/>
              </w:rPr>
              <w:t>(LISTEN)</w:t>
            </w:r>
            <w:r>
              <w:rPr>
                <w:rFonts w:hint="eastAsia"/>
              </w:rPr>
              <w:t>队列最大数据包的数量，超过这个数量就会导致链接超时或者触发重传机制。</w:t>
            </w:r>
          </w:p>
          <w:p w:rsidR="00C75129" w:rsidRDefault="00C75129" w:rsidP="00C75129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函数的</w:t>
            </w:r>
            <w:r>
              <w:rPr>
                <w:rFonts w:hint="eastAsia"/>
              </w:rPr>
              <w:t>backlog</w:t>
            </w:r>
            <w:r>
              <w:rPr>
                <w:rFonts w:hint="eastAsia"/>
              </w:rPr>
              <w:t>默认会给我们内核参数的</w:t>
            </w:r>
            <w:r>
              <w:rPr>
                <w:rFonts w:hint="eastAsia"/>
              </w:rPr>
              <w:t>net.core.somaxconn</w:t>
            </w:r>
            <w:r>
              <w:rPr>
                <w:rFonts w:hint="eastAsia"/>
              </w:rPr>
              <w:t>限制到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定义的</w:t>
            </w:r>
            <w:r>
              <w:rPr>
                <w:rFonts w:hint="eastAsia"/>
              </w:rPr>
              <w:lastRenderedPageBreak/>
              <w:t>NGX_LISTEN_BACKLOG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511</w:t>
            </w:r>
            <w:r>
              <w:rPr>
                <w:rFonts w:hint="eastAsia"/>
              </w:rPr>
              <w:t>，所以有必要调整这个值。对繁忙的服务器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增加该值有助于网络性能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lastRenderedPageBreak/>
              <w:t>wmem_default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默认的发送窗口大小（以字节为单位）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t>rmem_default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默认的接收窗口大小（以字节为单位）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t>rmem_max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873200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最大的</w:t>
            </w:r>
            <w:r w:rsidRPr="00C75129">
              <w:rPr>
                <w:rFonts w:hint="eastAsia"/>
              </w:rPr>
              <w:t>TCP</w:t>
            </w:r>
            <w:r w:rsidRPr="00C75129">
              <w:rPr>
                <w:rFonts w:hint="eastAsia"/>
              </w:rPr>
              <w:t>数据接收缓冲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t>wmem_max</w:t>
            </w: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129024</w:t>
            </w: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>
              <w:t>873200</w:t>
            </w: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  <w:r w:rsidRPr="00C75129">
              <w:rPr>
                <w:rFonts w:hint="eastAsia"/>
              </w:rPr>
              <w:t>最大的</w:t>
            </w:r>
            <w:r w:rsidRPr="00C75129">
              <w:rPr>
                <w:rFonts w:hint="eastAsia"/>
              </w:rPr>
              <w:t>TCP</w:t>
            </w:r>
            <w:r w:rsidRPr="00C75129">
              <w:rPr>
                <w:rFonts w:hint="eastAsia"/>
              </w:rPr>
              <w:t>数据发送缓冲</w:t>
            </w: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</w:tr>
      <w:tr w:rsidR="00C75129" w:rsidTr="00C75129">
        <w:tc>
          <w:tcPr>
            <w:tcW w:w="2738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801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992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  <w:tc>
          <w:tcPr>
            <w:tcW w:w="7513" w:type="dxa"/>
            <w:shd w:val="clear" w:color="auto" w:fill="9BB3E9" w:themeFill="accent6" w:themeFillTint="99"/>
          </w:tcPr>
          <w:p w:rsidR="00C75129" w:rsidRDefault="00C75129" w:rsidP="00672468">
            <w:pPr>
              <w:pStyle w:val="a0"/>
              <w:ind w:firstLineChars="0" w:firstLine="0"/>
            </w:pPr>
          </w:p>
        </w:tc>
      </w:tr>
    </w:tbl>
    <w:p w:rsidR="00C75129" w:rsidRPr="00672468" w:rsidRDefault="00C75129" w:rsidP="00672468">
      <w:pPr>
        <w:pStyle w:val="a0"/>
        <w:ind w:firstLine="480"/>
      </w:pPr>
    </w:p>
    <w:p w:rsidR="00672468" w:rsidRPr="00672468" w:rsidRDefault="00672468" w:rsidP="00672468">
      <w:pPr>
        <w:pStyle w:val="a0"/>
        <w:ind w:firstLine="480"/>
      </w:pPr>
    </w:p>
    <w:bookmarkEnd w:id="1"/>
    <w:p w:rsidR="007A6B11" w:rsidRPr="007A6B11" w:rsidRDefault="007A6B11" w:rsidP="00655AF9">
      <w:pPr>
        <w:spacing w:line="276" w:lineRule="auto"/>
        <w:ind w:firstLineChars="0" w:firstLine="0"/>
      </w:pPr>
    </w:p>
    <w:sectPr w:rsidR="007A6B11" w:rsidRPr="007A6B11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17787A" w:rsidRPr="0017787A">
          <w:rPr>
            <w:noProof/>
            <w:lang w:val="zh-CN"/>
          </w:rPr>
          <w:t>10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87A"/>
    <w:rsid w:val="001B2173"/>
    <w:rsid w:val="001C1C26"/>
    <w:rsid w:val="0024674A"/>
    <w:rsid w:val="002A6794"/>
    <w:rsid w:val="00333F08"/>
    <w:rsid w:val="00344E2C"/>
    <w:rsid w:val="003479E3"/>
    <w:rsid w:val="0044197F"/>
    <w:rsid w:val="0044731D"/>
    <w:rsid w:val="00450CFD"/>
    <w:rsid w:val="00490AD4"/>
    <w:rsid w:val="00496F13"/>
    <w:rsid w:val="004F6A8F"/>
    <w:rsid w:val="005357E0"/>
    <w:rsid w:val="00597674"/>
    <w:rsid w:val="00613399"/>
    <w:rsid w:val="00655AF9"/>
    <w:rsid w:val="00672468"/>
    <w:rsid w:val="006A1E21"/>
    <w:rsid w:val="007A6B11"/>
    <w:rsid w:val="008459E1"/>
    <w:rsid w:val="008D68EB"/>
    <w:rsid w:val="008E1627"/>
    <w:rsid w:val="00AC3AAB"/>
    <w:rsid w:val="00B178EA"/>
    <w:rsid w:val="00BB2C86"/>
    <w:rsid w:val="00C156C9"/>
    <w:rsid w:val="00C7512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7A6B1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1778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B32A8-EFB4-4B29-83BE-797D8FDA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45</TotalTime>
  <Pages>10</Pages>
  <Words>3859</Words>
  <Characters>2642</Characters>
  <Application>Microsoft Office Word</Application>
  <DocSecurity>0</DocSecurity>
  <Lines>22</Lines>
  <Paragraphs>12</Paragraphs>
  <ScaleCrop>false</ScaleCrop>
  <Company>China</Company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8</cp:revision>
  <dcterms:created xsi:type="dcterms:W3CDTF">2017-10-10T02:42:00Z</dcterms:created>
  <dcterms:modified xsi:type="dcterms:W3CDTF">2017-10-13T08:02:00Z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