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6E29E6" w:rsidRDefault="006E29E6" w:rsidP="006E29E6">
      <w:pPr>
        <w:pStyle w:val="1"/>
        <w:ind w:firstLine="780"/>
      </w:pPr>
      <w:r>
        <w:rPr>
          <w:rFonts w:hint="eastAsia"/>
        </w:rPr>
        <w:t>比较文本</w:t>
      </w:r>
      <w:r>
        <w:t>内容</w:t>
      </w:r>
    </w:p>
    <w:p w:rsidR="006E29E6" w:rsidRDefault="006E29E6" w:rsidP="006E29E6">
      <w:pPr>
        <w:pStyle w:val="2"/>
        <w:ind w:firstLine="700"/>
      </w:pPr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低级</w:t>
      </w:r>
      <w:r>
        <w:t>比较</w:t>
      </w:r>
    </w:p>
    <w:p w:rsidR="006E29E6" w:rsidRDefault="006E29E6" w:rsidP="00BF2317">
      <w:pPr>
        <w:ind w:firstLine="480"/>
      </w:pPr>
      <w:r>
        <w:rPr>
          <w:rFonts w:hint="eastAsia"/>
        </w:rPr>
        <w:t>这个</w:t>
      </w:r>
      <w:r>
        <w:t>命令用来比较两个文本文件的内容差异，使用如</w:t>
      </w:r>
      <w:bookmarkStart w:id="0" w:name="_GoBack"/>
      <w:bookmarkEnd w:id="0"/>
      <w:r>
        <w:t>下：</w:t>
      </w:r>
    </w:p>
    <w:p w:rsidR="006E29E6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20D605BC" wp14:editId="4DA6C8E6">
            <wp:extent cx="5076190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BF2317">
      <w:pPr>
        <w:ind w:firstLine="480"/>
      </w:pPr>
      <w:r>
        <w:rPr>
          <w:rFonts w:hint="eastAsia"/>
        </w:rPr>
        <w:t>比较的</w:t>
      </w:r>
      <w:r>
        <w:t>时候是逐行比较，会打印出不匹配的行</w:t>
      </w:r>
    </w:p>
    <w:p w:rsidR="006E29E6" w:rsidRDefault="006E29E6" w:rsidP="00BF2317">
      <w:pPr>
        <w:ind w:firstLine="480"/>
      </w:pPr>
      <w:r>
        <w:rPr>
          <w:rFonts w:hint="eastAsia"/>
        </w:rPr>
        <w:t>使用</w:t>
      </w:r>
      <w:r>
        <w:t>-y</w:t>
      </w:r>
      <w:r>
        <w:rPr>
          <w:rFonts w:hint="eastAsia"/>
        </w:rPr>
        <w:t>参数</w:t>
      </w:r>
      <w:r>
        <w:t>，进行并列显示，查看不同的行用竖线标出</w:t>
      </w:r>
    </w:p>
    <w:p w:rsidR="006E29E6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127603F6" wp14:editId="5482B721">
            <wp:extent cx="5270500" cy="829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17" w:rsidRDefault="006E29E6" w:rsidP="00BF2317">
      <w:pPr>
        <w:ind w:firstLine="480"/>
        <w:rPr>
          <w:rFonts w:hint="eastAsia"/>
        </w:rPr>
      </w:pPr>
      <w:r>
        <w:rPr>
          <w:rFonts w:hint="eastAsia"/>
        </w:rPr>
        <w:t>还会</w:t>
      </w:r>
      <w:r>
        <w:t>打印出不一样的具体位置，</w:t>
      </w:r>
      <w:r>
        <w:rPr>
          <w:noProof/>
        </w:rPr>
        <w:drawing>
          <wp:inline distT="0" distB="0" distL="0" distR="0" wp14:anchorId="35B840C2" wp14:editId="78992F29">
            <wp:extent cx="4819048" cy="4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BF2317">
      <w:pPr>
        <w:ind w:firstLine="480"/>
      </w:pPr>
      <w:r>
        <w:t>它表示第一个文件的</w:t>
      </w:r>
      <w:r>
        <w:rPr>
          <w:rFonts w:hint="eastAsia"/>
        </w:rPr>
        <w:t>3-6</w:t>
      </w:r>
      <w:r>
        <w:rPr>
          <w:rFonts w:hint="eastAsia"/>
        </w:rPr>
        <w:t>行</w:t>
      </w:r>
      <w:r>
        <w:t>，和第二个文件的</w:t>
      </w:r>
      <w:r>
        <w:rPr>
          <w:rFonts w:hint="eastAsia"/>
        </w:rPr>
        <w:t>3-5</w:t>
      </w:r>
      <w:r>
        <w:rPr>
          <w:rFonts w:hint="eastAsia"/>
        </w:rPr>
        <w:t>行</w:t>
      </w:r>
      <w:r>
        <w:t>不一致；</w:t>
      </w:r>
    </w:p>
    <w:p w:rsidR="006E29E6" w:rsidRPr="00973052" w:rsidRDefault="006E29E6" w:rsidP="006E29E6">
      <w:pPr>
        <w:pStyle w:val="a0"/>
        <w:ind w:left="704" w:firstLine="480"/>
      </w:pPr>
      <w:r>
        <w:rPr>
          <w:noProof/>
        </w:rPr>
        <w:drawing>
          <wp:inline distT="0" distB="0" distL="0" distR="0" wp14:anchorId="27B32C2F" wp14:editId="1FB2DD52">
            <wp:extent cx="3400000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6" w:rsidRDefault="006E29E6" w:rsidP="00BF2317">
      <w:pPr>
        <w:ind w:firstLine="480"/>
      </w:pPr>
      <w:r>
        <w:rPr>
          <w:rFonts w:hint="eastAsia"/>
        </w:rPr>
        <w:t>其他</w:t>
      </w:r>
      <w:r>
        <w:t>参数查看</w:t>
      </w:r>
      <w:r>
        <w:t>man</w:t>
      </w:r>
      <w:r>
        <w:t>手册；</w:t>
      </w:r>
    </w:p>
    <w:p w:rsidR="006E29E6" w:rsidRDefault="00BF2317" w:rsidP="006E29E6">
      <w:pPr>
        <w:pStyle w:val="a0"/>
        <w:ind w:left="704" w:firstLine="480"/>
      </w:pPr>
      <w:hyperlink r:id="rId14" w:history="1">
        <w:r w:rsidR="006E29E6" w:rsidRPr="002A34A8">
          <w:rPr>
            <w:rStyle w:val="af4"/>
          </w:rPr>
          <w:t>http://www.cnblogs.com/peida/archive/2012/12/12/2814048.html</w:t>
        </w:r>
      </w:hyperlink>
      <w:r w:rsidR="006E29E6">
        <w:t xml:space="preserve"> </w:t>
      </w:r>
      <w:r w:rsidR="006E29E6">
        <w:rPr>
          <w:rFonts w:hint="eastAsia"/>
        </w:rPr>
        <w:t>这篇</w:t>
      </w:r>
      <w:r w:rsidR="006E29E6">
        <w:t>博客</w:t>
      </w:r>
      <w:r w:rsidR="006E29E6">
        <w:rPr>
          <w:rFonts w:hint="eastAsia"/>
        </w:rPr>
        <w:t>讲</w:t>
      </w:r>
      <w:r w:rsidR="006E29E6">
        <w:t>的很详细</w:t>
      </w:r>
    </w:p>
    <w:p w:rsidR="00BF2317" w:rsidRDefault="00BF2317" w:rsidP="006E29E6">
      <w:pPr>
        <w:pStyle w:val="a0"/>
        <w:ind w:left="704" w:firstLine="480"/>
        <w:rPr>
          <w:rFonts w:hint="eastAsia"/>
        </w:rPr>
      </w:pPr>
    </w:p>
    <w:p w:rsidR="006E29E6" w:rsidRDefault="006E29E6" w:rsidP="006E29E6">
      <w:pPr>
        <w:pStyle w:val="2"/>
        <w:ind w:firstLine="700"/>
      </w:pPr>
      <w:r>
        <w:lastRenderedPageBreak/>
        <w:t>V</w:t>
      </w:r>
      <w:r>
        <w:rPr>
          <w:rFonts w:hint="eastAsia"/>
        </w:rPr>
        <w:t>i</w:t>
      </w:r>
      <w:r>
        <w:t xml:space="preserve">mdiff </w:t>
      </w:r>
      <w:r>
        <w:rPr>
          <w:rFonts w:hint="eastAsia"/>
        </w:rPr>
        <w:t>高级比较</w:t>
      </w:r>
    </w:p>
    <w:p w:rsidR="006E29E6" w:rsidRPr="00973052" w:rsidRDefault="006E29E6" w:rsidP="006E29E6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这个</w:t>
      </w:r>
      <w:r>
        <w:t>命令依赖于</w:t>
      </w:r>
      <w:r>
        <w:t>diff</w:t>
      </w:r>
      <w:r>
        <w:t>，它使用</w:t>
      </w:r>
      <w:r>
        <w:t>vim</w:t>
      </w:r>
      <w:r>
        <w:t>的方式来编辑文件，包括寻找差异，</w:t>
      </w:r>
      <w:r>
        <w:rPr>
          <w:rFonts w:hint="eastAsia"/>
        </w:rPr>
        <w:t>修改</w:t>
      </w:r>
      <w:r>
        <w:t>差异</w:t>
      </w:r>
      <w:r>
        <w:rPr>
          <w:rFonts w:hint="eastAsia"/>
        </w:rPr>
        <w:t>，</w:t>
      </w:r>
      <w:r>
        <w:t>融合</w:t>
      </w:r>
      <w:r>
        <w:rPr>
          <w:rFonts w:hint="eastAsia"/>
        </w:rPr>
        <w:t>文件</w:t>
      </w:r>
      <w:r>
        <w:t>等功能，在学习</w:t>
      </w:r>
      <w:r>
        <w:t>vim</w:t>
      </w:r>
      <w:r>
        <w:t>中详细了解；</w:t>
      </w:r>
    </w:p>
    <w:p w:rsidR="006E29E6" w:rsidRPr="00632A8C" w:rsidRDefault="006E29E6" w:rsidP="006E29E6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F2317" w:rsidRPr="00BF2317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A1E21"/>
    <w:rsid w:val="006E29E6"/>
    <w:rsid w:val="008459E1"/>
    <w:rsid w:val="008D68EB"/>
    <w:rsid w:val="008E1627"/>
    <w:rsid w:val="00AC3AAB"/>
    <w:rsid w:val="00B178EA"/>
    <w:rsid w:val="00BB2C86"/>
    <w:rsid w:val="00BF2317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unhideWhenUsed/>
    <w:rsid w:val="006E29E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nblogs.com/peida/archive/2012/12/12/2814048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F052C4-5B84-4A18-94DD-A4DFDFD4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199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2017-10-12T02:49:00Z</dcterms:created>
  <dcterms:modified xsi:type="dcterms:W3CDTF">2017-10-17T05:36:00Z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