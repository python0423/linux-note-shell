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A5A62" w:themeColor="accent5" w:themeShade="7F"/>
  <w:body>
    <w:p w:rsidR="00FB1F9B" w:rsidRDefault="00FB1F9B" w:rsidP="00FB1F9B">
      <w:pPr>
        <w:pStyle w:val="1"/>
        <w:ind w:firstLine="780"/>
      </w:pPr>
      <w:r>
        <w:rPr>
          <w:rFonts w:hint="eastAsia"/>
        </w:rPr>
        <w:t>AWK</w:t>
      </w:r>
      <w:r>
        <w:rPr>
          <w:rFonts w:hint="eastAsia"/>
        </w:rPr>
        <w:t>命令</w:t>
      </w:r>
    </w:p>
    <w:p w:rsidR="00FB1F9B" w:rsidRPr="001F0AF2" w:rsidRDefault="00FB1F9B" w:rsidP="001F0AF2">
      <w:pPr>
        <w:pStyle w:val="3"/>
        <w:ind w:firstLine="620"/>
        <w:rPr>
          <w:b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</w:p>
    <w:p w:rsidR="00FB1F9B" w:rsidRDefault="00FB1F9B" w:rsidP="00611C74">
      <w:pPr>
        <w:ind w:firstLine="480"/>
      </w:pPr>
      <w:r>
        <w:rPr>
          <w:rFonts w:hint="eastAsia"/>
        </w:rPr>
        <w:t>Awk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中最强大的文本处理工具之一。相比于</w:t>
      </w:r>
      <w:r>
        <w:rPr>
          <w:rFonts w:hint="eastAsia"/>
        </w:rPr>
        <w:t>grep</w:t>
      </w:r>
      <w:r>
        <w:rPr>
          <w:rFonts w:hint="eastAsia"/>
        </w:rPr>
        <w:t>文本的查找，</w:t>
      </w:r>
      <w:r>
        <w:rPr>
          <w:rFonts w:hint="eastAsia"/>
        </w:rPr>
        <w:t>sed</w:t>
      </w:r>
      <w:r>
        <w:rPr>
          <w:rFonts w:hint="eastAsia"/>
        </w:rPr>
        <w:t>对行的操作，</w:t>
      </w:r>
      <w:r>
        <w:rPr>
          <w:rFonts w:hint="eastAsia"/>
        </w:rPr>
        <w:t>AWK</w:t>
      </w:r>
      <w:r>
        <w:rPr>
          <w:rFonts w:hint="eastAsia"/>
        </w:rPr>
        <w:t>更多的是对数据进行详细的分析并生成报告，它可以把数据按行分析，然后按照分隔符进行切片，切开的部分进行分析处理等。它是</w:t>
      </w:r>
      <w:r>
        <w:rPr>
          <w:rFonts w:hint="eastAsia"/>
        </w:rPr>
        <w:t>Linux</w:t>
      </w:r>
      <w:r>
        <w:rPr>
          <w:rFonts w:hint="eastAsia"/>
        </w:rPr>
        <w:t>现有的最强大的数据处理引擎之一</w:t>
      </w:r>
    </w:p>
    <w:p w:rsidR="00FB1F9B" w:rsidRDefault="00FB1F9B" w:rsidP="00611C74">
      <w:pPr>
        <w:ind w:firstLine="480"/>
      </w:pPr>
      <w:r>
        <w:rPr>
          <w:rFonts w:hint="eastAsia"/>
        </w:rPr>
        <w:t>Awk</w:t>
      </w:r>
      <w:r>
        <w:rPr>
          <w:rFonts w:hint="eastAsia"/>
        </w:rPr>
        <w:t>现在已经成为一种新的编程语言：</w:t>
      </w:r>
      <w:r>
        <w:rPr>
          <w:rFonts w:hint="eastAsia"/>
        </w:rPr>
        <w:t>awk</w:t>
      </w:r>
      <w:r>
        <w:rPr>
          <w:rFonts w:hint="eastAsia"/>
        </w:rPr>
        <w:t>语言</w:t>
      </w:r>
      <w:r>
        <w:rPr>
          <w:rFonts w:hint="eastAsia"/>
        </w:rPr>
        <w:t>--</w:t>
      </w:r>
      <w:r>
        <w:rPr>
          <w:rFonts w:hint="eastAsia"/>
        </w:rPr>
        <w:t>样式扫描与处理语言。它可以实现正则表达式的匹配，样式装入，流控制，进程控制等，甚至内置的条件语句也非常强大。</w:t>
      </w:r>
      <w:r>
        <w:rPr>
          <w:rFonts w:hint="eastAsia"/>
        </w:rPr>
        <w:t>Awk</w:t>
      </w:r>
      <w:r>
        <w:rPr>
          <w:rFonts w:hint="eastAsia"/>
        </w:rPr>
        <w:t>有三个版本，</w:t>
      </w:r>
      <w:r>
        <w:rPr>
          <w:rFonts w:hint="eastAsia"/>
        </w:rPr>
        <w:t>awk</w:t>
      </w:r>
      <w:r>
        <w:rPr>
          <w:rFonts w:hint="eastAsia"/>
        </w:rPr>
        <w:t>，</w:t>
      </w:r>
      <w:r>
        <w:rPr>
          <w:rFonts w:hint="eastAsia"/>
        </w:rPr>
        <w:t>nawk</w:t>
      </w:r>
      <w:r>
        <w:rPr>
          <w:rFonts w:hint="eastAsia"/>
        </w:rPr>
        <w:t>，</w:t>
      </w:r>
      <w:r>
        <w:rPr>
          <w:rFonts w:hint="eastAsia"/>
        </w:rPr>
        <w:t>gawk</w:t>
      </w:r>
      <w:r>
        <w:rPr>
          <w:rFonts w:hint="eastAsia"/>
        </w:rPr>
        <w:t>，通常所指的是</w:t>
      </w:r>
      <w:r>
        <w:rPr>
          <w:rFonts w:hint="eastAsia"/>
        </w:rPr>
        <w:t>gawk</w:t>
      </w:r>
      <w:r>
        <w:rPr>
          <w:rFonts w:hint="eastAsia"/>
        </w:rPr>
        <w:t>，即</w:t>
      </w:r>
      <w:r w:rsidR="00611C74">
        <w:rPr>
          <w:rFonts w:hint="eastAsia"/>
        </w:rPr>
        <w:t>GNU</w:t>
      </w:r>
      <w:r>
        <w:rPr>
          <w:rFonts w:hint="eastAsia"/>
        </w:rPr>
        <w:t>版本。</w:t>
      </w:r>
    </w:p>
    <w:p w:rsidR="00FB1F9B" w:rsidRDefault="00FB1F9B" w:rsidP="00611C74">
      <w:pPr>
        <w:ind w:firstLine="480"/>
      </w:pPr>
      <w:r>
        <w:rPr>
          <w:rFonts w:hint="eastAsia"/>
        </w:rPr>
        <w:t>基本用法：</w:t>
      </w:r>
      <w:r>
        <w:rPr>
          <w:rFonts w:hint="eastAsia"/>
        </w:rPr>
        <w:t xml:space="preserve">awk =+ </w:t>
      </w:r>
      <w:r>
        <w:rPr>
          <w:rFonts w:hint="eastAsia"/>
        </w:rPr>
        <w:t>‘</w:t>
      </w:r>
      <w:r>
        <w:rPr>
          <w:rFonts w:hint="eastAsia"/>
        </w:rPr>
        <w:t>{pattern + action}</w:t>
      </w:r>
      <w:r>
        <w:rPr>
          <w:rFonts w:hint="eastAsia"/>
        </w:rPr>
        <w:t>’</w:t>
      </w:r>
      <w:r>
        <w:rPr>
          <w:rFonts w:hint="eastAsia"/>
        </w:rPr>
        <w:t xml:space="preserve"> filename</w:t>
      </w:r>
    </w:p>
    <w:p w:rsidR="00FB1F9B" w:rsidRDefault="00FB1F9B" w:rsidP="00611C74">
      <w:pPr>
        <w:ind w:firstLine="480"/>
      </w:pPr>
      <w:r>
        <w:rPr>
          <w:rFonts w:hint="eastAsia"/>
        </w:rPr>
        <w:t>pattern</w:t>
      </w:r>
      <w:r>
        <w:rPr>
          <w:rFonts w:hint="eastAsia"/>
        </w:rPr>
        <w:t>是模式，可以是正则表达式，也可以是</w:t>
      </w:r>
      <w:r>
        <w:rPr>
          <w:rFonts w:hint="eastAsia"/>
        </w:rPr>
        <w:t>awk</w:t>
      </w:r>
      <w:r>
        <w:rPr>
          <w:rFonts w:hint="eastAsia"/>
        </w:rPr>
        <w:t>内置的函数。</w:t>
      </w:r>
      <w:r>
        <w:rPr>
          <w:rFonts w:hint="eastAsia"/>
        </w:rPr>
        <w:t>Action</w:t>
      </w:r>
      <w:r>
        <w:rPr>
          <w:rFonts w:hint="eastAsia"/>
        </w:rPr>
        <w:t>是要执行的动作</w:t>
      </w:r>
    </w:p>
    <w:p w:rsidR="00FB1F9B" w:rsidRDefault="00FB1F9B" w:rsidP="00611C74">
      <w:pPr>
        <w:ind w:firstLine="480"/>
      </w:pPr>
      <w:r>
        <w:rPr>
          <w:rFonts w:hint="eastAsia"/>
        </w:rPr>
        <w:t>因为</w:t>
      </w:r>
      <w:r>
        <w:rPr>
          <w:rFonts w:hint="eastAsia"/>
        </w:rPr>
        <w:t>awk</w:t>
      </w:r>
      <w:r>
        <w:rPr>
          <w:rFonts w:hint="eastAsia"/>
        </w:rPr>
        <w:t>已经成为一门独立的语言，这里只做基本的了解，不做深入的研究</w:t>
      </w:r>
    </w:p>
    <w:p w:rsidR="00611C74" w:rsidRDefault="00FB1F9B" w:rsidP="00FB1F9B">
      <w:pPr>
        <w:pStyle w:val="3"/>
        <w:ind w:firstLine="620"/>
      </w:pPr>
      <w:r>
        <w:rPr>
          <w:rFonts w:hint="eastAsia"/>
        </w:rPr>
        <w:t>参数</w:t>
      </w:r>
    </w:p>
    <w:p w:rsidR="00611C74" w:rsidRPr="00611C74" w:rsidRDefault="00611C74" w:rsidP="00611C74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27940</wp:posOffset>
                </wp:positionV>
                <wp:extent cx="4940300" cy="1498600"/>
                <wp:effectExtent l="57150" t="57150" r="50800" b="6350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0" cy="149860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C74" w:rsidRDefault="00611C74" w:rsidP="00611C74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筛选文本的每行的第一列，分隔符为空格</w:t>
                            </w:r>
                          </w:p>
                          <w:p w:rsidR="00611C74" w:rsidRDefault="00611C74" w:rsidP="00611C74">
                            <w:pPr>
                              <w:ind w:leftChars="150" w:left="360" w:firstLine="480"/>
                              <w:rPr>
                                <w:rFonts w:ascii="微软雅黑" w:eastAsia="微软雅黑" w:hAnsi="微软雅黑" w:cs="微软雅黑"/>
                                <w:bCs/>
                                <w:color w:val="578793" w:themeColor="accent5" w:themeShade="BF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noProof/>
                                <w:color w:val="578793" w:themeColor="accent5" w:themeShade="BF"/>
                              </w:rPr>
                              <w:drawing>
                                <wp:inline distT="0" distB="0" distL="114300" distR="114300" wp14:anchorId="349131B3" wp14:editId="412C6B11">
                                  <wp:extent cx="3987800" cy="1085850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8780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1C74" w:rsidRDefault="00611C74" w:rsidP="00611C74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26" style="position:absolute;left:0;text-align:left;margin-left:52.35pt;margin-top:2.2pt;width:389pt;height:1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" fillcolor="#3494ba [3204]" strokecolor="#1a495c [1604]" strokeweight="2pt">
                <v:textbox>
                  <w:txbxContent>
                    <w:p w:rsidR="00611C74" w:rsidRDefault="00611C74" w:rsidP="00611C74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筛选文本的每行的第一列，分隔符为空格</w:t>
                      </w:r>
                    </w:p>
                    <w:p w:rsidR="00611C74" w:rsidRDefault="00611C74" w:rsidP="00611C74">
                      <w:pPr>
                        <w:ind w:leftChars="150" w:left="360" w:firstLine="480"/>
                        <w:rPr>
                          <w:rFonts w:ascii="微软雅黑" w:eastAsia="微软雅黑" w:hAnsi="微软雅黑" w:cs="微软雅黑"/>
                          <w:bCs/>
                          <w:color w:val="578793" w:themeColor="accent5" w:themeShade="BF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noProof/>
                          <w:color w:val="578793" w:themeColor="accent5" w:themeShade="BF"/>
                        </w:rPr>
                        <w:drawing>
                          <wp:inline distT="0" distB="0" distL="114300" distR="114300" wp14:anchorId="349131B3" wp14:editId="412C6B11">
                            <wp:extent cx="3987800" cy="1085850"/>
                            <wp:effectExtent l="0" t="0" r="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87800" cy="1085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1C74" w:rsidRDefault="00611C74" w:rsidP="00611C74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11C74" w:rsidRDefault="00611C74" w:rsidP="00611C74">
      <w:pPr>
        <w:ind w:firstLine="480"/>
      </w:pPr>
    </w:p>
    <w:p w:rsidR="00611C74" w:rsidRDefault="00611C74" w:rsidP="00611C74">
      <w:pPr>
        <w:ind w:firstLine="480"/>
      </w:pPr>
    </w:p>
    <w:p w:rsidR="00FB1F9B" w:rsidRPr="0054349B" w:rsidRDefault="00611C74" w:rsidP="0054349B">
      <w:pPr>
        <w:ind w:firstLine="480"/>
        <w:rPr>
          <w:color w:val="FFC000"/>
          <w:spacing w:val="15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278765</wp:posOffset>
                </wp:positionV>
                <wp:extent cx="4546600" cy="1581150"/>
                <wp:effectExtent l="57150" t="57150" r="63500" b="57150"/>
                <wp:wrapNone/>
                <wp:docPr id="22" name="梯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0" cy="1581150"/>
                        </a:xfrm>
                        <a:prstGeom prst="trapezoid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C74" w:rsidRPr="00611C74" w:rsidRDefault="00611C74" w:rsidP="00611C74">
                            <w:pPr>
                              <w:ind w:firstLine="400"/>
                              <w:rPr>
                                <w:sz w:val="20"/>
                              </w:rPr>
                            </w:pPr>
                            <w:r w:rsidRPr="00611C74">
                              <w:rPr>
                                <w:rFonts w:hint="eastAsia"/>
                                <w:sz w:val="20"/>
                              </w:rPr>
                              <w:t>使用</w:t>
                            </w:r>
                            <w:r w:rsidRPr="00611C74">
                              <w:rPr>
                                <w:rFonts w:hint="eastAsia"/>
                                <w:sz w:val="20"/>
                              </w:rPr>
                              <w:t>-F</w:t>
                            </w:r>
                            <w:r w:rsidRPr="00611C74">
                              <w:rPr>
                                <w:rFonts w:hint="eastAsia"/>
                                <w:sz w:val="20"/>
                              </w:rPr>
                              <w:t>来强制指定分隔符</w:t>
                            </w:r>
                          </w:p>
                          <w:p w:rsidR="00611C74" w:rsidRDefault="00611C74" w:rsidP="00611C74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69DC9CD3" wp14:editId="4F792C82">
                                  <wp:extent cx="3479800" cy="806450"/>
                                  <wp:effectExtent l="0" t="0" r="635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05599" cy="812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1C74" w:rsidRDefault="00611C74" w:rsidP="00611C74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梯形 22" o:spid="_x0000_s1027" style="position:absolute;left:0;text-align:left;margin-left:83.35pt;margin-top:21.95pt;width:358pt;height:1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0,1581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" adj="-11796480,,5400" path="m,1581150l395288,,4151313,r395287,1581150l,1581150xe" fillcolor="#75bda7 [3206]" strokecolor="#316756 [1606]" strokeweight="2pt">
                <v:stroke joinstyle="miter"/>
                <v:formulas/>
                <v:path arrowok="t" o:connecttype="custom" o:connectlocs="0,1581150;395288,0;4151313,0;4546600,1581150;0,1581150" o:connectangles="0,0,0,0,0" textboxrect="0,0,4546600,1581150"/>
                <v:textbox>
                  <w:txbxContent>
                    <w:p w:rsidR="00611C74" w:rsidRPr="00611C74" w:rsidRDefault="00611C74" w:rsidP="00611C74">
                      <w:pPr>
                        <w:ind w:firstLine="400"/>
                        <w:rPr>
                          <w:sz w:val="20"/>
                        </w:rPr>
                      </w:pPr>
                      <w:r w:rsidRPr="00611C74">
                        <w:rPr>
                          <w:rFonts w:hint="eastAsia"/>
                          <w:sz w:val="20"/>
                        </w:rPr>
                        <w:t>使用</w:t>
                      </w:r>
                      <w:r w:rsidRPr="00611C74">
                        <w:rPr>
                          <w:rFonts w:hint="eastAsia"/>
                          <w:sz w:val="20"/>
                        </w:rPr>
                        <w:t>-F</w:t>
                      </w:r>
                      <w:r w:rsidRPr="00611C74">
                        <w:rPr>
                          <w:rFonts w:hint="eastAsia"/>
                          <w:sz w:val="20"/>
                        </w:rPr>
                        <w:t>来强制指定分隔符</w:t>
                      </w:r>
                    </w:p>
                    <w:p w:rsidR="00611C74" w:rsidRDefault="00611C74" w:rsidP="00611C74">
                      <w:pPr>
                        <w:ind w:firstLine="480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 wp14:anchorId="69DC9CD3" wp14:editId="4F792C82">
                            <wp:extent cx="3479800" cy="806450"/>
                            <wp:effectExtent l="0" t="0" r="635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05599" cy="812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1C74" w:rsidRDefault="00611C74" w:rsidP="00611C74">
                      <w:pPr>
                        <w:ind w:firstLine="48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611C74" w:rsidRDefault="00611C74" w:rsidP="00611C74">
      <w:pPr>
        <w:pStyle w:val="a0"/>
        <w:ind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51435</wp:posOffset>
                </wp:positionV>
                <wp:extent cx="6057900" cy="2000250"/>
                <wp:effectExtent l="57150" t="57150" r="57150" b="571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000250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C74" w:rsidRDefault="00611C74" w:rsidP="00611C74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筛选最后一列，使用</w:t>
                            </w:r>
                            <w:r>
                              <w:rPr>
                                <w:rFonts w:hint="eastAsia"/>
                              </w:rPr>
                              <w:t>$NF</w:t>
                            </w:r>
                            <w:r>
                              <w:rPr>
                                <w:rFonts w:hint="eastAsia"/>
                              </w:rPr>
                              <w:t>，不能使用双引号包含</w:t>
                            </w:r>
                            <w:r>
                              <w:rPr>
                                <w:rFonts w:hint="eastAsia"/>
                              </w:rPr>
                              <w:t>{}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$0</w:t>
                            </w:r>
                            <w:r>
                              <w:rPr>
                                <w:rFonts w:hint="eastAsia"/>
                              </w:rPr>
                              <w:t>表示整个文本</w:t>
                            </w:r>
                          </w:p>
                          <w:p w:rsidR="00611C74" w:rsidRDefault="00611C74" w:rsidP="00611C74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$NF-1</w:t>
                            </w:r>
                            <w:r>
                              <w:rPr>
                                <w:rFonts w:hint="eastAsia"/>
                              </w:rPr>
                              <w:t>表示倒数第二列</w:t>
                            </w:r>
                          </w:p>
                          <w:p w:rsidR="00611C74" w:rsidRDefault="00611C74" w:rsidP="00611C74">
                            <w:pPr>
                              <w:ind w:leftChars="150" w:left="360" w:firstLine="480"/>
                              <w:rPr>
                                <w:rFonts w:ascii="微软雅黑" w:eastAsia="微软雅黑" w:hAnsi="微软雅黑" w:cs="微软雅黑"/>
                                <w:bCs/>
                                <w:color w:val="578793" w:themeColor="accent5" w:themeShade="BF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noProof/>
                                <w:color w:val="578793" w:themeColor="accent5" w:themeShade="BF"/>
                              </w:rPr>
                              <w:drawing>
                                <wp:inline distT="0" distB="0" distL="114300" distR="114300" wp14:anchorId="0E656F2D" wp14:editId="6466BCE1">
                                  <wp:extent cx="3390900" cy="793750"/>
                                  <wp:effectExtent l="0" t="0" r="0" b="6350"/>
                                  <wp:docPr id="57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图片 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90900" cy="793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11C74" w:rsidRDefault="00611C74" w:rsidP="00611C74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3" o:spid="_x0000_s1028" style="position:absolute;left:0;text-align:left;margin-left:32.85pt;margin-top:4.05pt;width:477pt;height:15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" fillcolor="#2683c6 [3209]" strokecolor="#134162 [1609]" strokeweight="2pt">
                <v:textbox>
                  <w:txbxContent>
                    <w:p w:rsidR="00611C74" w:rsidRDefault="00611C74" w:rsidP="00611C74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筛选最后一列，使用</w:t>
                      </w:r>
                      <w:r>
                        <w:rPr>
                          <w:rFonts w:hint="eastAsia"/>
                        </w:rPr>
                        <w:t>$NF</w:t>
                      </w:r>
                      <w:r>
                        <w:rPr>
                          <w:rFonts w:hint="eastAsia"/>
                        </w:rPr>
                        <w:t>，不能使用双引号包含</w:t>
                      </w:r>
                      <w:r>
                        <w:rPr>
                          <w:rFonts w:hint="eastAsia"/>
                        </w:rPr>
                        <w:t>{}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>$0</w:t>
                      </w:r>
                      <w:r>
                        <w:rPr>
                          <w:rFonts w:hint="eastAsia"/>
                        </w:rPr>
                        <w:t>表示整个文本</w:t>
                      </w:r>
                    </w:p>
                    <w:p w:rsidR="00611C74" w:rsidRDefault="00611C74" w:rsidP="00611C74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$NF-1</w:t>
                      </w:r>
                      <w:r>
                        <w:rPr>
                          <w:rFonts w:hint="eastAsia"/>
                        </w:rPr>
                        <w:t>表示倒数第二列</w:t>
                      </w:r>
                    </w:p>
                    <w:p w:rsidR="00611C74" w:rsidRDefault="00611C74" w:rsidP="00611C74">
                      <w:pPr>
                        <w:ind w:leftChars="150" w:left="360" w:firstLine="480"/>
                        <w:rPr>
                          <w:rFonts w:ascii="微软雅黑" w:eastAsia="微软雅黑" w:hAnsi="微软雅黑" w:cs="微软雅黑"/>
                          <w:bCs/>
                          <w:color w:val="578793" w:themeColor="accent5" w:themeShade="BF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noProof/>
                          <w:color w:val="578793" w:themeColor="accent5" w:themeShade="BF"/>
                        </w:rPr>
                        <w:drawing>
                          <wp:inline distT="0" distB="0" distL="114300" distR="114300" wp14:anchorId="0E656F2D" wp14:editId="6466BCE1">
                            <wp:extent cx="3390900" cy="793750"/>
                            <wp:effectExtent l="0" t="0" r="0" b="6350"/>
                            <wp:docPr id="57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90900" cy="793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11C74" w:rsidRDefault="00611C74" w:rsidP="00611C74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11C74" w:rsidRDefault="00611C74" w:rsidP="00611C74">
      <w:pPr>
        <w:pStyle w:val="a0"/>
        <w:ind w:firstLine="480"/>
      </w:pPr>
    </w:p>
    <w:p w:rsidR="00611C74" w:rsidRDefault="00611C74" w:rsidP="00611C74">
      <w:pPr>
        <w:pStyle w:val="a0"/>
        <w:ind w:firstLine="480"/>
      </w:pPr>
    </w:p>
    <w:p w:rsidR="00611C74" w:rsidRDefault="00611C74" w:rsidP="00611C74">
      <w:pPr>
        <w:pStyle w:val="a0"/>
        <w:ind w:firstLine="480"/>
      </w:pPr>
    </w:p>
    <w:p w:rsidR="00611C74" w:rsidRPr="00611C74" w:rsidRDefault="00611C74" w:rsidP="00611C74">
      <w:pPr>
        <w:pStyle w:val="a0"/>
        <w:ind w:firstLine="480"/>
      </w:pPr>
    </w:p>
    <w:p w:rsidR="00FB1F9B" w:rsidRDefault="00FB1F9B" w:rsidP="00611C74">
      <w:pPr>
        <w:ind w:firstLine="480"/>
      </w:pPr>
    </w:p>
    <w:tbl>
      <w:tblPr>
        <w:tblStyle w:val="afa"/>
        <w:tblW w:w="0" w:type="auto"/>
        <w:shd w:val="clear" w:color="auto" w:fill="4A9A82" w:themeFill="accent3" w:themeFillShade="BF"/>
        <w:tblLayout w:type="fixed"/>
        <w:tblLook w:val="04A0" w:firstRow="1" w:lastRow="0" w:firstColumn="1" w:lastColumn="0" w:noHBand="0" w:noVBand="1"/>
      </w:tblPr>
      <w:tblGrid>
        <w:gridCol w:w="1980"/>
        <w:gridCol w:w="8974"/>
      </w:tblGrid>
      <w:tr w:rsidR="00611C74" w:rsidTr="0054349B">
        <w:tc>
          <w:tcPr>
            <w:tcW w:w="10954" w:type="dxa"/>
            <w:gridSpan w:val="2"/>
            <w:shd w:val="clear" w:color="auto" w:fill="4A9A82" w:themeFill="accent3" w:themeFillShade="BF"/>
          </w:tcPr>
          <w:p w:rsidR="00611C74" w:rsidRDefault="00611C74" w:rsidP="00611C74">
            <w:pPr>
              <w:pStyle w:val="1"/>
              <w:ind w:firstLine="780"/>
              <w:outlineLvl w:val="0"/>
            </w:pPr>
            <w:r>
              <w:rPr>
                <w:rFonts w:hint="eastAsia"/>
              </w:rPr>
              <w:t>Awk</w:t>
            </w:r>
            <w:r>
              <w:rPr>
                <w:rFonts w:hint="eastAsia"/>
              </w:rPr>
              <w:t>常量</w:t>
            </w:r>
          </w:p>
        </w:tc>
      </w:tr>
      <w:tr w:rsidR="00611C74" w:rsidTr="0054349B">
        <w:trPr>
          <w:trHeight w:val="1157"/>
        </w:trPr>
        <w:tc>
          <w:tcPr>
            <w:tcW w:w="1980" w:type="dxa"/>
            <w:shd w:val="clear" w:color="auto" w:fill="4A9A82" w:themeFill="accent3" w:themeFillShade="BF"/>
          </w:tcPr>
          <w:p w:rsidR="00611C74" w:rsidRDefault="00611C74" w:rsidP="0054349B">
            <w:pPr>
              <w:ind w:firstLine="480"/>
            </w:pPr>
            <w:r>
              <w:rPr>
                <w:rFonts w:hint="eastAsia"/>
              </w:rPr>
              <w:t>NR</w:t>
            </w:r>
            <w:r w:rsidR="0054349B">
              <w:t xml:space="preserve">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Default="0054349B" w:rsidP="00611C74">
            <w:pPr>
              <w:ind w:firstLineChars="0" w:firstLine="0"/>
            </w:pPr>
            <w:r>
              <w:rPr>
                <w:rFonts w:hint="eastAsia"/>
              </w:rPr>
              <w:t>表示行号</w:t>
            </w:r>
            <w:r w:rsidR="00611C74"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1785BD66" wp14:editId="00BFBE69">
                  <wp:extent cx="4533265" cy="685800"/>
                  <wp:effectExtent l="0" t="0" r="635" b="0"/>
                  <wp:docPr id="58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C74" w:rsidTr="0054349B">
        <w:trPr>
          <w:trHeight w:val="599"/>
        </w:trPr>
        <w:tc>
          <w:tcPr>
            <w:tcW w:w="1980" w:type="dxa"/>
            <w:shd w:val="clear" w:color="auto" w:fill="4A9A82" w:themeFill="accent3" w:themeFillShade="BF"/>
          </w:tcPr>
          <w:p w:rsidR="00611C74" w:rsidRDefault="00611C74" w:rsidP="0054349B">
            <w:pPr>
              <w:ind w:firstLine="480"/>
            </w:pPr>
            <w:r>
              <w:rPr>
                <w:rFonts w:hint="eastAsia"/>
              </w:rPr>
              <w:t xml:space="preserve">$0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Default="00611C74" w:rsidP="00611C74">
            <w:pPr>
              <w:ind w:firstLineChars="0" w:firstLine="0"/>
            </w:pPr>
            <w:r>
              <w:rPr>
                <w:rFonts w:hint="eastAsia"/>
              </w:rPr>
              <w:t>表示当前所有行</w:t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611C74" w:rsidP="0054349B">
            <w:pPr>
              <w:ind w:firstLine="480"/>
            </w:pPr>
            <w:r>
              <w:rPr>
                <w:rFonts w:hint="eastAsia"/>
              </w:rPr>
              <w:t xml:space="preserve">$1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Default="00611C74" w:rsidP="00611C74">
            <w:pPr>
              <w:ind w:firstLineChars="0" w:firstLine="0"/>
            </w:pPr>
            <w:r>
              <w:rPr>
                <w:rFonts w:hint="eastAsia"/>
              </w:rPr>
              <w:t>表示第一列，也就是第二个参数；</w:t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611C74" w:rsidP="0054349B">
            <w:pPr>
              <w:ind w:firstLine="480"/>
            </w:pPr>
            <w:r>
              <w:rPr>
                <w:rFonts w:hint="eastAsia"/>
              </w:rPr>
              <w:t>$NF</w:t>
            </w:r>
            <w:r>
              <w:t xml:space="preserve">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Default="00611C74" w:rsidP="00611C74">
            <w:pPr>
              <w:ind w:firstLineChars="0" w:firstLine="0"/>
            </w:pPr>
            <w:r>
              <w:rPr>
                <w:rFonts w:hint="eastAsia"/>
              </w:rPr>
              <w:t>表示读到的最后一个参数，也就是最后一列</w:t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611C74" w:rsidP="0054349B">
            <w:pPr>
              <w:ind w:firstLineChars="0" w:firstLine="0"/>
            </w:pPr>
            <w:r>
              <w:rPr>
                <w:rFonts w:hint="eastAsia"/>
              </w:rPr>
              <w:t xml:space="preserve">{print var}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Default="00611C74" w:rsidP="00611C74">
            <w:pPr>
              <w:ind w:firstLineChars="0" w:firstLine="0"/>
            </w:pPr>
            <w:r>
              <w:rPr>
                <w:rFonts w:hint="eastAsia"/>
              </w:rPr>
              <w:t>输出命令</w:t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611C74" w:rsidP="0054349B">
            <w:pPr>
              <w:ind w:firstLineChars="0" w:firstLine="0"/>
            </w:pPr>
            <w:r>
              <w:rPr>
                <w:rFonts w:hint="eastAsia"/>
              </w:rPr>
              <w:t xml:space="preserve">{print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”</w:t>
            </w:r>
            <w:r w:rsidR="0054349B">
              <w:rPr>
                <w:rFonts w:hint="eastAsia"/>
              </w:rPr>
              <w:t xml:space="preserve">} </w:t>
            </w:r>
            <w:r w:rsidR="0054349B">
              <w:t>name</w:t>
            </w:r>
          </w:p>
          <w:p w:rsidR="00611C74" w:rsidRDefault="00611C74" w:rsidP="00611C74">
            <w:pPr>
              <w:ind w:left="284" w:firstLine="480"/>
            </w:pP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Default="00611C74" w:rsidP="00611C74">
            <w:pPr>
              <w:ind w:firstLineChars="0" w:firstLine="0"/>
            </w:pPr>
            <w:r>
              <w:rPr>
                <w:rFonts w:hint="eastAsia"/>
              </w:rPr>
              <w:t>输出同等行数的</w:t>
            </w:r>
            <w:r>
              <w:rPr>
                <w:rFonts w:hint="eastAsia"/>
              </w:rPr>
              <w:t>a</w:t>
            </w:r>
            <w:r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7EC2AB77" wp14:editId="0D390332">
                  <wp:extent cx="4647565" cy="952500"/>
                  <wp:effectExtent l="0" t="0" r="635" b="0"/>
                  <wp:docPr id="60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565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54349B" w:rsidP="0054349B">
            <w:pPr>
              <w:ind w:firstLineChars="0" w:firstLine="0"/>
            </w:pPr>
            <w:r>
              <w:rPr>
                <w:rFonts w:hint="eastAsia"/>
              </w:rPr>
              <w:t>{print $1;print $2} file</w:t>
            </w:r>
            <w:r>
              <w:t>name</w:t>
            </w:r>
          </w:p>
          <w:p w:rsidR="00611C74" w:rsidRDefault="00611C74" w:rsidP="00611C74">
            <w:pPr>
              <w:ind w:left="284" w:firstLine="480"/>
            </w:pP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Pr="00611C74" w:rsidRDefault="00611C74" w:rsidP="00611C74">
            <w:pPr>
              <w:ind w:firstLineChars="0" w:firstLine="0"/>
            </w:pPr>
            <w:r>
              <w:rPr>
                <w:rFonts w:hint="eastAsia"/>
              </w:rPr>
              <w:t>将每一行中第一列和第二列的内容分行输出</w:t>
            </w:r>
            <w:r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659FF583" wp14:editId="449A8D83">
                  <wp:extent cx="5048250" cy="1174750"/>
                  <wp:effectExtent l="0" t="0" r="0" b="6350"/>
                  <wp:docPr id="61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117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611C74" w:rsidP="0054349B">
            <w:pPr>
              <w:ind w:firstLineChars="0" w:firstLine="0"/>
            </w:pPr>
            <w:r>
              <w:rPr>
                <w:rFonts w:hint="eastAsia"/>
              </w:rPr>
              <w:t xml:space="preserve">{print </w:t>
            </w:r>
            <w:r w:rsidR="0054349B">
              <w:t>“”</w:t>
            </w:r>
            <w:r w:rsidR="0054349B">
              <w:rPr>
                <w:rFonts w:hint="eastAsia"/>
              </w:rPr>
              <w:t>} filename</w:t>
            </w:r>
          </w:p>
          <w:p w:rsidR="00611C74" w:rsidRDefault="00611C74" w:rsidP="00611C74">
            <w:pPr>
              <w:ind w:left="284" w:firstLine="480"/>
            </w:pP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Default="00611C74" w:rsidP="00611C74">
            <w:pPr>
              <w:ind w:firstLineChars="0" w:firstLine="0"/>
            </w:pPr>
            <w:r>
              <w:rPr>
                <w:rFonts w:hint="eastAsia"/>
              </w:rPr>
              <w:t>输出和</w:t>
            </w:r>
            <w:r>
              <w:rPr>
                <w:rFonts w:hint="eastAsia"/>
              </w:rPr>
              <w:t>filename</w:t>
            </w:r>
            <w:r>
              <w:rPr>
                <w:rFonts w:hint="eastAsia"/>
              </w:rPr>
              <w:t>同样多的空行，表明这个命令是逐行处理的。</w:t>
            </w:r>
            <w:r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41366C4C" wp14:editId="5FE57E78">
                  <wp:extent cx="4733290" cy="984250"/>
                  <wp:effectExtent l="0" t="0" r="0" b="6350"/>
                  <wp:docPr id="59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290" cy="98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54349B" w:rsidP="0054349B">
            <w:pPr>
              <w:ind w:firstLineChars="0" w:firstLine="0"/>
            </w:pPr>
            <w:r>
              <w:rPr>
                <w:rFonts w:hint="eastAsia"/>
              </w:rPr>
              <w:t>OF</w:t>
            </w:r>
            <w:r w:rsidR="00611C74">
              <w:rPr>
                <w:rFonts w:hint="eastAsia"/>
              </w:rPr>
              <w:t>‘</w:t>
            </w:r>
            <w:r w:rsidR="00611C74">
              <w:rPr>
                <w:rFonts w:hint="eastAsia"/>
              </w:rPr>
              <w:t>symbol</w:t>
            </w:r>
            <w:r w:rsidR="00611C74">
              <w:rPr>
                <w:rFonts w:hint="eastAsia"/>
              </w:rPr>
              <w:t>’</w:t>
            </w:r>
            <w:r w:rsidR="00611C74">
              <w:rPr>
                <w:rFonts w:hint="eastAsia"/>
              </w:rPr>
              <w:t xml:space="preserve">  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Default="00611C74" w:rsidP="0054349B">
            <w:pPr>
              <w:ind w:firstLine="48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symbol</w:t>
            </w:r>
            <w:r>
              <w:rPr>
                <w:rFonts w:hint="eastAsia"/>
              </w:rPr>
              <w:t>来分割字符串，</w:t>
            </w:r>
            <w:r>
              <w:rPr>
                <w:rFonts w:hint="eastAsia"/>
              </w:rPr>
              <w:t>-F</w:t>
            </w:r>
            <w:r>
              <w:rPr>
                <w:rFonts w:hint="eastAsia"/>
              </w:rPr>
              <w:t>用来以已有的分隔符进行分割，返回的字符串会去除分隔符。</w:t>
            </w:r>
            <w:r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2D879B42" wp14:editId="465C10F0">
                  <wp:extent cx="5273675" cy="831850"/>
                  <wp:effectExtent l="0" t="0" r="3175" b="6350"/>
                  <wp:docPr id="62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83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54349B" w:rsidP="0054349B">
            <w:pPr>
              <w:ind w:firstLineChars="83" w:firstLine="199"/>
            </w:pPr>
            <w:r w:rsidRPr="0054349B">
              <w:rPr>
                <w:rFonts w:hint="eastAsia"/>
              </w:rPr>
              <w:t>/</w:t>
            </w:r>
            <w:r>
              <w:t>string</w:t>
            </w:r>
            <w:r w:rsidRPr="0054349B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Pr="0054349B" w:rsidRDefault="0054349B" w:rsidP="00611C74">
            <w:pPr>
              <w:ind w:firstLine="480"/>
            </w:pPr>
            <w:r w:rsidRPr="0054349B">
              <w:rPr>
                <w:rFonts w:hint="eastAsia"/>
              </w:rPr>
              <w:t>纯字符匹配，匹配</w:t>
            </w:r>
            <w:r w:rsidRPr="0054349B">
              <w:rPr>
                <w:rFonts w:hint="eastAsia"/>
              </w:rPr>
              <w:t>baidu</w:t>
            </w:r>
            <w:r w:rsidRPr="0054349B">
              <w:rPr>
                <w:rFonts w:hint="eastAsia"/>
              </w:rPr>
              <w:t>，在文件中搜索，输出匹配的行</w:t>
            </w:r>
            <w:r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7B8937E3" wp14:editId="5A31EA03">
                  <wp:extent cx="5247640" cy="76835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640" cy="76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54349B" w:rsidP="0054349B">
            <w:pPr>
              <w:ind w:firstLineChars="83" w:firstLine="199"/>
            </w:pPr>
            <w:r w:rsidRPr="0054349B">
              <w:rPr>
                <w:rFonts w:hint="eastAsia"/>
              </w:rPr>
              <w:t>!/</w:t>
            </w:r>
            <w:r>
              <w:t>string</w:t>
            </w:r>
            <w:r w:rsidRPr="0054349B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Pr="0054349B" w:rsidRDefault="0054349B" w:rsidP="00611C74">
            <w:pPr>
              <w:ind w:firstLine="480"/>
            </w:pPr>
            <w:r w:rsidRPr="0054349B">
              <w:rPr>
                <w:rFonts w:hint="eastAsia"/>
              </w:rPr>
              <w:t>纯字符不匹配，输出不匹配的字符</w:t>
            </w:r>
            <w:r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03E7C53F" wp14:editId="6D86A95F">
                  <wp:extent cx="5266690" cy="844550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C74" w:rsidTr="0054349B">
        <w:tc>
          <w:tcPr>
            <w:tcW w:w="1980" w:type="dxa"/>
            <w:shd w:val="clear" w:color="auto" w:fill="4A9A82" w:themeFill="accent3" w:themeFillShade="BF"/>
          </w:tcPr>
          <w:p w:rsidR="00611C74" w:rsidRDefault="0054349B" w:rsidP="0054349B">
            <w:pPr>
              <w:ind w:firstLineChars="83" w:firstLine="199"/>
            </w:pPr>
            <w:r w:rsidRPr="0054349B">
              <w:rPr>
                <w:rFonts w:hint="eastAsia"/>
              </w:rPr>
              <w:t>~/</w:t>
            </w:r>
            <w:r>
              <w:t>string</w:t>
            </w:r>
            <w:r w:rsidRPr="0054349B">
              <w:rPr>
                <w:rFonts w:hint="eastAsia"/>
              </w:rPr>
              <w:t xml:space="preserve">/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611C74" w:rsidRDefault="0054349B" w:rsidP="00611C74">
            <w:pPr>
              <w:ind w:firstLine="480"/>
            </w:pPr>
            <w:r w:rsidRPr="0054349B">
              <w:rPr>
                <w:rFonts w:hint="eastAsia"/>
              </w:rPr>
              <w:t>字段值匹配，输出匹配的字符串</w:t>
            </w:r>
            <w:r w:rsidRPr="0054349B">
              <w:rPr>
                <w:rFonts w:hint="eastAsia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01BD382C" wp14:editId="5320A3AF">
                  <wp:extent cx="5269865" cy="533400"/>
                  <wp:effectExtent l="0" t="0" r="6985" b="0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9B" w:rsidTr="0054349B">
        <w:tc>
          <w:tcPr>
            <w:tcW w:w="1980" w:type="dxa"/>
            <w:shd w:val="clear" w:color="auto" w:fill="4A9A82" w:themeFill="accent3" w:themeFillShade="BF"/>
          </w:tcPr>
          <w:p w:rsidR="0054349B" w:rsidRPr="0054349B" w:rsidRDefault="0054349B" w:rsidP="0054349B">
            <w:pPr>
              <w:ind w:left="284" w:firstLineChars="0" w:firstLine="0"/>
            </w:pPr>
            <w:r w:rsidRPr="0054349B">
              <w:rPr>
                <w:rFonts w:hint="eastAsia"/>
              </w:rPr>
              <w:t>!~/</w:t>
            </w:r>
            <w:r>
              <w:t>string</w:t>
            </w:r>
            <w:r w:rsidRPr="0054349B">
              <w:rPr>
                <w:rFonts w:hint="eastAsia"/>
              </w:rPr>
              <w:t xml:space="preserve">/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54349B" w:rsidRPr="0054349B" w:rsidRDefault="0054349B" w:rsidP="00611C74">
            <w:pPr>
              <w:ind w:firstLine="480"/>
            </w:pPr>
            <w:r w:rsidRPr="0054349B">
              <w:rPr>
                <w:rFonts w:hint="eastAsia"/>
              </w:rPr>
              <w:t>字段值不匹配，输出不匹配的字符串</w:t>
            </w:r>
            <w:r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407C4273" wp14:editId="7A0DFA1C">
                  <wp:extent cx="5270500" cy="850900"/>
                  <wp:effectExtent l="0" t="0" r="6350" b="6350"/>
                  <wp:docPr id="1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9B" w:rsidTr="0054349B">
        <w:tc>
          <w:tcPr>
            <w:tcW w:w="1980" w:type="dxa"/>
            <w:shd w:val="clear" w:color="auto" w:fill="4A9A82" w:themeFill="accent3" w:themeFillShade="BF"/>
          </w:tcPr>
          <w:p w:rsidR="0054349B" w:rsidRPr="0054349B" w:rsidRDefault="0054349B" w:rsidP="0054349B">
            <w:pPr>
              <w:ind w:left="284" w:firstLineChars="0" w:firstLine="0"/>
            </w:pPr>
            <w:r w:rsidRPr="0054349B">
              <w:rPr>
                <w:rFonts w:hint="eastAsia"/>
              </w:rPr>
              <w:t xml:space="preserve">~/a1|a2/ </w:t>
            </w:r>
          </w:p>
        </w:tc>
        <w:tc>
          <w:tcPr>
            <w:tcW w:w="8974" w:type="dxa"/>
            <w:shd w:val="clear" w:color="auto" w:fill="4A9A82" w:themeFill="accent3" w:themeFillShade="BF"/>
          </w:tcPr>
          <w:p w:rsidR="0054349B" w:rsidRPr="0054349B" w:rsidRDefault="0054349B" w:rsidP="00611C74">
            <w:pPr>
              <w:ind w:firstLine="480"/>
            </w:pPr>
            <w:r w:rsidRPr="0054349B">
              <w:rPr>
                <w:rFonts w:hint="eastAsia"/>
              </w:rPr>
              <w:t>字段值匹配</w:t>
            </w:r>
            <w:r w:rsidRPr="0054349B">
              <w:rPr>
                <w:rFonts w:hint="eastAsia"/>
              </w:rPr>
              <w:t>a1</w:t>
            </w:r>
            <w:r w:rsidRPr="0054349B">
              <w:rPr>
                <w:rFonts w:hint="eastAsia"/>
              </w:rPr>
              <w:t>或</w:t>
            </w:r>
            <w:r w:rsidRPr="0054349B">
              <w:rPr>
                <w:rFonts w:hint="eastAsia"/>
              </w:rPr>
              <w:t xml:space="preserve">a2  </w:t>
            </w:r>
            <w:r>
              <w:rPr>
                <w:rFonts w:ascii="微软雅黑" w:eastAsia="微软雅黑" w:hAnsi="微软雅黑" w:cs="微软雅黑" w:hint="eastAsia"/>
                <w:bCs/>
                <w:noProof/>
                <w:color w:val="578793" w:themeColor="accent5" w:themeShade="BF"/>
              </w:rPr>
              <w:drawing>
                <wp:inline distT="0" distB="0" distL="114300" distR="114300" wp14:anchorId="4AA4D32F" wp14:editId="30467EBA">
                  <wp:extent cx="5269230" cy="571500"/>
                  <wp:effectExtent l="0" t="0" r="7620" b="0"/>
                  <wp:docPr id="1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1C74" w:rsidRPr="00611C74" w:rsidRDefault="00611C74" w:rsidP="00611C74">
      <w:pPr>
        <w:ind w:firstLine="480"/>
      </w:pPr>
    </w:p>
    <w:p w:rsidR="00FB1F9B" w:rsidRPr="0054349B" w:rsidRDefault="00611C74" w:rsidP="0054349B">
      <w:pPr>
        <w:ind w:firstLine="480"/>
      </w:pPr>
      <w:r>
        <w:br w:type="page"/>
      </w:r>
    </w:p>
    <w:p w:rsidR="00FB1F9B" w:rsidRDefault="00FB1F9B" w:rsidP="00FB1F9B">
      <w:pPr>
        <w:pStyle w:val="3"/>
        <w:ind w:firstLine="620"/>
        <w:rPr>
          <w:b/>
        </w:rPr>
      </w:pPr>
      <w:r>
        <w:rPr>
          <w:rFonts w:hint="eastAsia"/>
        </w:rPr>
        <w:t>核心内容</w:t>
      </w:r>
    </w:p>
    <w:p w:rsidR="00FB1F9B" w:rsidRDefault="00FB1F9B" w:rsidP="00FB1F9B">
      <w:pPr>
        <w:widowControl w:val="0"/>
        <w:numPr>
          <w:ilvl w:val="0"/>
          <w:numId w:val="4"/>
        </w:numPr>
        <w:spacing w:before="120" w:after="120"/>
        <w:ind w:left="284" w:firstLineChars="150" w:firstLine="360"/>
        <w:jc w:val="both"/>
      </w:pPr>
      <w:r>
        <w:rPr>
          <w:rFonts w:hint="eastAsia"/>
        </w:rPr>
        <w:t>这个命令最重要的部分是它对文本的处理更加精细化，可以具体到每个单词的改变，文本的迭代，条件判断等，已经成为一门独立的语言；</w:t>
      </w:r>
      <w:r w:rsidR="003636AE">
        <w:rPr>
          <w:rFonts w:hint="eastAsia"/>
        </w:rPr>
        <w:t xml:space="preserve"> </w:t>
      </w:r>
      <w:bookmarkStart w:id="0" w:name="_GoBack"/>
      <w:bookmarkEnd w:id="0"/>
    </w:p>
    <w:p w:rsidR="00FB1F9B" w:rsidRDefault="00FB1F9B" w:rsidP="00FB1F9B">
      <w:pPr>
        <w:ind w:leftChars="150" w:left="360" w:firstLine="480"/>
        <w:rPr>
          <w:rFonts w:ascii="微软雅黑" w:eastAsia="微软雅黑" w:hAnsi="微软雅黑" w:cs="微软雅黑"/>
          <w:bCs/>
          <w:color w:val="578793" w:themeColor="accent5" w:themeShade="BF"/>
          <w:szCs w:val="22"/>
        </w:rPr>
      </w:pPr>
    </w:p>
    <w:p w:rsidR="00FB1F9B" w:rsidRDefault="00FB1F9B" w:rsidP="00FB1F9B">
      <w:pPr>
        <w:pStyle w:val="2"/>
        <w:ind w:firstLine="700"/>
      </w:pPr>
      <w:r>
        <w:rPr>
          <w:rFonts w:hint="eastAsia"/>
        </w:rPr>
        <w:t>Awk</w:t>
      </w:r>
      <w:r>
        <w:rPr>
          <w:rFonts w:hint="eastAsia"/>
        </w:rPr>
        <w:t>编程研究</w:t>
      </w:r>
    </w:p>
    <w:p w:rsidR="00FB1F9B" w:rsidRDefault="00FB1F9B" w:rsidP="001F0AF2">
      <w:pPr>
        <w:ind w:firstLine="480"/>
      </w:pPr>
      <w:r>
        <w:rPr>
          <w:rFonts w:hint="eastAsia"/>
        </w:rPr>
        <w:t>下图展示了一般的</w:t>
      </w:r>
      <w:r>
        <w:rPr>
          <w:rFonts w:hint="eastAsia"/>
        </w:rPr>
        <w:t>awk</w:t>
      </w:r>
      <w:r>
        <w:rPr>
          <w:rFonts w:hint="eastAsia"/>
        </w:rPr>
        <w:t>命令的基本格式和详细讲解</w:t>
      </w:r>
    </w:p>
    <w:p w:rsidR="00FB1F9B" w:rsidRDefault="00FB1F9B" w:rsidP="00FB1F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1AAF7212" wp14:editId="57B7E55E">
            <wp:extent cx="5269230" cy="18275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1F0AF2">
      <w:pPr>
        <w:ind w:firstLine="480"/>
      </w:pPr>
      <w:r>
        <w:rPr>
          <w:rFonts w:hint="eastAsia"/>
        </w:rPr>
        <w:t>一些特殊字符的使用</w:t>
      </w:r>
    </w:p>
    <w:p w:rsidR="00FB1F9B" w:rsidRDefault="00FB1F9B" w:rsidP="00FB1F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44E73644" wp14:editId="7519B6DA">
            <wp:extent cx="5200015" cy="41141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1F0AF2">
      <w:pPr>
        <w:ind w:firstLine="480"/>
      </w:pPr>
      <w:r>
        <w:rPr>
          <w:rFonts w:hint="eastAsia"/>
        </w:rPr>
        <w:t>可以使用</w:t>
      </w:r>
      <w:r>
        <w:rPr>
          <w:rFonts w:hint="eastAsia"/>
        </w:rPr>
        <w:t xml:space="preserve">-f </w:t>
      </w:r>
      <w:r>
        <w:rPr>
          <w:rFonts w:hint="eastAsia"/>
        </w:rPr>
        <w:t>选项，指定脚本文件，然后运行代码，下面是一个例子</w:t>
      </w:r>
    </w:p>
    <w:p w:rsidR="00FB1F9B" w:rsidRDefault="00FB1F9B" w:rsidP="001F0AF2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scripts.awk</w:t>
      </w:r>
      <w:r>
        <w:rPr>
          <w:rFonts w:hint="eastAsia"/>
        </w:rPr>
        <w:t>文件，后缀名必须是</w:t>
      </w:r>
      <w:r>
        <w:rPr>
          <w:rFonts w:hint="eastAsia"/>
        </w:rPr>
        <w:t>awk</w:t>
      </w:r>
    </w:p>
    <w:p w:rsidR="00FB1F9B" w:rsidRDefault="00FB1F9B" w:rsidP="00FB1F9B">
      <w:pPr>
        <w:ind w:firstLine="480"/>
      </w:pPr>
      <w:r>
        <w:rPr>
          <w:noProof/>
        </w:rPr>
        <w:drawing>
          <wp:inline distT="0" distB="0" distL="114300" distR="114300" wp14:anchorId="7688B577" wp14:editId="75A68233">
            <wp:extent cx="3818890" cy="1733550"/>
            <wp:effectExtent l="0" t="0" r="1016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，然后执行命令</w:t>
      </w:r>
    </w:p>
    <w:p w:rsidR="00FB1F9B" w:rsidRDefault="00FB1F9B" w:rsidP="00FB1F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0FDDD4FE" wp14:editId="4C40CE7E">
            <wp:extent cx="4990465" cy="1304925"/>
            <wp:effectExtent l="0" t="0" r="63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1F0AF2">
      <w:pPr>
        <w:ind w:firstLine="480"/>
      </w:pPr>
      <w:r>
        <w:rPr>
          <w:rFonts w:hint="eastAsia"/>
        </w:rPr>
        <w:t>FS</w:t>
      </w:r>
      <w:r>
        <w:rPr>
          <w:rFonts w:hint="eastAsia"/>
        </w:rPr>
        <w:t>表示指定分隔符，它和下图的命令效果一致</w:t>
      </w:r>
    </w:p>
    <w:p w:rsidR="00FB1F9B" w:rsidRDefault="00FB1F9B" w:rsidP="00FB1F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6D3E96C8" wp14:editId="152B5CC9">
            <wp:extent cx="2685415" cy="26670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1F0AF2">
      <w:pPr>
        <w:ind w:firstLine="480"/>
      </w:pPr>
      <w:r>
        <w:rPr>
          <w:rFonts w:hint="eastAsia"/>
        </w:rPr>
        <w:t>另一个例子</w:t>
      </w:r>
    </w:p>
    <w:p w:rsidR="00FB1F9B" w:rsidRDefault="00FB1F9B" w:rsidP="00FB1F9B">
      <w:pPr>
        <w:pStyle w:val="a0"/>
        <w:ind w:leftChars="300" w:left="720" w:firstLine="480"/>
      </w:pPr>
      <w:r>
        <w:rPr>
          <w:noProof/>
        </w:rPr>
        <w:drawing>
          <wp:inline distT="0" distB="0" distL="114300" distR="114300" wp14:anchorId="3B9354AD" wp14:editId="1E243988">
            <wp:extent cx="3980815" cy="177165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pStyle w:val="a0"/>
        <w:ind w:leftChars="300" w:left="720" w:firstLine="480"/>
      </w:pPr>
      <w:r>
        <w:rPr>
          <w:noProof/>
        </w:rPr>
        <w:drawing>
          <wp:inline distT="0" distB="0" distL="114300" distR="114300" wp14:anchorId="6EBFD139" wp14:editId="4FCA6819">
            <wp:extent cx="5019040" cy="1171575"/>
            <wp:effectExtent l="0" t="0" r="1016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1F0AF2">
      <w:pPr>
        <w:ind w:firstLine="480"/>
      </w:pPr>
      <w:r>
        <w:rPr>
          <w:rFonts w:hint="eastAsia"/>
        </w:rPr>
        <w:t>NF</w:t>
      </w:r>
      <w:r>
        <w:rPr>
          <w:rFonts w:hint="eastAsia"/>
        </w:rPr>
        <w:t>表示每一行有几个字段，以分隔符计算</w:t>
      </w:r>
    </w:p>
    <w:p w:rsidR="00FB1F9B" w:rsidRDefault="00FB1F9B" w:rsidP="00FB1F9B">
      <w:pPr>
        <w:pStyle w:val="a0"/>
        <w:ind w:leftChars="300" w:left="720" w:firstLine="480"/>
      </w:pPr>
      <w:r>
        <w:rPr>
          <w:noProof/>
        </w:rPr>
        <w:drawing>
          <wp:inline distT="0" distB="0" distL="114300" distR="114300" wp14:anchorId="2308729B" wp14:editId="162170E3">
            <wp:extent cx="5267960" cy="652145"/>
            <wp:effectExtent l="0" t="0" r="8890" b="146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1F0AF2">
      <w:pPr>
        <w:ind w:firstLine="480"/>
      </w:pPr>
      <w:r>
        <w:rPr>
          <w:rFonts w:hint="eastAsia"/>
        </w:rPr>
        <w:t>一些其他的</w:t>
      </w:r>
      <w:r>
        <w:rPr>
          <w:rFonts w:hint="eastAsia"/>
        </w:rPr>
        <w:t>NF</w:t>
      </w:r>
      <w:r>
        <w:rPr>
          <w:rFonts w:hint="eastAsia"/>
        </w:rPr>
        <w:t>字段应用</w:t>
      </w:r>
    </w:p>
    <w:p w:rsidR="00FB1F9B" w:rsidRDefault="00FB1F9B" w:rsidP="00FB1F9B">
      <w:pPr>
        <w:pStyle w:val="a0"/>
        <w:ind w:leftChars="300" w:left="720" w:firstLine="480"/>
      </w:pPr>
      <w:r>
        <w:rPr>
          <w:noProof/>
        </w:rPr>
        <w:drawing>
          <wp:inline distT="0" distB="0" distL="114300" distR="114300" wp14:anchorId="1BF4805F" wp14:editId="0DED7011">
            <wp:extent cx="5263515" cy="1204595"/>
            <wp:effectExtent l="0" t="0" r="13335" b="1460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FB1F9B">
      <w:pPr>
        <w:widowControl w:val="0"/>
        <w:numPr>
          <w:ilvl w:val="0"/>
          <w:numId w:val="4"/>
        </w:numPr>
        <w:spacing w:before="120" w:after="120"/>
        <w:ind w:left="284" w:firstLineChars="150" w:firstLine="360"/>
        <w:jc w:val="both"/>
      </w:pPr>
      <w:r>
        <w:rPr>
          <w:rFonts w:hint="eastAsia"/>
        </w:rPr>
        <w:t>使用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FB1F9B" w:rsidRDefault="00FB1F9B" w:rsidP="001F0AF2">
      <w:pPr>
        <w:ind w:firstLine="480"/>
      </w:pPr>
      <w:r>
        <w:rPr>
          <w:rFonts w:hint="eastAsia"/>
        </w:rPr>
        <w:t>If</w:t>
      </w:r>
      <w:r>
        <w:rPr>
          <w:rFonts w:hint="eastAsia"/>
        </w:rPr>
        <w:t>语句必须在</w:t>
      </w:r>
      <w:r>
        <w:rPr>
          <w:rFonts w:hint="eastAsia"/>
        </w:rPr>
        <w:t>{}</w:t>
      </w:r>
      <w:r>
        <w:rPr>
          <w:rFonts w:hint="eastAsia"/>
        </w:rPr>
        <w:t>里面，用（）来包含比较的内容，下面是例子</w:t>
      </w:r>
    </w:p>
    <w:p w:rsidR="00FB1F9B" w:rsidRDefault="00FB1F9B" w:rsidP="00FB1F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68F0EE73" wp14:editId="7DF8AD68">
            <wp:extent cx="5266690" cy="596265"/>
            <wp:effectExtent l="0" t="0" r="10160" b="1333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1F0AF2">
      <w:pPr>
        <w:ind w:firstLine="480"/>
      </w:pPr>
      <w:r>
        <w:rPr>
          <w:rFonts w:hint="eastAsia"/>
        </w:rPr>
        <w:t>解释：</w:t>
      </w:r>
      <w:r>
        <w:rPr>
          <w:rFonts w:hint="eastAsia"/>
        </w:rPr>
        <w:t>-F</w:t>
      </w:r>
      <w:r>
        <w:rPr>
          <w:rFonts w:hint="eastAsia"/>
        </w:rPr>
        <w:t>分隔符，</w:t>
      </w:r>
      <w:r>
        <w:rPr>
          <w:rFonts w:hint="eastAsia"/>
        </w:rPr>
        <w:t>{}</w:t>
      </w:r>
      <w:r>
        <w:rPr>
          <w:rFonts w:hint="eastAsia"/>
        </w:rPr>
        <w:t>中包含的是</w:t>
      </w:r>
      <w:r>
        <w:rPr>
          <w:rFonts w:hint="eastAsia"/>
        </w:rPr>
        <w:t>if</w:t>
      </w:r>
      <w:r>
        <w:rPr>
          <w:rFonts w:hint="eastAsia"/>
        </w:rPr>
        <w:t>语句，如果每行中的第一个字段是</w:t>
      </w:r>
      <w:r>
        <w:rPr>
          <w:rFonts w:hint="eastAsia"/>
        </w:rPr>
        <w:t>mail</w:t>
      </w:r>
      <w:r>
        <w:rPr>
          <w:rFonts w:hint="eastAsia"/>
        </w:rPr>
        <w:t>，则输出</w:t>
      </w:r>
      <w:r>
        <w:rPr>
          <w:rFonts w:hint="eastAsia"/>
        </w:rPr>
        <w:t>mail</w:t>
      </w:r>
      <w:r>
        <w:rPr>
          <w:rFonts w:hint="eastAsia"/>
        </w:rPr>
        <w:t>，否则，输出每行中的第二个字段，这里第二个字段是</w:t>
      </w:r>
      <w:r>
        <w:rPr>
          <w:rFonts w:hint="eastAsia"/>
        </w:rPr>
        <w:t>x</w:t>
      </w:r>
      <w:r>
        <w:rPr>
          <w:rFonts w:hint="eastAsia"/>
        </w:rPr>
        <w:t>；</w:t>
      </w:r>
    </w:p>
    <w:p w:rsidR="00FB1F9B" w:rsidRDefault="00FB1F9B" w:rsidP="001F0AF2">
      <w:pPr>
        <w:ind w:firstLine="480"/>
      </w:pPr>
      <w:r>
        <w:rPr>
          <w:rFonts w:hint="eastAsia"/>
        </w:rPr>
        <w:t>也可以把</w:t>
      </w:r>
      <w:r>
        <w:rPr>
          <w:rFonts w:hint="eastAsia"/>
        </w:rPr>
        <w:t>else</w:t>
      </w:r>
      <w:r>
        <w:rPr>
          <w:rFonts w:hint="eastAsia"/>
        </w:rPr>
        <w:t>去掉，只保留</w:t>
      </w:r>
      <w:r>
        <w:rPr>
          <w:rFonts w:hint="eastAsia"/>
        </w:rPr>
        <w:t>if</w:t>
      </w:r>
      <w:r>
        <w:rPr>
          <w:rFonts w:hint="eastAsia"/>
        </w:rPr>
        <w:t>语句部分</w:t>
      </w:r>
    </w:p>
    <w:p w:rsidR="00FB1F9B" w:rsidRDefault="00FB1F9B" w:rsidP="00FB1F9B">
      <w:pPr>
        <w:widowControl w:val="0"/>
        <w:numPr>
          <w:ilvl w:val="0"/>
          <w:numId w:val="4"/>
        </w:numPr>
        <w:spacing w:before="120" w:after="120"/>
        <w:ind w:left="284" w:firstLineChars="150" w:firstLine="360"/>
        <w:jc w:val="both"/>
      </w:pPr>
      <w:r>
        <w:rPr>
          <w:rFonts w:hint="eastAsia"/>
        </w:rPr>
        <w:t>条件表达式也可以表示判断，如下图</w:t>
      </w:r>
    </w:p>
    <w:p w:rsidR="00FB1F9B" w:rsidRDefault="00FB1F9B" w:rsidP="00FB1F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482163BF" wp14:editId="43FC5EB1">
            <wp:extent cx="4990465" cy="2362200"/>
            <wp:effectExtent l="0" t="0" r="635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1F9B" w:rsidRDefault="00FB1F9B" w:rsidP="001F0AF2">
      <w:pPr>
        <w:ind w:firstLine="480"/>
      </w:pPr>
      <w:r>
        <w:rPr>
          <w:rFonts w:hint="eastAsia"/>
        </w:rPr>
        <w:t>后面的不记了，慢慢在实践中联系，不知道的查手册</w:t>
      </w:r>
    </w:p>
    <w:p w:rsidR="00FB1F9B" w:rsidRDefault="00FB1F9B" w:rsidP="00FB1F9B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rPr>
          <w:rFonts w:hint="eastAsia"/>
        </w:rPr>
        <w:t>补充：</w:t>
      </w:r>
    </w:p>
    <w:p w:rsidR="00FB1F9B" w:rsidRDefault="00FB1F9B" w:rsidP="001F0AF2">
      <w:pPr>
        <w:ind w:firstLine="480"/>
      </w:pPr>
      <w:r>
        <w:rPr>
          <w:rFonts w:hint="eastAsia"/>
        </w:rPr>
        <w:t>下图展示了如何使用</w:t>
      </w:r>
      <w:r>
        <w:rPr>
          <w:rFonts w:hint="eastAsia"/>
        </w:rPr>
        <w:t>awk</w:t>
      </w:r>
      <w:r>
        <w:rPr>
          <w:rFonts w:hint="eastAsia"/>
        </w:rPr>
        <w:t>的</w:t>
      </w:r>
      <w:r>
        <w:rPr>
          <w:rFonts w:hint="eastAsia"/>
        </w:rPr>
        <w:t>system</w:t>
      </w:r>
      <w:r>
        <w:rPr>
          <w:rFonts w:hint="eastAsia"/>
        </w:rPr>
        <w:t>函数，翻译</w:t>
      </w:r>
      <w:proofErr w:type="gramStart"/>
      <w:r>
        <w:rPr>
          <w:rFonts w:hint="eastAsia"/>
        </w:rPr>
        <w:t>为如果</w:t>
      </w:r>
      <w:proofErr w:type="gramEnd"/>
      <w:r>
        <w:rPr>
          <w:rFonts w:hint="eastAsia"/>
        </w:rPr>
        <w:t>在</w:t>
      </w:r>
      <w:r>
        <w:rPr>
          <w:rFonts w:hint="eastAsia"/>
        </w:rPr>
        <w:t>passwd</w:t>
      </w:r>
      <w:r>
        <w:rPr>
          <w:rFonts w:hint="eastAsia"/>
        </w:rPr>
        <w:t>中寻找到</w:t>
      </w:r>
      <w:r>
        <w:rPr>
          <w:rFonts w:hint="eastAsia"/>
        </w:rPr>
        <w:t>root</w:t>
      </w:r>
      <w:r>
        <w:rPr>
          <w:rFonts w:hint="eastAsia"/>
        </w:rPr>
        <w:t>，</w:t>
      </w:r>
      <w:r>
        <w:rPr>
          <w:rFonts w:hint="eastAsia"/>
        </w:rPr>
        <w:t>uid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，则执行</w:t>
      </w:r>
      <w:r>
        <w:rPr>
          <w:rFonts w:hint="eastAsia"/>
        </w:rPr>
        <w:t>ping</w:t>
      </w:r>
      <w:r>
        <w:rPr>
          <w:rFonts w:hint="eastAsia"/>
        </w:rPr>
        <w:t>命令；</w:t>
      </w:r>
    </w:p>
    <w:p w:rsidR="00FB1F9B" w:rsidRPr="006417CA" w:rsidRDefault="00FB1F9B" w:rsidP="0054349B">
      <w:pPr>
        <w:pStyle w:val="a0"/>
        <w:ind w:leftChars="150" w:left="360" w:firstLine="480"/>
      </w:pPr>
      <w:r>
        <w:rPr>
          <w:noProof/>
        </w:rPr>
        <w:drawing>
          <wp:inline distT="0" distB="0" distL="114300" distR="114300" wp14:anchorId="43C99101" wp14:editId="26CCB200">
            <wp:extent cx="5269230" cy="233045"/>
            <wp:effectExtent l="0" t="0" r="7620" b="1460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8D68EB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幼圆"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3636AE" w:rsidRPr="003636AE">
          <w:rPr>
            <w:noProof/>
            <w:lang w:val="zh-CN"/>
          </w:rPr>
          <w:t>4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Pr="008459E1" w:rsidRDefault="008459E1" w:rsidP="008459E1">
    <w:pPr>
      <w:pStyle w:val="a8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 w15:restartNumberingAfterBreak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bordersDoNotSurroundHeader/>
  <w:bordersDoNotSurroundFooter/>
  <w:proofState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1F0AF2"/>
    <w:rsid w:val="00232E15"/>
    <w:rsid w:val="0024674A"/>
    <w:rsid w:val="00333F08"/>
    <w:rsid w:val="00344E2C"/>
    <w:rsid w:val="003636AE"/>
    <w:rsid w:val="0044197F"/>
    <w:rsid w:val="0044731D"/>
    <w:rsid w:val="00490AD4"/>
    <w:rsid w:val="004F6A8F"/>
    <w:rsid w:val="005357E0"/>
    <w:rsid w:val="0054349B"/>
    <w:rsid w:val="00597674"/>
    <w:rsid w:val="005E056E"/>
    <w:rsid w:val="00611C74"/>
    <w:rsid w:val="00613399"/>
    <w:rsid w:val="006A1E21"/>
    <w:rsid w:val="008459E1"/>
    <w:rsid w:val="008D68EB"/>
    <w:rsid w:val="008E1627"/>
    <w:rsid w:val="00AC3AAB"/>
    <w:rsid w:val="00B178EA"/>
    <w:rsid w:val="00BB2C86"/>
    <w:rsid w:val="00C156C9"/>
    <w:rsid w:val="00D82F66"/>
    <w:rsid w:val="00E5218C"/>
    <w:rsid w:val="00E779D4"/>
    <w:rsid w:val="00E8567D"/>
    <w:rsid w:val="00E85A33"/>
    <w:rsid w:val="00F80867"/>
    <w:rsid w:val="00FB1F9B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4:docId w14:val="7291E7E1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0"/>
    <w:uiPriority w:val="9"/>
    <w:qFormat/>
    <w:rsid w:val="008D68EB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459E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8EB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8EB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8EB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8EB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a5"/>
    <w:uiPriority w:val="10"/>
    <w:qFormat/>
    <w:rsid w:val="008D68EB"/>
    <w:pPr>
      <w:spacing w:before="0" w:after="0"/>
    </w:pPr>
    <w:rPr>
      <w:rFonts w:cstheme="majorBidi"/>
      <w:caps/>
      <w:color w:val="3494BA" w:themeColor="accent1"/>
      <w:spacing w:val="10"/>
      <w:sz w:val="52"/>
      <w:szCs w:val="52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rPr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kern w:val="2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3494BA" w:themeFill="accent1"/>
    </w:rPr>
  </w:style>
  <w:style w:type="character" w:customStyle="1" w:styleId="a5">
    <w:name w:val="标题 字符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11">
    <w:name w:val="标题1"/>
    <w:basedOn w:val="1"/>
    <w:next w:val="a0"/>
    <w:link w:val="1Char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">
    <w:name w:val="标题1 Char"/>
    <w:basedOn w:val="10"/>
    <w:link w:val="11"/>
    <w:rsid w:val="00490AD4"/>
    <w:rPr>
      <w:rFonts w:eastAsia="宋体" w:cs="宋体"/>
      <w:bCs w:val="0"/>
      <w:caps/>
      <w:color w:val="1A495D" w:themeColor="accent1" w:themeShade="80"/>
      <w:spacing w:val="15"/>
      <w:kern w:val="44"/>
      <w:sz w:val="44"/>
      <w:szCs w:val="32"/>
      <w:u w:val="words"/>
      <w:shd w:val="clear" w:color="auto" w:fill="3494BA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0">
    <w:name w:val="标题 2 字符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D4EAF3" w:themeFill="accent1" w:themeFillTint="33"/>
    </w:rPr>
  </w:style>
  <w:style w:type="character" w:customStyle="1" w:styleId="30">
    <w:name w:val="标题 3 字符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0">
    <w:name w:val="标题 4 字符"/>
    <w:basedOn w:val="a1"/>
    <w:link w:val="4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80">
    <w:name w:val="标题 8 字符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8D68EB"/>
    <w:rPr>
      <w:b/>
      <w:bCs/>
      <w:color w:val="276E8B" w:themeColor="accent1" w:themeShade="BF"/>
      <w:sz w:val="16"/>
      <w:szCs w:val="16"/>
    </w:rPr>
  </w:style>
  <w:style w:type="paragraph" w:styleId="ab">
    <w:name w:val="Subtitle"/>
    <w:basedOn w:val="a"/>
    <w:next w:val="a"/>
    <w:link w:val="ac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副标题 字符"/>
    <w:basedOn w:val="a1"/>
    <w:link w:val="ab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qFormat/>
    <w:rsid w:val="008D68EB"/>
    <w:rPr>
      <w:b/>
      <w:bCs/>
    </w:rPr>
  </w:style>
  <w:style w:type="character" w:styleId="ae">
    <w:name w:val="Emphasis"/>
    <w:uiPriority w:val="20"/>
    <w:qFormat/>
    <w:rsid w:val="008D68EB"/>
    <w:rPr>
      <w:caps/>
      <w:color w:val="1A495C" w:themeColor="accent1" w:themeShade="7F"/>
      <w:spacing w:val="5"/>
    </w:rPr>
  </w:style>
  <w:style w:type="paragraph" w:styleId="af">
    <w:name w:val="No Spacing"/>
    <w:uiPriority w:val="1"/>
    <w:qFormat/>
    <w:rsid w:val="008D68EB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8D68EB"/>
    <w:rPr>
      <w:i/>
      <w:iCs/>
      <w:szCs w:val="24"/>
    </w:rPr>
  </w:style>
  <w:style w:type="character" w:customStyle="1" w:styleId="af1">
    <w:name w:val="引用 字符"/>
    <w:basedOn w:val="a1"/>
    <w:link w:val="af0"/>
    <w:uiPriority w:val="29"/>
    <w:rsid w:val="008D68EB"/>
    <w:rPr>
      <w:i/>
      <w:iCs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3494BA" w:themeColor="accent1"/>
      <w:szCs w:val="24"/>
    </w:rPr>
  </w:style>
  <w:style w:type="character" w:customStyle="1" w:styleId="af3">
    <w:name w:val="明显引用 字符"/>
    <w:basedOn w:val="a1"/>
    <w:link w:val="af2"/>
    <w:uiPriority w:val="30"/>
    <w:rsid w:val="008D68EB"/>
    <w:rPr>
      <w:color w:val="3494BA" w:themeColor="accent1"/>
      <w:sz w:val="24"/>
      <w:szCs w:val="24"/>
    </w:rPr>
  </w:style>
  <w:style w:type="character" w:styleId="af4">
    <w:name w:val="Subtle Emphasis"/>
    <w:uiPriority w:val="19"/>
    <w:qFormat/>
    <w:rsid w:val="008D68EB"/>
    <w:rPr>
      <w:i/>
      <w:iCs/>
      <w:color w:val="1A495C" w:themeColor="accent1" w:themeShade="7F"/>
    </w:rPr>
  </w:style>
  <w:style w:type="character" w:styleId="af5">
    <w:name w:val="Intense Emphasis"/>
    <w:uiPriority w:val="21"/>
    <w:qFormat/>
    <w:rsid w:val="008D68EB"/>
    <w:rPr>
      <w:b/>
      <w:bCs/>
      <w:caps/>
      <w:color w:val="1A495C" w:themeColor="accent1" w:themeShade="7F"/>
      <w:spacing w:val="10"/>
    </w:rPr>
  </w:style>
  <w:style w:type="character" w:styleId="af6">
    <w:name w:val="Subtle Reference"/>
    <w:uiPriority w:val="31"/>
    <w:qFormat/>
    <w:rsid w:val="008D68EB"/>
    <w:rPr>
      <w:b/>
      <w:bCs/>
      <w:color w:val="3494BA" w:themeColor="accent1"/>
    </w:rPr>
  </w:style>
  <w:style w:type="character" w:styleId="af7">
    <w:name w:val="Intense Reference"/>
    <w:uiPriority w:val="32"/>
    <w:qFormat/>
    <w:rsid w:val="008D68EB"/>
    <w:rPr>
      <w:b/>
      <w:bCs/>
      <w:i/>
      <w:iCs/>
      <w:caps/>
      <w:color w:val="3494BA" w:themeColor="accent1"/>
    </w:rPr>
  </w:style>
  <w:style w:type="character" w:styleId="af8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9">
    <w:name w:val="List Paragraph"/>
    <w:basedOn w:val="a"/>
    <w:uiPriority w:val="34"/>
    <w:qFormat/>
    <w:rsid w:val="008D68EB"/>
    <w:pPr>
      <w:ind w:firstLine="420"/>
    </w:pPr>
  </w:style>
  <w:style w:type="table" w:styleId="afa">
    <w:name w:val="Table Grid"/>
    <w:basedOn w:val="a2"/>
    <w:rsid w:val="00611C7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0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eader" Target="header2.xml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7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0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7.jpeg"/></Relationships>
</file>

<file path=word/theme/theme1.xml><?xml version="1.0" encoding="utf-8"?>
<a:theme xmlns:a="http://schemas.openxmlformats.org/drawingml/2006/main" name="夏至">
  <a:themeElements>
    <a:clrScheme name="蓝绿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24CFB7-BC62-4CD2-8FCA-2F9695A1B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44</TotalTime>
  <Pages>6</Pages>
  <Words>936</Words>
  <Characters>412</Characters>
  <Application>Microsoft Office Word</Application>
  <DocSecurity>0</DocSecurity>
  <Lines>3</Lines>
  <Paragraphs>2</Paragraphs>
  <ScaleCrop>false</ScaleCrop>
  <Company>China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GTAV</cp:lastModifiedBy>
  <cp:revision>4</cp:revision>
  <dcterms:created xsi:type="dcterms:W3CDTF">2017-10-12T02:50:00Z</dcterms:created>
  <dcterms:modified xsi:type="dcterms:W3CDTF">2017-12-02T09:43:00Z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