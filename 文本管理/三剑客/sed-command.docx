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A5A62" w:themeColor="accent5" w:themeShade="7F"/>
  <w:body>
    <w:p w:rsidR="001F3719" w:rsidRDefault="00351387" w:rsidP="001F3719">
      <w:pPr>
        <w:pStyle w:val="1"/>
        <w:ind w:firstLine="780"/>
        <w:rPr>
          <w:rFonts w:hint="eastAsia"/>
          <w:color w:val="auto"/>
          <w:sz w:val="44"/>
        </w:rPr>
      </w:pPr>
      <w:r>
        <w:rPr>
          <w:rFonts w:hint="eastAsia"/>
        </w:rPr>
        <w:t>sed</w:t>
      </w:r>
      <w:r>
        <w:rPr>
          <w:rFonts w:hint="eastAsia"/>
        </w:rPr>
        <w:t>命令</w:t>
      </w:r>
    </w:p>
    <w:p w:rsidR="001F3719" w:rsidRDefault="001F3719" w:rsidP="00351387">
      <w:pPr>
        <w:pStyle w:val="3"/>
        <w:ind w:firstLine="620"/>
        <w:rPr>
          <w:rFonts w:eastAsia="黑体"/>
        </w:rPr>
      </w:pPr>
      <w:r>
        <w:rPr>
          <w:rFonts w:hint="eastAsia"/>
        </w:rPr>
        <w:t>描述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全称是</w:t>
      </w:r>
      <w:r>
        <w:t xml:space="preserve">stream editor </w:t>
      </w:r>
      <w:r>
        <w:rPr>
          <w:rFonts w:hint="eastAsia"/>
        </w:rPr>
        <w:t>流式编辑器，它用来将一系列的文档字符串经过一种编辑命令以另一种格式输出，</w:t>
      </w:r>
      <w:r>
        <w:t>sed</w:t>
      </w:r>
      <w:r>
        <w:rPr>
          <w:rFonts w:hint="eastAsia"/>
        </w:rPr>
        <w:t>通常用来匹配一个或多个正则表达式的文本进行处理；使用分号；可以执行多个命令，这在</w:t>
      </w:r>
      <w:r>
        <w:t>sed</w:t>
      </w:r>
      <w:r>
        <w:rPr>
          <w:rFonts w:hint="eastAsia"/>
        </w:rPr>
        <w:t>中非常常用；尽管</w:t>
      </w:r>
      <w:r>
        <w:t>sed</w:t>
      </w:r>
      <w:r>
        <w:rPr>
          <w:rFonts w:hint="eastAsia"/>
        </w:rPr>
        <w:t>命令的限制很多，但一连串的</w:t>
      </w:r>
      <w:r>
        <w:t>sed</w:t>
      </w:r>
      <w:r>
        <w:rPr>
          <w:rFonts w:hint="eastAsia"/>
        </w:rPr>
        <w:t>可以编写类似快打砖块，俄罗斯方块这样的游戏</w:t>
      </w:r>
    </w:p>
    <w:p w:rsidR="001F3719" w:rsidRDefault="001F3719" w:rsidP="001F3719">
      <w:pPr>
        <w:ind w:firstLine="480"/>
      </w:pPr>
      <w:r>
        <w:t>Sed</w:t>
      </w:r>
      <w:r>
        <w:rPr>
          <w:rFonts w:hint="eastAsia"/>
        </w:rPr>
        <w:t>是流式编辑，所以文本会读取一行，然后输出一行；再读取一行，然后再输出一行，所以内部有一个缓存区，用来存放读取的文本；</w:t>
      </w:r>
    </w:p>
    <w:p w:rsidR="001F3719" w:rsidRDefault="001F3719" w:rsidP="001F3719">
      <w:pPr>
        <w:ind w:firstLine="420"/>
        <w:rPr>
          <w:color w:val="auto"/>
          <w:sz w:val="21"/>
          <w:szCs w:val="24"/>
        </w:rPr>
      </w:pP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参数</w:t>
      </w:r>
    </w:p>
    <w:p w:rsidR="001F3719" w:rsidRDefault="001F3719" w:rsidP="00351387">
      <w:pPr>
        <w:ind w:firstLine="480"/>
      </w:pPr>
      <w:r>
        <w:rPr>
          <w:rFonts w:hint="eastAsia"/>
        </w:rPr>
        <w:t>格式</w:t>
      </w:r>
      <w:r>
        <w:t xml:space="preserve"> sed option command file</w:t>
      </w:r>
    </w:p>
    <w:p w:rsidR="001F3719" w:rsidRDefault="001F3719" w:rsidP="00351387">
      <w:pPr>
        <w:ind w:firstLine="480"/>
      </w:pPr>
      <w:r>
        <w:t xml:space="preserve">  Sed option -f scriptfile file  (</w:t>
      </w:r>
      <w:r>
        <w:rPr>
          <w:rFonts w:hint="eastAsia"/>
        </w:rPr>
        <w:t>适用于脚本模式匹配</w:t>
      </w:r>
      <w:r>
        <w:t>)</w:t>
      </w:r>
    </w:p>
    <w:p w:rsidR="001F3719" w:rsidRDefault="001F3719" w:rsidP="00351387">
      <w:pPr>
        <w:ind w:firstLine="480"/>
      </w:pPr>
      <w:r>
        <w:t xml:space="preserve">-n </w:t>
      </w:r>
      <w:r>
        <w:rPr>
          <w:rFonts w:hint="eastAsia"/>
        </w:rPr>
        <w:t>使用安静模式。默认的，每次</w:t>
      </w:r>
      <w:r>
        <w:t>sed</w:t>
      </w:r>
      <w:r>
        <w:rPr>
          <w:rFonts w:hint="eastAsia"/>
        </w:rPr>
        <w:t>命令执行，所有的来自</w:t>
      </w:r>
      <w:r>
        <w:t>STDIN</w:t>
      </w:r>
      <w:r>
        <w:rPr>
          <w:rFonts w:hint="eastAsia"/>
        </w:rPr>
        <w:t>的字符都会被打印一次，使用这个参数可以只打印选取的结果</w:t>
      </w:r>
    </w:p>
    <w:p w:rsidR="001F3719" w:rsidRDefault="001F3719" w:rsidP="001F3719">
      <w:pPr>
        <w:ind w:firstLineChars="400" w:firstLine="96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6ED9774" wp14:editId="63D7E2C1">
            <wp:extent cx="1952625" cy="1228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2"/>
        <w:rPr>
          <w:b/>
          <w:bCs/>
          <w:color w:val="FFFFFF" w:themeColor="background1"/>
          <w:szCs w:val="36"/>
        </w:rPr>
      </w:pPr>
    </w:p>
    <w:p w:rsidR="001F3719" w:rsidRDefault="001F3719" w:rsidP="00351387">
      <w:pPr>
        <w:ind w:firstLine="480"/>
      </w:pPr>
      <w:r>
        <w:t xml:space="preserve"> </w:t>
      </w:r>
      <w:r>
        <w:tab/>
        <w:t xml:space="preserve">  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）</w:t>
      </w:r>
      <w:r>
        <w:t xml:space="preserve">d : </w:t>
      </w:r>
      <w:r>
        <w:rPr>
          <w:rFonts w:hint="eastAsia"/>
        </w:rPr>
        <w:t>删除行，用来忽略</w:t>
      </w:r>
      <w:r>
        <w:t>n</w:t>
      </w:r>
      <w:r>
        <w:rPr>
          <w:rFonts w:hint="eastAsia"/>
        </w:rPr>
        <w:t>到</w:t>
      </w:r>
      <w:r>
        <w:t>m</w:t>
      </w:r>
      <w:r>
        <w:rPr>
          <w:rFonts w:hint="eastAsia"/>
        </w:rPr>
        <w:t>之间的行，不包括</w:t>
      </w:r>
      <w:r>
        <w:t>m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6C22E6FE" wp14:editId="12049929">
            <wp:extent cx="52673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lastRenderedPageBreak/>
        <w:drawing>
          <wp:inline distT="0" distB="0" distL="0" distR="0" wp14:anchorId="5574692C" wp14:editId="6DF3AE6C">
            <wp:extent cx="16192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76596" wp14:editId="57810B2D">
            <wp:extent cx="2600325" cy="1209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2"/>
        <w:rPr>
          <w:b/>
          <w:bCs/>
          <w:color w:val="FFFFFF" w:themeColor="background1"/>
          <w:szCs w:val="36"/>
        </w:rPr>
      </w:pPr>
    </w:p>
    <w:p w:rsidR="001F3719" w:rsidRDefault="001F3719" w:rsidP="00351387">
      <w:pPr>
        <w:ind w:firstLine="480"/>
      </w:pPr>
      <w:r>
        <w:t xml:space="preserve">a </w:t>
      </w:r>
      <w:r>
        <w:rPr>
          <w:rFonts w:hint="eastAsia"/>
        </w:rPr>
        <w:t>用来添加文本到某一行中，格式：</w:t>
      </w:r>
      <w:r>
        <w:t>sed ‘(n)a addtext’ file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0C969577" wp14:editId="07F0C116">
            <wp:extent cx="5276850" cy="1057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还可以添加到多行中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3A2C2E14" wp14:editId="4BF07AE0">
            <wp:extent cx="5400675" cy="2362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可以让每一行增加空行</w:t>
      </w:r>
    </w:p>
    <w:p w:rsidR="001F3719" w:rsidRDefault="001F3719" w:rsidP="001F3719">
      <w:pPr>
        <w:ind w:firstLine="480"/>
      </w:pPr>
      <w:r>
        <w:t>i</w:t>
      </w:r>
      <w:r>
        <w:rPr>
          <w:rFonts w:hint="eastAsia"/>
        </w:rPr>
        <w:t>表示增加到行前</w:t>
      </w:r>
    </w:p>
    <w:p w:rsidR="001F3719" w:rsidRDefault="001F3719" w:rsidP="001F3719">
      <w:pPr>
        <w:ind w:left="84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63A6B366" wp14:editId="0D3D2999">
            <wp:extent cx="527685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筛选指定的行到底部最后一行，</w:t>
      </w:r>
      <w:r>
        <w:t>$</w:t>
      </w:r>
      <w:r>
        <w:rPr>
          <w:rFonts w:hint="eastAsia"/>
        </w:rPr>
        <w:t>表示最后一行</w:t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lastRenderedPageBreak/>
        <w:drawing>
          <wp:inline distT="0" distB="0" distL="0" distR="0" wp14:anchorId="7E718861" wp14:editId="6489DB1C">
            <wp:extent cx="4886325" cy="157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17A7B457" wp14:editId="17BE280D">
            <wp:extent cx="5153025" cy="2197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left="420" w:firstLine="482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b/>
          <w:bCs/>
          <w:color w:val="FFFFFF" w:themeColor="background1"/>
          <w:szCs w:val="36"/>
        </w:rPr>
        <w:t>c</w:t>
      </w:r>
      <w:r>
        <w:rPr>
          <w:rFonts w:hint="eastAsia"/>
          <w:b/>
          <w:bCs/>
          <w:color w:val="FFFFFF" w:themeColor="background1"/>
          <w:szCs w:val="36"/>
        </w:rPr>
        <w:t>来替换成目标内容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5134845" wp14:editId="7FC87F31">
            <wp:extent cx="5391150" cy="1130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替换字符串</w:t>
      </w:r>
      <w:r>
        <w:t xml:space="preserve"> : ‘s/</w:t>
      </w:r>
      <w:r>
        <w:rPr>
          <w:rFonts w:hint="eastAsia"/>
        </w:rPr>
        <w:t>要替换的字符串</w:t>
      </w:r>
      <w:r>
        <w:t>/</w:t>
      </w:r>
      <w:r>
        <w:rPr>
          <w:rFonts w:hint="eastAsia"/>
        </w:rPr>
        <w:t>替换成什么字符串</w:t>
      </w:r>
      <w:r>
        <w:t>/g’</w:t>
      </w:r>
      <w:r>
        <w:rPr>
          <w:rFonts w:hint="eastAsia"/>
        </w:rPr>
        <w:t>，使用</w:t>
      </w:r>
      <w:r>
        <w:t>-i</w:t>
      </w:r>
      <w:r>
        <w:rPr>
          <w:rFonts w:hint="eastAsia"/>
        </w:rPr>
        <w:t>来替换源文件，否则只在当前回话中输出替换后的文本，源文件不变。</w:t>
      </w:r>
    </w:p>
    <w:p w:rsidR="001F3719" w:rsidRDefault="001F3719" w:rsidP="001F3719">
      <w:pPr>
        <w:ind w:firstLine="480"/>
      </w:pPr>
      <w:r>
        <w:rPr>
          <w:rFonts w:hint="eastAsia"/>
        </w:rPr>
        <w:t>可以使用</w:t>
      </w:r>
      <w:r>
        <w:t>///</w:t>
      </w:r>
      <w:r>
        <w:rPr>
          <w:rFonts w:hint="eastAsia"/>
        </w:rPr>
        <w:t>来作为定界符，也可以使用</w:t>
      </w:r>
      <w:r>
        <w:t xml:space="preserve"># </w:t>
      </w:r>
      <w:r>
        <w:rPr>
          <w:rFonts w:hint="eastAsia"/>
        </w:rPr>
        <w:t>，</w:t>
      </w:r>
      <w:r>
        <w:t>@</w:t>
      </w:r>
      <w:r>
        <w:rPr>
          <w:rFonts w:hint="eastAsia"/>
        </w:rPr>
        <w:t>等，如果定界符出现在文本中，需要转移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9C46C04" wp14:editId="0F70C0FA">
            <wp:extent cx="2838450" cy="7175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如果从某一行中第</w:t>
      </w:r>
      <w:r>
        <w:t>n</w:t>
      </w:r>
      <w:r>
        <w:rPr>
          <w:rFonts w:hint="eastAsia"/>
        </w:rPr>
        <w:t>个开始匹配，使用</w:t>
      </w:r>
      <w:r>
        <w:t>ng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3A80365" wp14:editId="0F972BF6">
            <wp:extent cx="5267325" cy="863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 wp14:anchorId="357E2FFE" wp14:editId="450402E2">
            <wp:extent cx="5391150" cy="19748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把</w:t>
      </w:r>
      <w:r>
        <w:t>replace</w:t>
      </w:r>
      <w:r>
        <w:rPr>
          <w:rFonts w:hint="eastAsia"/>
        </w:rPr>
        <w:t>替换为空字符串</w:t>
      </w:r>
    </w:p>
    <w:p w:rsidR="001F3719" w:rsidRDefault="001F3719" w:rsidP="001F3719">
      <w:pPr>
        <w:ind w:firstLine="482"/>
        <w:rPr>
          <w:b/>
          <w:bCs/>
          <w:color w:val="FFFFFF" w:themeColor="background1"/>
          <w:szCs w:val="36"/>
        </w:rPr>
      </w:pPr>
    </w:p>
    <w:p w:rsidR="001F3719" w:rsidRDefault="001F3719" w:rsidP="001F3719">
      <w:pPr>
        <w:ind w:firstLine="480"/>
      </w:pPr>
      <w:r>
        <w:t xml:space="preserve">P </w:t>
      </w:r>
      <w:r>
        <w:rPr>
          <w:rFonts w:hint="eastAsia"/>
        </w:rPr>
        <w:t>参数用来输出指定的行，它必须和</w:t>
      </w:r>
      <w:r>
        <w:t>-n</w:t>
      </w:r>
      <w:r>
        <w:rPr>
          <w:rFonts w:hint="eastAsia"/>
        </w:rPr>
        <w:t>参数一起使用，关闭默认输出，仅仅输出筛选到的行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5EF6940" wp14:editId="0CA58B3A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打印奇数行和偶数行</w:t>
      </w:r>
    </w:p>
    <w:p w:rsidR="001F3719" w:rsidRDefault="001F3719" w:rsidP="001F3719">
      <w:pPr>
        <w:ind w:firstLine="480"/>
        <w:rPr>
          <w:b/>
          <w:bCs/>
          <w:color w:val="auto"/>
          <w:szCs w:val="36"/>
        </w:rPr>
      </w:pPr>
      <w:r>
        <w:rPr>
          <w:noProof/>
        </w:rPr>
        <w:drawing>
          <wp:inline distT="0" distB="0" distL="0" distR="0" wp14:anchorId="45DAF4C8" wp14:editId="7BED65C8">
            <wp:extent cx="2676525" cy="1397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t>-e</w:t>
      </w:r>
      <w:r>
        <w:rPr>
          <w:rFonts w:hint="eastAsia"/>
        </w:rPr>
        <w:t>用来在一行执行多个命令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5D66B4A6" wp14:editId="482D1C0C">
            <wp:extent cx="539115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lastRenderedPageBreak/>
        <w:drawing>
          <wp:inline distT="0" distB="0" distL="0" distR="0" wp14:anchorId="0599C6BD" wp14:editId="7769F3FC">
            <wp:extent cx="4848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可以使用正则表达式来筛选替换的内容，支持的正则表达式如下：</w:t>
      </w:r>
    </w:p>
    <w:p w:rsidR="001F3719" w:rsidRPr="00220D4E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6C1F4A5" wp14:editId="49D33F93">
            <wp:extent cx="54006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子模式的使用</w:t>
      </w:r>
    </w:p>
    <w:p w:rsidR="001F3719" w:rsidRDefault="001F3719" w:rsidP="001F3719">
      <w:pPr>
        <w:ind w:firstLine="480"/>
        <w:rPr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483AB7E1" wp14:editId="0FAD058A">
            <wp:extent cx="52673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精确行替换</w:t>
      </w:r>
    </w:p>
    <w:p w:rsidR="001F3719" w:rsidRDefault="001F3719" w:rsidP="001F3719">
      <w:pPr>
        <w:ind w:firstLine="48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 wp14:anchorId="7BBA2797" wp14:editId="2F8DCF5B">
            <wp:extent cx="49911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使用</w:t>
      </w:r>
      <w:r>
        <w:t>’\w\+’</w:t>
      </w:r>
      <w:r>
        <w:rPr>
          <w:rFonts w:hint="eastAsia"/>
        </w:rPr>
        <w:t>来替换每个单词的风格样式，</w:t>
      </w:r>
    </w:p>
    <w:p w:rsidR="001F3719" w:rsidRDefault="001F3719" w:rsidP="001F3719">
      <w:pPr>
        <w:ind w:firstLine="480"/>
      </w:pPr>
      <w:r>
        <w:t>&amp;</w:t>
      </w:r>
      <w:r>
        <w:rPr>
          <w:rFonts w:hint="eastAsia"/>
        </w:rPr>
        <w:t>代表匹配到的每个单词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lastRenderedPageBreak/>
        <w:drawing>
          <wp:inline distT="0" distB="0" distL="0" distR="0" wp14:anchorId="6E58A781" wp14:editId="5A1EEAB6">
            <wp:extent cx="51720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6F1F22DA" wp14:editId="18890420">
            <wp:extent cx="425767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noProof/>
        </w:rPr>
        <w:drawing>
          <wp:inline distT="0" distB="0" distL="0" distR="0" wp14:anchorId="5B700E13" wp14:editId="74D8CF8F">
            <wp:extent cx="526732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子串匹配，</w:t>
      </w:r>
      <w:r>
        <w:t>\(..\)</w:t>
      </w:r>
      <w:r>
        <w:rPr>
          <w:rFonts w:hint="eastAsia"/>
        </w:rPr>
        <w:t>用来匹配子串，第一个匹配到的就标记为</w:t>
      </w:r>
      <w:r>
        <w:t>\1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3C9F86ED" wp14:editId="4F08142E">
            <wp:extent cx="46101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1F3719">
      <w:pPr>
        <w:ind w:firstLine="480"/>
      </w:pPr>
      <w:r>
        <w:rPr>
          <w:rFonts w:hint="eastAsia"/>
        </w:rPr>
        <w:t>W</w:t>
      </w:r>
      <w:r>
        <w:rPr>
          <w:rFonts w:hint="eastAsia"/>
        </w:rPr>
        <w:t>，写入命令，</w:t>
      </w:r>
      <w:r>
        <w:rPr>
          <w:rFonts w:hint="eastAsia"/>
        </w:rPr>
        <w:t xml:space="preserve">sed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要写入的字符串</w:t>
      </w:r>
      <w:r>
        <w:rPr>
          <w:rFonts w:hint="eastAsia"/>
        </w:rPr>
        <w:t>/w file</w:t>
      </w:r>
      <w:r>
        <w:rPr>
          <w:rFonts w:hint="eastAsia"/>
        </w:rPr>
        <w:t>’</w:t>
      </w:r>
      <w:r>
        <w:rPr>
          <w:rFonts w:hint="eastAsia"/>
        </w:rPr>
        <w:t xml:space="preserve"> finename </w:t>
      </w:r>
      <w:r>
        <w:rPr>
          <w:rFonts w:hint="eastAsia"/>
        </w:rPr>
        <w:t>，把</w:t>
      </w:r>
      <w:r>
        <w:rPr>
          <w:rFonts w:hint="eastAsia"/>
        </w:rPr>
        <w:t>filname</w:t>
      </w:r>
      <w:r>
        <w:rPr>
          <w:rFonts w:hint="eastAsia"/>
        </w:rPr>
        <w:t>中的和匹配的字符串能匹配到的行写入到</w:t>
      </w:r>
      <w:r>
        <w:rPr>
          <w:rFonts w:hint="eastAsia"/>
        </w:rPr>
        <w:t>file</w:t>
      </w:r>
      <w:r>
        <w:rPr>
          <w:rFonts w:hint="eastAsia"/>
        </w:rPr>
        <w:t>中。</w:t>
      </w:r>
    </w:p>
    <w:p w:rsidR="001F3719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03FAF9A3" wp14:editId="4E479C49">
            <wp:extent cx="5391150" cy="3365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87" w:rsidRDefault="00351387" w:rsidP="00351387">
      <w:pPr>
        <w:pStyle w:val="a0"/>
        <w:ind w:firstLine="480"/>
      </w:pPr>
    </w:p>
    <w:p w:rsidR="00351387" w:rsidRPr="00351387" w:rsidRDefault="00351387" w:rsidP="00351387">
      <w:pPr>
        <w:pStyle w:val="a0"/>
        <w:ind w:firstLine="480"/>
      </w:pPr>
    </w:p>
    <w:p w:rsidR="001F3719" w:rsidRDefault="001F3719" w:rsidP="00351387">
      <w:pPr>
        <w:pStyle w:val="3"/>
        <w:ind w:firstLine="620"/>
      </w:pPr>
      <w:r>
        <w:rPr>
          <w:rFonts w:hint="eastAsia"/>
        </w:rPr>
        <w:lastRenderedPageBreak/>
        <w:t>重命名文件</w:t>
      </w:r>
    </w:p>
    <w:p w:rsidR="001F3719" w:rsidRPr="007E736B" w:rsidRDefault="001F3719" w:rsidP="001F3719">
      <w:pPr>
        <w:ind w:firstLine="48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 wp14:anchorId="2C436D98" wp14:editId="31D0283A">
            <wp:extent cx="51054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19" w:rsidRDefault="001F3719" w:rsidP="00351387">
      <w:pPr>
        <w:pStyle w:val="3"/>
        <w:ind w:firstLine="620"/>
      </w:pPr>
      <w:r>
        <w:rPr>
          <w:rFonts w:hint="eastAsia"/>
        </w:rPr>
        <w:t>核心内容</w:t>
      </w:r>
    </w:p>
    <w:p w:rsidR="001F3719" w:rsidRDefault="001F3719" w:rsidP="00351387">
      <w:pPr>
        <w:ind w:firstLine="480"/>
      </w:pPr>
      <w:r>
        <w:rPr>
          <w:rFonts w:hint="eastAsia"/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 w:rsidR="001F3719" w:rsidRDefault="00351387" w:rsidP="001F3719">
      <w:pPr>
        <w:ind w:firstLine="480"/>
        <w:rPr>
          <w:b/>
        </w:rPr>
      </w:pPr>
      <w:hyperlink r:id="rId36" w:history="1">
        <w:r w:rsidR="001F3719">
          <w:rPr>
            <w:rStyle w:val="af4"/>
            <w:bCs/>
            <w:color w:val="FFFFFF" w:themeColor="background1"/>
            <w:szCs w:val="36"/>
          </w:rPr>
          <w:t>http://man.linuxde.net/sed</w:t>
        </w:r>
      </w:hyperlink>
      <w:r w:rsidR="001F3719">
        <w:rPr>
          <w:b/>
        </w:rPr>
        <w:t xml:space="preserve">  </w:t>
      </w:r>
      <w:r w:rsidR="001F3719">
        <w:rPr>
          <w:rFonts w:hint="eastAsia"/>
          <w:b/>
        </w:rPr>
        <w:t>这篇博客详细</w:t>
      </w:r>
      <w:bookmarkStart w:id="0" w:name="_GoBack"/>
      <w:bookmarkEnd w:id="0"/>
      <w:r w:rsidR="001F3719">
        <w:rPr>
          <w:rFonts w:hint="eastAsia"/>
          <w:b/>
        </w:rPr>
        <w:t>介绍了这个命令，还可以编写脚本以让</w:t>
      </w:r>
      <w:r w:rsidR="001F3719">
        <w:rPr>
          <w:b/>
        </w:rPr>
        <w:t>sed</w:t>
      </w:r>
      <w:r w:rsidR="001F3719">
        <w:rPr>
          <w:rFonts w:hint="eastAsia"/>
          <w:b/>
        </w:rPr>
        <w:t>来执行的方法。这里不再讨论，在后面会用到的时候再次研究；</w:t>
      </w:r>
    </w:p>
    <w:p w:rsidR="001F3719" w:rsidRDefault="001F3719" w:rsidP="001F3719">
      <w:pPr>
        <w:ind w:firstLine="420"/>
        <w:rPr>
          <w:color w:val="auto"/>
          <w:sz w:val="21"/>
          <w:szCs w:val="24"/>
        </w:rPr>
      </w:pPr>
    </w:p>
    <w:p w:rsidR="001F3719" w:rsidRPr="008D2213" w:rsidRDefault="001F3719" w:rsidP="001F3719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51387" w:rsidRPr="00351387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1F3719"/>
    <w:rsid w:val="00232E15"/>
    <w:rsid w:val="0024674A"/>
    <w:rsid w:val="00333F08"/>
    <w:rsid w:val="00344E2C"/>
    <w:rsid w:val="00351387"/>
    <w:rsid w:val="0044197F"/>
    <w:rsid w:val="0044731D"/>
    <w:rsid w:val="00490AD4"/>
    <w:rsid w:val="004F6A8F"/>
    <w:rsid w:val="005357E0"/>
    <w:rsid w:val="00597674"/>
    <w:rsid w:val="005E056E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3494BA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semiHidden/>
    <w:unhideWhenUsed/>
    <w:rsid w:val="001F3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man.linuxde.net/s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C6CF17-CF52-4630-B097-A8B858E9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7</Pages>
  <Words>862</Words>
  <Characters>330</Characters>
  <Application>Microsoft Office Word</Application>
  <DocSecurity>0</DocSecurity>
  <Lines>2</Lines>
  <Paragraphs>2</Paragraphs>
  <ScaleCrop>false</ScaleCrop>
  <Company>China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3</cp:revision>
  <dcterms:created xsi:type="dcterms:W3CDTF">2017-10-12T02:51:00Z</dcterms:created>
  <dcterms:modified xsi:type="dcterms:W3CDTF">2017-10-20T01:49:00Z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