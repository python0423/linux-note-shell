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44731D" w:rsidRPr="0044731D" w:rsidRDefault="0044731D" w:rsidP="0044731D">
      <w:pPr>
        <w:pStyle w:val="a0"/>
        <w:ind w:left="704" w:firstLineChars="0" w:firstLine="0"/>
      </w:pPr>
      <w:bookmarkStart w:id="0" w:name="_GoBack"/>
      <w:bookmarkEnd w:id="0"/>
    </w:p>
    <w:sectPr w:rsidR="0044731D" w:rsidRPr="0044731D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5E056E" w:rsidRPr="005E056E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5E056E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738B6-B71E-4222-86F3-D18BDC0C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2017-10-10T04:12:00Z</dcterms:created>
  <dcterms:modified xsi:type="dcterms:W3CDTF">2017-10-12T02:50:00Z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