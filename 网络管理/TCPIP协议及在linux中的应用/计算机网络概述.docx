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tbl>
      <w:tblPr>
        <w:tblStyle w:val="af6"/>
        <w:tblpPr w:leftFromText="180" w:rightFromText="180" w:vertAnchor="text" w:horzAnchor="margin" w:tblpY="261"/>
        <w:tblW w:w="0" w:type="auto"/>
        <w:shd w:val="clear" w:color="auto" w:fill="7B4A3A" w:themeFill="accent2" w:themeFillShade="BF"/>
        <w:tblLook w:val="04A0" w:firstRow="1" w:lastRow="0" w:firstColumn="1" w:lastColumn="0" w:noHBand="0" w:noVBand="1"/>
      </w:tblPr>
      <w:tblGrid>
        <w:gridCol w:w="1696"/>
        <w:gridCol w:w="9258"/>
      </w:tblGrid>
      <w:tr w:rsidR="00F10496" w:rsidTr="00F10496">
        <w:tc>
          <w:tcPr>
            <w:tcW w:w="10954" w:type="dxa"/>
            <w:gridSpan w:val="2"/>
            <w:shd w:val="clear" w:color="auto" w:fill="7B4A3A" w:themeFill="accent2" w:themeFillShade="BF"/>
          </w:tcPr>
          <w:p w:rsidR="00F10496" w:rsidRDefault="00F10496" w:rsidP="00A0615F">
            <w:pPr>
              <w:pStyle w:val="a5"/>
              <w:ind w:firstLine="1080"/>
              <w:jc w:val="center"/>
              <w:rPr>
                <w:rFonts w:hint="eastAsia"/>
              </w:rPr>
            </w:pPr>
            <w:r>
              <w:t>OSI</w:t>
            </w:r>
            <w:r>
              <w:t>网络模型功能</w:t>
            </w:r>
          </w:p>
        </w:tc>
      </w:tr>
      <w:tr w:rsidR="00F10496" w:rsidTr="00F10496">
        <w:tc>
          <w:tcPr>
            <w:tcW w:w="1696" w:type="dxa"/>
            <w:shd w:val="clear" w:color="auto" w:fill="7B4A3A" w:themeFill="accent2" w:themeFillShade="BF"/>
          </w:tcPr>
          <w:p w:rsidR="00F10496" w:rsidRDefault="00F10496" w:rsidP="00F1049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t>层</w:t>
            </w:r>
          </w:p>
        </w:tc>
        <w:tc>
          <w:tcPr>
            <w:tcW w:w="9258" w:type="dxa"/>
            <w:shd w:val="clear" w:color="auto" w:fill="7B4A3A" w:themeFill="accent2" w:themeFillShade="BF"/>
          </w:tcPr>
          <w:p w:rsidR="00F10496" w:rsidRDefault="00F10496" w:rsidP="00F10496">
            <w:pPr>
              <w:ind w:firstLineChars="0" w:firstLine="0"/>
              <w:rPr>
                <w:rFonts w:hint="eastAsia"/>
              </w:rPr>
            </w:pPr>
          </w:p>
        </w:tc>
      </w:tr>
      <w:tr w:rsidR="00F10496" w:rsidTr="00F10496">
        <w:tc>
          <w:tcPr>
            <w:tcW w:w="1696" w:type="dxa"/>
            <w:shd w:val="clear" w:color="auto" w:fill="7B4A3A" w:themeFill="accent2" w:themeFillShade="BF"/>
          </w:tcPr>
          <w:p w:rsidR="00F10496" w:rsidRDefault="00F10496" w:rsidP="00F1049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表示层</w:t>
            </w:r>
          </w:p>
        </w:tc>
        <w:tc>
          <w:tcPr>
            <w:tcW w:w="9258" w:type="dxa"/>
            <w:shd w:val="clear" w:color="auto" w:fill="7B4A3A" w:themeFill="accent2" w:themeFillShade="BF"/>
          </w:tcPr>
          <w:p w:rsidR="00F10496" w:rsidRDefault="00D24136" w:rsidP="00F1049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通用</w:t>
            </w:r>
            <w:r>
              <w:t>的数据格式，负责</w:t>
            </w:r>
            <w:r>
              <w:rPr>
                <w:rFonts w:hint="eastAsia"/>
              </w:rPr>
              <w:t>转换</w:t>
            </w:r>
            <w:r>
              <w:t>不同机器间的编码格式</w:t>
            </w:r>
          </w:p>
        </w:tc>
      </w:tr>
      <w:tr w:rsidR="00F10496" w:rsidTr="00F10496">
        <w:tc>
          <w:tcPr>
            <w:tcW w:w="1696" w:type="dxa"/>
            <w:shd w:val="clear" w:color="auto" w:fill="7B4A3A" w:themeFill="accent2" w:themeFillShade="BF"/>
          </w:tcPr>
          <w:p w:rsidR="00F10496" w:rsidRDefault="00F10496" w:rsidP="00F1049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会话层</w:t>
            </w:r>
          </w:p>
        </w:tc>
        <w:tc>
          <w:tcPr>
            <w:tcW w:w="9258" w:type="dxa"/>
            <w:shd w:val="clear" w:color="auto" w:fill="7B4A3A" w:themeFill="accent2" w:themeFillShade="BF"/>
          </w:tcPr>
          <w:p w:rsidR="00F10496" w:rsidRDefault="00D24136" w:rsidP="00F1049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应用之间建立会话链接，</w:t>
            </w:r>
            <w:r>
              <w:rPr>
                <w:rFonts w:hint="eastAsia"/>
              </w:rPr>
              <w:t>并</w:t>
            </w:r>
            <w:r>
              <w:t>支持断点续传</w:t>
            </w:r>
            <w:bookmarkStart w:id="0" w:name="_GoBack"/>
            <w:bookmarkEnd w:id="0"/>
            <w:r>
              <w:t>；</w:t>
            </w:r>
          </w:p>
        </w:tc>
      </w:tr>
      <w:tr w:rsidR="00F10496" w:rsidTr="00F10496">
        <w:tc>
          <w:tcPr>
            <w:tcW w:w="1696" w:type="dxa"/>
            <w:shd w:val="clear" w:color="auto" w:fill="7B4A3A" w:themeFill="accent2" w:themeFillShade="BF"/>
          </w:tcPr>
          <w:p w:rsidR="00F10496" w:rsidRDefault="00F10496" w:rsidP="00F1049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传输</w:t>
            </w:r>
            <w:r>
              <w:t>层</w:t>
            </w:r>
          </w:p>
        </w:tc>
        <w:tc>
          <w:tcPr>
            <w:tcW w:w="9258" w:type="dxa"/>
            <w:shd w:val="clear" w:color="auto" w:fill="7B4A3A" w:themeFill="accent2" w:themeFillShade="BF"/>
          </w:tcPr>
          <w:p w:rsidR="00F10496" w:rsidRDefault="00D24136" w:rsidP="00F1049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它</w:t>
            </w:r>
            <w:r>
              <w:t>是最重要的一层，</w:t>
            </w:r>
            <w:r>
              <w:rPr>
                <w:rFonts w:hint="eastAsia"/>
              </w:rPr>
              <w:t>控制</w:t>
            </w:r>
            <w:r>
              <w:t>管理下三层的网络通信，为</w:t>
            </w:r>
            <w:r>
              <w:rPr>
                <w:rFonts w:hint="eastAsia"/>
              </w:rPr>
              <w:t>上三层</w:t>
            </w:r>
            <w:r>
              <w:t>的数据提供稳定的网络</w:t>
            </w:r>
            <w:r>
              <w:rPr>
                <w:rFonts w:hint="eastAsia"/>
              </w:rPr>
              <w:t>通信</w:t>
            </w:r>
          </w:p>
        </w:tc>
      </w:tr>
      <w:tr w:rsidR="00F10496" w:rsidTr="00F10496">
        <w:tc>
          <w:tcPr>
            <w:tcW w:w="1696" w:type="dxa"/>
            <w:shd w:val="clear" w:color="auto" w:fill="7B4A3A" w:themeFill="accent2" w:themeFillShade="BF"/>
          </w:tcPr>
          <w:p w:rsidR="00F10496" w:rsidRDefault="00F10496" w:rsidP="00F1049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网络层</w:t>
            </w:r>
          </w:p>
        </w:tc>
        <w:tc>
          <w:tcPr>
            <w:tcW w:w="9258" w:type="dxa"/>
            <w:shd w:val="clear" w:color="auto" w:fill="7B4A3A" w:themeFill="accent2" w:themeFillShade="BF"/>
          </w:tcPr>
          <w:p w:rsidR="00F10496" w:rsidRDefault="00F10496" w:rsidP="00F1049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它</w:t>
            </w:r>
            <w:r>
              <w:t>在第二层的基础上进一步管理数据通信，</w:t>
            </w:r>
            <w:r>
              <w:rPr>
                <w:rFonts w:hint="eastAsia"/>
              </w:rPr>
              <w:t>从源端点</w:t>
            </w:r>
            <w:r>
              <w:t>经过</w:t>
            </w:r>
            <w:r>
              <w:rPr>
                <w:rFonts w:hint="eastAsia"/>
              </w:rPr>
              <w:t>中间</w:t>
            </w:r>
            <w:r>
              <w:t>若干个</w:t>
            </w:r>
            <w:r>
              <w:rPr>
                <w:rFonts w:hint="eastAsia"/>
              </w:rPr>
              <w:t>节点传送</w:t>
            </w:r>
            <w:r>
              <w:t>到目的端，</w:t>
            </w:r>
            <w:r>
              <w:rPr>
                <w:rFonts w:hint="eastAsia"/>
              </w:rPr>
              <w:t>包括数据包分组交换，路由选择算法等</w:t>
            </w:r>
          </w:p>
        </w:tc>
      </w:tr>
      <w:tr w:rsidR="00F10496" w:rsidTr="00F10496">
        <w:tc>
          <w:tcPr>
            <w:tcW w:w="1696" w:type="dxa"/>
            <w:shd w:val="clear" w:color="auto" w:fill="7B4A3A" w:themeFill="accent2" w:themeFillShade="BF"/>
          </w:tcPr>
          <w:p w:rsidR="00F10496" w:rsidRDefault="00F10496" w:rsidP="00F1049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数据链路层</w:t>
            </w:r>
          </w:p>
        </w:tc>
        <w:tc>
          <w:tcPr>
            <w:tcW w:w="9258" w:type="dxa"/>
            <w:shd w:val="clear" w:color="auto" w:fill="7B4A3A" w:themeFill="accent2" w:themeFillShade="BF"/>
          </w:tcPr>
          <w:p w:rsidR="00F10496" w:rsidRDefault="00F10496" w:rsidP="00F1049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它</w:t>
            </w:r>
            <w:r>
              <w:t>定义了一些协议和规程，保证数据在点到点</w:t>
            </w:r>
            <w:r>
              <w:rPr>
                <w:rFonts w:hint="eastAsia"/>
              </w:rPr>
              <w:t>线路</w:t>
            </w:r>
            <w:r>
              <w:t>中顺利传输</w:t>
            </w:r>
            <w:r>
              <w:rPr>
                <w:rFonts w:hint="eastAsia"/>
              </w:rPr>
              <w:t>；</w:t>
            </w:r>
            <w:r>
              <w:t>它</w:t>
            </w:r>
            <w:r>
              <w:rPr>
                <w:rFonts w:hint="eastAsia"/>
              </w:rPr>
              <w:t>确保发送端</w:t>
            </w:r>
            <w:r>
              <w:t>的数据能顺利到达接受</w:t>
            </w:r>
            <w:r>
              <w:rPr>
                <w:rFonts w:hint="eastAsia"/>
              </w:rPr>
              <w:t>方</w:t>
            </w:r>
            <w:r>
              <w:t>的网络层，</w:t>
            </w:r>
            <w:r>
              <w:rPr>
                <w:rFonts w:hint="eastAsia"/>
              </w:rPr>
              <w:t>所以</w:t>
            </w:r>
            <w:r>
              <w:t>，将数据打包为数据块，称为帧</w:t>
            </w:r>
            <w:r>
              <w:rPr>
                <w:rFonts w:hint="eastAsia"/>
              </w:rPr>
              <w:t>；</w:t>
            </w:r>
            <w:r>
              <w:t>帧是数据链路层的传输单位</w:t>
            </w:r>
            <w:r>
              <w:rPr>
                <w:rFonts w:hint="eastAsia"/>
              </w:rPr>
              <w:t>。</w:t>
            </w:r>
            <w:r>
              <w:t>因为</w:t>
            </w:r>
            <w:r>
              <w:rPr>
                <w:rFonts w:hint="eastAsia"/>
              </w:rPr>
              <w:t>原有</w:t>
            </w:r>
            <w:r>
              <w:t>的物理层传输数据会由</w:t>
            </w:r>
            <w:r>
              <w:rPr>
                <w:rFonts w:hint="eastAsia"/>
              </w:rPr>
              <w:t>差错</w:t>
            </w:r>
            <w:r>
              <w:t>，丢包</w:t>
            </w:r>
            <w:r>
              <w:rPr>
                <w:rFonts w:hint="eastAsia"/>
              </w:rPr>
              <w:t>发生</w:t>
            </w:r>
            <w:r>
              <w:t>，</w:t>
            </w:r>
            <w:r>
              <w:rPr>
                <w:rFonts w:hint="eastAsia"/>
              </w:rPr>
              <w:t>这一层通过差错</w:t>
            </w:r>
            <w:r>
              <w:t>检测，差错控制等实现无差错传输</w:t>
            </w:r>
            <w:r>
              <w:rPr>
                <w:rFonts w:hint="eastAsia"/>
              </w:rPr>
              <w:t>，</w:t>
            </w:r>
            <w:r>
              <w:t>通过</w:t>
            </w:r>
            <w:r>
              <w:rPr>
                <w:rFonts w:hint="eastAsia"/>
              </w:rPr>
              <w:t>设置</w:t>
            </w:r>
            <w:r>
              <w:t>纠错码来</w:t>
            </w:r>
            <w:r>
              <w:rPr>
                <w:rFonts w:hint="eastAsia"/>
              </w:rPr>
              <w:t>减少</w:t>
            </w:r>
            <w:r>
              <w:t>错误</w:t>
            </w:r>
            <w:r>
              <w:rPr>
                <w:rFonts w:hint="eastAsia"/>
              </w:rPr>
              <w:t>。</w:t>
            </w:r>
          </w:p>
        </w:tc>
      </w:tr>
      <w:tr w:rsidR="00F10496" w:rsidTr="00F10496">
        <w:tc>
          <w:tcPr>
            <w:tcW w:w="1696" w:type="dxa"/>
            <w:shd w:val="clear" w:color="auto" w:fill="7B4A3A" w:themeFill="accent2" w:themeFillShade="BF"/>
          </w:tcPr>
          <w:p w:rsidR="00F10496" w:rsidRDefault="00F10496" w:rsidP="00F1049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物理层</w:t>
            </w:r>
          </w:p>
        </w:tc>
        <w:tc>
          <w:tcPr>
            <w:tcW w:w="9258" w:type="dxa"/>
            <w:shd w:val="clear" w:color="auto" w:fill="7B4A3A" w:themeFill="accent2" w:themeFillShade="BF"/>
          </w:tcPr>
          <w:p w:rsidR="00F10496" w:rsidRDefault="00F10496" w:rsidP="00F1049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t>信息传输所需要的物理设备提供统一</w:t>
            </w:r>
            <w:r>
              <w:rPr>
                <w:rFonts w:hint="eastAsia"/>
              </w:rPr>
              <w:t>的</w:t>
            </w:r>
            <w:r>
              <w:t>标准，消除不同物理设备之间的差异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IEEE802.3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IEEE802.4</w:t>
            </w:r>
            <w:r>
              <w:rPr>
                <w:rFonts w:hint="eastAsia"/>
              </w:rPr>
              <w:t>都属于</w:t>
            </w:r>
            <w:r>
              <w:t>这一层的协议；</w:t>
            </w:r>
            <w:r>
              <w:rPr>
                <w:rFonts w:hint="eastAsia"/>
              </w:rPr>
              <w:t>物理层</w:t>
            </w:r>
            <w:r>
              <w:t>用来解决</w:t>
            </w:r>
            <w:r>
              <w:rPr>
                <w:rFonts w:hint="eastAsia"/>
              </w:rPr>
              <w:t>物理连接</w:t>
            </w:r>
            <w:r>
              <w:t>的建立，释放功能；</w:t>
            </w:r>
            <w:r>
              <w:rPr>
                <w:rFonts w:hint="eastAsia"/>
              </w:rPr>
              <w:t>包括</w:t>
            </w:r>
            <w:r>
              <w:t>点到点</w:t>
            </w:r>
            <w:r>
              <w:rPr>
                <w:rFonts w:hint="eastAsia"/>
              </w:rPr>
              <w:t>，</w:t>
            </w:r>
            <w:r>
              <w:t>一点到多点传输，串行和并行，同步传输</w:t>
            </w:r>
            <w:r>
              <w:rPr>
                <w:rFonts w:hint="eastAsia"/>
              </w:rPr>
              <w:t>等</w:t>
            </w:r>
            <w:r>
              <w:t>；</w:t>
            </w:r>
            <w:r>
              <w:rPr>
                <w:rFonts w:hint="eastAsia"/>
              </w:rPr>
              <w:t>物理层</w:t>
            </w:r>
            <w:r>
              <w:t>要规定</w:t>
            </w:r>
            <w:r>
              <w:rPr>
                <w:rFonts w:hint="eastAsia"/>
              </w:rPr>
              <w:t>设备</w:t>
            </w:r>
            <w:r>
              <w:t>使用的电压范围，</w:t>
            </w:r>
            <w:r>
              <w:rPr>
                <w:rFonts w:hint="eastAsia"/>
              </w:rPr>
              <w:t>接线</w:t>
            </w:r>
            <w:r>
              <w:t>的尺寸大小等；</w:t>
            </w:r>
            <w:r>
              <w:rPr>
                <w:rFonts w:hint="eastAsia"/>
              </w:rPr>
              <w:t>下面</w:t>
            </w:r>
            <w:r>
              <w:t>会详细讨论</w:t>
            </w:r>
          </w:p>
        </w:tc>
      </w:tr>
    </w:tbl>
    <w:p w:rsidR="006B6001" w:rsidRPr="006B6001" w:rsidRDefault="006B6001" w:rsidP="006B6001">
      <w:pPr>
        <w:ind w:firstLineChars="0" w:firstLine="0"/>
      </w:pPr>
    </w:p>
    <w:p w:rsidR="006B6001" w:rsidRDefault="006B6001" w:rsidP="006B6001">
      <w:pPr>
        <w:ind w:firstLine="480"/>
      </w:pPr>
    </w:p>
    <w:p w:rsidR="00164C3E" w:rsidRDefault="00164C3E" w:rsidP="00164C3E">
      <w:pPr>
        <w:pStyle w:val="2"/>
        <w:ind w:firstLine="700"/>
      </w:pPr>
      <w:r>
        <w:rPr>
          <w:rFonts w:hint="eastAsia"/>
        </w:rPr>
        <w:t>物理层</w:t>
      </w:r>
    </w:p>
    <w:p w:rsidR="00164C3E" w:rsidRDefault="00164C3E" w:rsidP="00164C3E">
      <w:pPr>
        <w:ind w:firstLine="480"/>
        <w:rPr>
          <w:rFonts w:hint="eastAsia"/>
        </w:rPr>
      </w:pPr>
      <w:r>
        <w:rPr>
          <w:rFonts w:hint="eastAsia"/>
        </w:rPr>
        <w:t>物理层</w:t>
      </w:r>
      <w:r>
        <w:t>主要完成数据传输所需要的物理设备的搭建，</w:t>
      </w:r>
      <w:r>
        <w:rPr>
          <w:rFonts w:hint="eastAsia"/>
        </w:rPr>
        <w:t>连接</w:t>
      </w:r>
      <w:r>
        <w:t>，断开等要求，在进行数据传输时，首先，也是最基本的是物理设备要保持连同，</w:t>
      </w:r>
      <w:r>
        <w:rPr>
          <w:rFonts w:hint="eastAsia"/>
        </w:rPr>
        <w:t>接线</w:t>
      </w:r>
      <w:r>
        <w:t>口，传输的方式要保持一致；最</w:t>
      </w:r>
      <w:r>
        <w:rPr>
          <w:rFonts w:hint="eastAsia"/>
        </w:rPr>
        <w:t>典型</w:t>
      </w:r>
      <w:r>
        <w:t>的是异步通信</w:t>
      </w:r>
      <w:r>
        <w:rPr>
          <w:rFonts w:hint="eastAsia"/>
        </w:rPr>
        <w:t>适配器（网卡），</w:t>
      </w:r>
      <w:r>
        <w:t>这种设备不仅应用在</w:t>
      </w:r>
      <w:r>
        <w:t>pc</w:t>
      </w:r>
      <w:r>
        <w:t>上，一些采用异步通信的设备一般都会使用网卡作为</w:t>
      </w:r>
      <w:r>
        <w:rPr>
          <w:rFonts w:hint="eastAsia"/>
        </w:rPr>
        <w:t>传输</w:t>
      </w:r>
      <w:r>
        <w:t>的工具；</w:t>
      </w:r>
      <w:r w:rsidR="00205C9D">
        <w:rPr>
          <w:rFonts w:hint="eastAsia"/>
        </w:rPr>
        <w:t>pc</w:t>
      </w:r>
      <w:r w:rsidR="00205C9D">
        <w:t>机上</w:t>
      </w:r>
      <w:r w:rsidR="00205C9D">
        <w:rPr>
          <w:rFonts w:hint="eastAsia"/>
        </w:rPr>
        <w:t>有</w:t>
      </w:r>
      <w:r w:rsidR="00205C9D">
        <w:t>两个异步串行接口，</w:t>
      </w:r>
      <w:r w:rsidR="00205C9D">
        <w:rPr>
          <w:rFonts w:hint="eastAsia"/>
        </w:rPr>
        <w:t>COM1</w:t>
      </w:r>
      <w:r w:rsidR="00205C9D">
        <w:rPr>
          <w:rFonts w:hint="eastAsia"/>
        </w:rPr>
        <w:t>和</w:t>
      </w:r>
      <w:r w:rsidR="00205C9D">
        <w:rPr>
          <w:rFonts w:hint="eastAsia"/>
        </w:rPr>
        <w:t>COM2</w:t>
      </w:r>
      <w:r w:rsidR="00205C9D">
        <w:rPr>
          <w:rFonts w:hint="eastAsia"/>
        </w:rPr>
        <w:t>，他们</w:t>
      </w:r>
      <w:r w:rsidR="00205C9D">
        <w:t>被作为</w:t>
      </w:r>
      <w:r w:rsidR="00205C9D">
        <w:rPr>
          <w:rFonts w:hint="eastAsia"/>
        </w:rPr>
        <w:t>I/O</w:t>
      </w:r>
      <w:r w:rsidR="00205C9D">
        <w:rPr>
          <w:rFonts w:hint="eastAsia"/>
        </w:rPr>
        <w:t>设别</w:t>
      </w:r>
      <w:r w:rsidR="00205C9D">
        <w:t>进行管理，</w:t>
      </w:r>
      <w:r w:rsidR="00205C9D">
        <w:rPr>
          <w:rFonts w:hint="eastAsia"/>
        </w:rPr>
        <w:t>一般</w:t>
      </w:r>
      <w:r w:rsidR="00205C9D">
        <w:t>主机上都</w:t>
      </w:r>
      <w:r w:rsidR="00205C9D">
        <w:rPr>
          <w:rFonts w:hint="eastAsia"/>
        </w:rPr>
        <w:t>会有</w:t>
      </w:r>
      <w:r w:rsidR="00205C9D">
        <w:t>一个</w:t>
      </w:r>
      <w:r w:rsidR="00205C9D">
        <w:t>com</w:t>
      </w:r>
      <w:r w:rsidR="00205C9D">
        <w:rPr>
          <w:rFonts w:hint="eastAsia"/>
        </w:rPr>
        <w:t>接口</w:t>
      </w:r>
      <w:r w:rsidR="00205C9D">
        <w:t>，用于鼠标或者</w:t>
      </w:r>
      <w:r w:rsidR="00205C9D">
        <w:rPr>
          <w:rFonts w:hint="eastAsia"/>
        </w:rPr>
        <w:t>其他</w:t>
      </w:r>
      <w:r w:rsidR="00205C9D">
        <w:t>设备通信，使用</w:t>
      </w:r>
      <w:r w:rsidR="00205C9D">
        <w:rPr>
          <w:rFonts w:hint="eastAsia"/>
        </w:rPr>
        <w:t>RFC232</w:t>
      </w:r>
      <w:r w:rsidR="00205C9D">
        <w:rPr>
          <w:rFonts w:hint="eastAsia"/>
        </w:rPr>
        <w:t>标准</w:t>
      </w:r>
      <w:r w:rsidR="00A316A4">
        <w:rPr>
          <w:rFonts w:hint="eastAsia"/>
        </w:rPr>
        <w:t>现在</w:t>
      </w:r>
      <w:r w:rsidR="00A316A4">
        <w:t>都是用</w:t>
      </w:r>
      <w:r w:rsidR="00A316A4">
        <w:t>USB</w:t>
      </w:r>
      <w:r w:rsidR="00A316A4">
        <w:t>进行替代</w:t>
      </w:r>
      <w:r w:rsidR="00205C9D">
        <w:rPr>
          <w:rFonts w:hint="eastAsia"/>
        </w:rPr>
        <w:t>。</w:t>
      </w:r>
    </w:p>
    <w:p w:rsidR="00B84359" w:rsidRDefault="00B84359" w:rsidP="00205C9D">
      <w:pPr>
        <w:pStyle w:val="a0"/>
        <w:ind w:firstLine="480"/>
      </w:pPr>
    </w:p>
    <w:p w:rsidR="00B84359" w:rsidRDefault="00205C9D" w:rsidP="00205C9D">
      <w:pPr>
        <w:pStyle w:val="a0"/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63500</wp:posOffset>
                </wp:positionV>
                <wp:extent cx="6438900" cy="2235200"/>
                <wp:effectExtent l="0" t="0" r="19050" b="127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223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F82" w:rsidRDefault="00141F82" w:rsidP="00205C9D">
                            <w:pPr>
                              <w:ind w:firstLine="48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异步</w:t>
                            </w:r>
                            <w:r>
                              <w:t>通信的概念</w:t>
                            </w:r>
                          </w:p>
                          <w:p w:rsidR="00141F82" w:rsidRPr="00205C9D" w:rsidRDefault="00141F82" w:rsidP="00205C9D">
                            <w:pPr>
                              <w:pStyle w:val="a0"/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每次</w:t>
                            </w:r>
                            <w:r>
                              <w:t>传输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t>字符，每个字符由一个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t>二进制数组成；每个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t>二进制数之间的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间隔是一致的，但每个字符</w:t>
                            </w:r>
                            <w:r>
                              <w:rPr>
                                <w:rFonts w:hint="eastAsia"/>
                              </w:rPr>
                              <w:t>间</w:t>
                            </w:r>
                            <w:r>
                              <w:t>的时间间隔是不一致的</w:t>
                            </w:r>
                            <w:r>
                              <w:rPr>
                                <w:rFonts w:hint="eastAsia"/>
                              </w:rPr>
                              <w:t>；字符间的</w:t>
                            </w:r>
                            <w:r>
                              <w:t>异步定时和</w:t>
                            </w:r>
                            <w:r>
                              <w:rPr>
                                <w:rFonts w:hint="eastAsia"/>
                              </w:rPr>
                              <w:t>字符中比特</w:t>
                            </w:r>
                            <w:r>
                              <w:t>间的同步定时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异步传输的特征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异步通信每个字符的开始和结束都有开始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t>和结束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和它</w:t>
                            </w:r>
                            <w:r>
                              <w:t>相反的是同步通信，</w:t>
                            </w:r>
                            <w:r>
                              <w:rPr>
                                <w:rFonts w:hint="eastAsia"/>
                              </w:rPr>
                              <w:t>同步通信</w:t>
                            </w:r>
                            <w:r>
                              <w:t>是以数据块来传输的，不是以</w:t>
                            </w:r>
                            <w:r>
                              <w:rPr>
                                <w:rFonts w:hint="eastAsia"/>
                              </w:rPr>
                              <w:t>单个</w:t>
                            </w:r>
                            <w:r>
                              <w:t>字符进行传输；每个数据块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的时间间隔是一定的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没有开始位和结束位，所以，同步的方式数据量要小很多；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6" style="position:absolute;left:0;text-align:left;margin-left:28.85pt;margin-top:5pt;width:507pt;height:17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" fillcolor="#b58b80 [3206]" strokecolor="#614038 [1606]" strokeweight="2pt">
                <v:textbox>
                  <w:txbxContent>
                    <w:p w:rsidR="00141F82" w:rsidRDefault="00141F82" w:rsidP="00205C9D">
                      <w:pPr>
                        <w:ind w:firstLine="480"/>
                        <w:jc w:val="center"/>
                      </w:pPr>
                      <w:r>
                        <w:rPr>
                          <w:rFonts w:hint="eastAsia"/>
                        </w:rPr>
                        <w:t>异步</w:t>
                      </w:r>
                      <w:r>
                        <w:t>通信的概念</w:t>
                      </w:r>
                    </w:p>
                    <w:p w:rsidR="00141F82" w:rsidRPr="00205C9D" w:rsidRDefault="00141F82" w:rsidP="00205C9D">
                      <w:pPr>
                        <w:pStyle w:val="a0"/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每次</w:t>
                      </w:r>
                      <w:r>
                        <w:t>传输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t>字符，每个字符由一个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t>二进制数组成；每个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t>二进制数之间的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间隔是一致的，但每个字符</w:t>
                      </w:r>
                      <w:r>
                        <w:rPr>
                          <w:rFonts w:hint="eastAsia"/>
                        </w:rPr>
                        <w:t>间</w:t>
                      </w:r>
                      <w:r>
                        <w:t>的时间间隔是不一致的</w:t>
                      </w:r>
                      <w:r>
                        <w:rPr>
                          <w:rFonts w:hint="eastAsia"/>
                        </w:rPr>
                        <w:t>；字符间的</w:t>
                      </w:r>
                      <w:r>
                        <w:t>异步定时和</w:t>
                      </w:r>
                      <w:r>
                        <w:rPr>
                          <w:rFonts w:hint="eastAsia"/>
                        </w:rPr>
                        <w:t>字符中比特</w:t>
                      </w:r>
                      <w:r>
                        <w:t>间的同步定时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异步传输的特征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异步通信每个字符的开始和结束都有开始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t>和结束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t>；</w:t>
                      </w:r>
                      <w:r>
                        <w:rPr>
                          <w:rFonts w:hint="eastAsia"/>
                        </w:rPr>
                        <w:t>和它</w:t>
                      </w:r>
                      <w:r>
                        <w:t>相反的是同步通信，</w:t>
                      </w:r>
                      <w:r>
                        <w:rPr>
                          <w:rFonts w:hint="eastAsia"/>
                        </w:rPr>
                        <w:t>同步通信</w:t>
                      </w:r>
                      <w:r>
                        <w:t>是以数据块来传输的，不是以</w:t>
                      </w:r>
                      <w:r>
                        <w:rPr>
                          <w:rFonts w:hint="eastAsia"/>
                        </w:rPr>
                        <w:t>单个</w:t>
                      </w:r>
                      <w:r>
                        <w:t>字符进行传输；每个数据块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的时间间隔是一定的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没有开始位和结束位，所以，同步的方式数据量要小很多；</w:t>
                      </w:r>
                    </w:p>
                  </w:txbxContent>
                </v:textbox>
              </v:roundrect>
            </w:pict>
          </mc:Fallback>
        </mc:AlternateContent>
      </w:r>
    </w:p>
    <w:p w:rsidR="00B84359" w:rsidRPr="00B84359" w:rsidRDefault="00B84359" w:rsidP="00B84359">
      <w:pPr>
        <w:ind w:firstLine="480"/>
      </w:pPr>
    </w:p>
    <w:p w:rsidR="00B84359" w:rsidRPr="00B84359" w:rsidRDefault="00B84359" w:rsidP="00B84359">
      <w:pPr>
        <w:ind w:firstLine="480"/>
      </w:pPr>
    </w:p>
    <w:p w:rsidR="00B84359" w:rsidRPr="00B84359" w:rsidRDefault="00B84359" w:rsidP="00B84359">
      <w:pPr>
        <w:ind w:firstLine="480"/>
      </w:pPr>
    </w:p>
    <w:p w:rsidR="00B84359" w:rsidRPr="00B84359" w:rsidRDefault="00B84359" w:rsidP="00B84359">
      <w:pPr>
        <w:ind w:firstLine="480"/>
      </w:pPr>
    </w:p>
    <w:p w:rsidR="00B84359" w:rsidRPr="00B84359" w:rsidRDefault="00B84359" w:rsidP="00B84359">
      <w:pPr>
        <w:ind w:firstLine="480"/>
      </w:pPr>
    </w:p>
    <w:p w:rsidR="00B84359" w:rsidRPr="00B84359" w:rsidRDefault="00B84359" w:rsidP="00B84359">
      <w:pPr>
        <w:ind w:firstLine="480"/>
      </w:pPr>
    </w:p>
    <w:p w:rsidR="00205C9D" w:rsidRDefault="00B84359" w:rsidP="00B84359">
      <w:pPr>
        <w:tabs>
          <w:tab w:val="left" w:pos="2000"/>
        </w:tabs>
        <w:ind w:firstLine="480"/>
      </w:pPr>
      <w:r>
        <w:tab/>
      </w:r>
    </w:p>
    <w:p w:rsidR="00B84359" w:rsidRDefault="00B84359" w:rsidP="00B84359">
      <w:pPr>
        <w:pStyle w:val="a0"/>
        <w:ind w:firstLine="480"/>
      </w:pPr>
    </w:p>
    <w:p w:rsidR="00B84359" w:rsidRDefault="00B84359" w:rsidP="00B84359">
      <w:pPr>
        <w:pStyle w:val="a0"/>
        <w:ind w:firstLine="480"/>
      </w:pPr>
    </w:p>
    <w:p w:rsidR="00B84359" w:rsidRDefault="00B84359" w:rsidP="00B84359">
      <w:pPr>
        <w:pStyle w:val="a0"/>
        <w:ind w:firstLine="480"/>
      </w:pPr>
    </w:p>
    <w:p w:rsidR="00B84359" w:rsidRDefault="00B84359" w:rsidP="00B84359">
      <w:pPr>
        <w:pStyle w:val="2"/>
        <w:ind w:firstLine="700"/>
      </w:pPr>
      <w:r>
        <w:rPr>
          <w:rFonts w:hint="eastAsia"/>
        </w:rPr>
        <w:t>数据链路层</w:t>
      </w:r>
    </w:p>
    <w:p w:rsidR="00B84359" w:rsidRDefault="00B84359" w:rsidP="00EB79C3">
      <w:pPr>
        <w:ind w:firstLine="480"/>
        <w:rPr>
          <w:rFonts w:hint="eastAsia"/>
        </w:rPr>
      </w:pPr>
      <w:r>
        <w:rPr>
          <w:rFonts w:hint="eastAsia"/>
        </w:rPr>
        <w:t>这一层</w:t>
      </w:r>
      <w:r>
        <w:t>最重要的是保证数据不丢失，顺利到达</w:t>
      </w:r>
      <w:r>
        <w:rPr>
          <w:rFonts w:hint="eastAsia"/>
        </w:rPr>
        <w:t>，</w:t>
      </w:r>
      <w:r>
        <w:t>以及控制发送方和接受方的流量，以保证双方可以以适当的速度发送和接受数据</w:t>
      </w:r>
      <w:r w:rsidR="00141F82">
        <w:rPr>
          <w:rFonts w:hint="eastAsia"/>
        </w:rPr>
        <w:t>。</w:t>
      </w:r>
      <w:r w:rsidR="00141F82">
        <w:t>遇到</w:t>
      </w:r>
      <w:r w:rsidR="00141F82">
        <w:rPr>
          <w:rFonts w:hint="eastAsia"/>
        </w:rPr>
        <w:t>的</w:t>
      </w:r>
      <w:r w:rsidR="00141F82">
        <w:t>问题比如阻塞，</w:t>
      </w:r>
      <w:r w:rsidR="00141F82">
        <w:rPr>
          <w:rFonts w:hint="eastAsia"/>
        </w:rPr>
        <w:t>死锁</w:t>
      </w:r>
      <w:r w:rsidR="00141F82">
        <w:t>等，都在这一</w:t>
      </w:r>
      <w:r w:rsidR="00141F82">
        <w:rPr>
          <w:rFonts w:hint="eastAsia"/>
        </w:rPr>
        <w:t>层</w:t>
      </w:r>
      <w:r w:rsidR="00141F82">
        <w:t>进行处理；</w:t>
      </w:r>
    </w:p>
    <w:p w:rsidR="00B84359" w:rsidRDefault="00B84359" w:rsidP="00B84359">
      <w:pPr>
        <w:pStyle w:val="a0"/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35560</wp:posOffset>
                </wp:positionV>
                <wp:extent cx="6064250" cy="2336800"/>
                <wp:effectExtent l="0" t="0" r="12700" b="254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0" cy="233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F82" w:rsidRDefault="00141F82" w:rsidP="00B84359">
                            <w:pPr>
                              <w:ind w:firstLine="48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流量</w:t>
                            </w:r>
                            <w:r>
                              <w:t>控制</w:t>
                            </w:r>
                          </w:p>
                          <w:p w:rsidR="00141F82" w:rsidRPr="00B84359" w:rsidRDefault="00141F82" w:rsidP="00B84359">
                            <w:pPr>
                              <w:pStyle w:val="a0"/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对于</w:t>
                            </w:r>
                            <w:r>
                              <w:t>这一层来说，流量控制限制的对象是发送方和接受方的流量；比如，当发送方发送的速度</w:t>
                            </w:r>
                            <w:r>
                              <w:rPr>
                                <w:rFonts w:hint="eastAsia"/>
                              </w:rPr>
                              <w:t>太快</w:t>
                            </w:r>
                            <w:r>
                              <w:t>，接受方跟不上接受的速度，就会出现</w:t>
                            </w:r>
                            <w:r>
                              <w:rPr>
                                <w:rFonts w:hint="eastAsia"/>
                              </w:rPr>
                              <w:t>前面</w:t>
                            </w:r>
                            <w:r>
                              <w:t>的数据会被后来的数据所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淹没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所以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必须</w:t>
                            </w:r>
                            <w:r>
                              <w:rPr>
                                <w:rFonts w:hint="eastAsia"/>
                              </w:rPr>
                              <w:t>要</w:t>
                            </w:r>
                            <w:r>
                              <w:t>使用一种反馈机制，使得发送方知道什么时候该发送下一帧，什么</w:t>
                            </w:r>
                            <w:r>
                              <w:rPr>
                                <w:rFonts w:hint="eastAsia"/>
                              </w:rPr>
                              <w:t>时候</w:t>
                            </w:r>
                            <w:r>
                              <w:t>该停止发送。这种</w:t>
                            </w:r>
                            <w:r>
                              <w:rPr>
                                <w:rFonts w:hint="eastAsia"/>
                              </w:rPr>
                              <w:t>反馈</w:t>
                            </w:r>
                            <w:r>
                              <w:t>机制就是流量控制；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7" style="position:absolute;left:0;text-align:left;margin-left:27.35pt;margin-top:2.8pt;width:477.5pt;height:1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" fillcolor="#a5644e [3205]" strokecolor="#523127 [1605]" strokeweight="2pt">
                <v:textbox>
                  <w:txbxContent>
                    <w:p w:rsidR="00141F82" w:rsidRDefault="00141F82" w:rsidP="00B84359">
                      <w:pPr>
                        <w:ind w:firstLine="480"/>
                        <w:jc w:val="center"/>
                      </w:pPr>
                      <w:r>
                        <w:rPr>
                          <w:rFonts w:hint="eastAsia"/>
                        </w:rPr>
                        <w:t>流量</w:t>
                      </w:r>
                      <w:r>
                        <w:t>控制</w:t>
                      </w:r>
                    </w:p>
                    <w:p w:rsidR="00141F82" w:rsidRPr="00B84359" w:rsidRDefault="00141F82" w:rsidP="00B84359">
                      <w:pPr>
                        <w:pStyle w:val="a0"/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对于</w:t>
                      </w:r>
                      <w:r>
                        <w:t>这一层来说，流量控制限制的对象是发送方和接受方的流量；比如，当发送方发送的速度</w:t>
                      </w:r>
                      <w:r>
                        <w:rPr>
                          <w:rFonts w:hint="eastAsia"/>
                        </w:rPr>
                        <w:t>太快</w:t>
                      </w:r>
                      <w:r>
                        <w:t>，接受方跟不上接受的速度，就会出现</w:t>
                      </w:r>
                      <w:r>
                        <w:rPr>
                          <w:rFonts w:hint="eastAsia"/>
                        </w:rPr>
                        <w:t>前面</w:t>
                      </w:r>
                      <w:r>
                        <w:t>的数据会被后来的数据所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淹没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所以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必须</w:t>
                      </w:r>
                      <w:r>
                        <w:rPr>
                          <w:rFonts w:hint="eastAsia"/>
                        </w:rPr>
                        <w:t>要</w:t>
                      </w:r>
                      <w:r>
                        <w:t>使用一种反馈机制，使得发送方知道什么时候该发送下一帧，什么</w:t>
                      </w:r>
                      <w:r>
                        <w:rPr>
                          <w:rFonts w:hint="eastAsia"/>
                        </w:rPr>
                        <w:t>时候</w:t>
                      </w:r>
                      <w:r>
                        <w:t>该停止发送。这种</w:t>
                      </w:r>
                      <w:r>
                        <w:rPr>
                          <w:rFonts w:hint="eastAsia"/>
                        </w:rPr>
                        <w:t>反馈</w:t>
                      </w:r>
                      <w:r>
                        <w:t>机制就是流量控制；</w:t>
                      </w:r>
                    </w:p>
                  </w:txbxContent>
                </v:textbox>
              </v:roundrect>
            </w:pict>
          </mc:Fallback>
        </mc:AlternateContent>
      </w:r>
    </w:p>
    <w:p w:rsidR="00B84359" w:rsidRPr="00B84359" w:rsidRDefault="00B84359" w:rsidP="00B84359">
      <w:pPr>
        <w:ind w:firstLine="480"/>
      </w:pPr>
    </w:p>
    <w:p w:rsidR="00B84359" w:rsidRPr="00B84359" w:rsidRDefault="00B84359" w:rsidP="00B84359">
      <w:pPr>
        <w:ind w:firstLine="480"/>
      </w:pPr>
    </w:p>
    <w:p w:rsidR="00B84359" w:rsidRPr="00B84359" w:rsidRDefault="00B84359" w:rsidP="00B84359">
      <w:pPr>
        <w:ind w:firstLine="480"/>
      </w:pPr>
    </w:p>
    <w:p w:rsidR="00B84359" w:rsidRPr="00B84359" w:rsidRDefault="00B84359" w:rsidP="00B84359">
      <w:pPr>
        <w:ind w:firstLine="480"/>
      </w:pPr>
    </w:p>
    <w:p w:rsidR="00B84359" w:rsidRPr="00B84359" w:rsidRDefault="00B84359" w:rsidP="00B84359">
      <w:pPr>
        <w:ind w:firstLine="480"/>
      </w:pPr>
    </w:p>
    <w:p w:rsidR="00B84359" w:rsidRPr="00B84359" w:rsidRDefault="00B84359" w:rsidP="00B84359">
      <w:pPr>
        <w:ind w:firstLine="480"/>
      </w:pPr>
    </w:p>
    <w:p w:rsidR="00B84359" w:rsidRDefault="00B84359" w:rsidP="00EB79C3">
      <w:pPr>
        <w:ind w:firstLine="480"/>
      </w:pPr>
      <w:r>
        <w:rPr>
          <w:rFonts w:hint="eastAsia"/>
        </w:rPr>
        <w:t>数据链路层</w:t>
      </w:r>
      <w:r>
        <w:t>的通信协议也</w:t>
      </w:r>
      <w:r>
        <w:rPr>
          <w:rFonts w:hint="eastAsia"/>
        </w:rPr>
        <w:t>称为</w:t>
      </w:r>
      <w:r>
        <w:t>链路控制协议，</w:t>
      </w:r>
      <w:r w:rsidR="00EB79C3">
        <w:rPr>
          <w:rFonts w:hint="eastAsia"/>
        </w:rPr>
        <w:t>包括</w:t>
      </w:r>
      <w:r w:rsidR="00EB79C3">
        <w:t>同步</w:t>
      </w:r>
      <w:r w:rsidR="00EB79C3">
        <w:rPr>
          <w:rFonts w:hint="eastAsia"/>
        </w:rPr>
        <w:t>协议</w:t>
      </w:r>
      <w:r w:rsidR="00EB79C3">
        <w:t>和异步协议；主要有</w:t>
      </w:r>
      <w:r w:rsidR="00EB79C3">
        <w:rPr>
          <w:rFonts w:hint="eastAsia"/>
        </w:rPr>
        <w:t>点对点</w:t>
      </w:r>
      <w:r w:rsidR="00EB79C3">
        <w:t>协议</w:t>
      </w:r>
      <w:r w:rsidR="00EB79C3">
        <w:t>,</w:t>
      </w:r>
      <w:r w:rsidR="00EB79C3">
        <w:rPr>
          <w:rFonts w:hint="eastAsia"/>
        </w:rPr>
        <w:t>以太网</w:t>
      </w:r>
      <w:r w:rsidR="00EB79C3">
        <w:t>协议</w:t>
      </w:r>
      <w:r w:rsidR="00EB79C3">
        <w:rPr>
          <w:rFonts w:hint="eastAsia"/>
        </w:rPr>
        <w:t>等</w:t>
      </w:r>
      <w:r w:rsidR="00EB79C3">
        <w:t>；</w:t>
      </w:r>
      <w:r w:rsidR="00EB79C3">
        <w:rPr>
          <w:rFonts w:hint="eastAsia"/>
        </w:rPr>
        <w:t>tcp</w:t>
      </w:r>
      <w:r w:rsidR="00EB79C3">
        <w:t>/ip</w:t>
      </w:r>
      <w:r w:rsidR="00EB79C3">
        <w:rPr>
          <w:rFonts w:hint="eastAsia"/>
        </w:rPr>
        <w:t>协议</w:t>
      </w:r>
      <w:r w:rsidR="00EB79C3">
        <w:t>族支持多种不同的数据链路协议，取决于所使用的硬件；</w:t>
      </w:r>
    </w:p>
    <w:p w:rsidR="00F10496" w:rsidRDefault="00F10496" w:rsidP="00F10496">
      <w:pPr>
        <w:pStyle w:val="a0"/>
        <w:ind w:firstLine="480"/>
      </w:pPr>
    </w:p>
    <w:p w:rsidR="00F10496" w:rsidRDefault="00F10496" w:rsidP="00F10496">
      <w:pPr>
        <w:pStyle w:val="2"/>
        <w:ind w:firstLine="700"/>
      </w:pPr>
      <w:r>
        <w:rPr>
          <w:rFonts w:hint="eastAsia"/>
        </w:rPr>
        <w:t>网络</w:t>
      </w:r>
      <w:r>
        <w:t>层</w:t>
      </w:r>
    </w:p>
    <w:p w:rsidR="00F10496" w:rsidRDefault="00F10496" w:rsidP="00F10496">
      <w:pPr>
        <w:ind w:firstLine="480"/>
      </w:pPr>
      <w:r>
        <w:rPr>
          <w:rFonts w:hint="eastAsia"/>
        </w:rPr>
        <w:t>这一层</w:t>
      </w:r>
      <w:r>
        <w:t>最重要的是提供路由选择，从</w:t>
      </w:r>
      <w:r>
        <w:rPr>
          <w:rFonts w:hint="eastAsia"/>
        </w:rPr>
        <w:t>源</w:t>
      </w:r>
      <w:r>
        <w:t>端点</w:t>
      </w:r>
      <w:r w:rsidR="004A4B95">
        <w:rPr>
          <w:rFonts w:hint="eastAsia"/>
        </w:rPr>
        <w:t>经过</w:t>
      </w:r>
      <w:r w:rsidR="004A4B95">
        <w:t>多条路径</w:t>
      </w:r>
      <w:r w:rsidR="004A4B95">
        <w:rPr>
          <w:rFonts w:hint="eastAsia"/>
        </w:rPr>
        <w:t>到达</w:t>
      </w:r>
      <w:r w:rsidR="004A4B95">
        <w:t>目的</w:t>
      </w:r>
      <w:r w:rsidR="004A4B95">
        <w:rPr>
          <w:rFonts w:hint="eastAsia"/>
        </w:rPr>
        <w:t>端点</w:t>
      </w:r>
      <w:r w:rsidR="004A4B95">
        <w:t>，通过路由选择算法，选择最短路由或者</w:t>
      </w:r>
      <w:r w:rsidR="004A4B95">
        <w:rPr>
          <w:rFonts w:hint="eastAsia"/>
        </w:rPr>
        <w:t>最优</w:t>
      </w:r>
      <w:r w:rsidR="004A4B95">
        <w:t>路由进行控制</w:t>
      </w:r>
      <w:r w:rsidR="004A4B95">
        <w:rPr>
          <w:rFonts w:hint="eastAsia"/>
        </w:rPr>
        <w:t>；最后</w:t>
      </w:r>
      <w:r w:rsidR="004A4B95">
        <w:t>，确定</w:t>
      </w:r>
      <w:r w:rsidR="004A4B95">
        <w:rPr>
          <w:rFonts w:hint="eastAsia"/>
        </w:rPr>
        <w:t>使用</w:t>
      </w:r>
      <w:r w:rsidR="004A4B95">
        <w:t>静态路由还是动态路由</w:t>
      </w:r>
    </w:p>
    <w:p w:rsidR="00E72B77" w:rsidRDefault="00E72B77" w:rsidP="00E72B77">
      <w:pPr>
        <w:pStyle w:val="a0"/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76835</wp:posOffset>
                </wp:positionV>
                <wp:extent cx="6096000" cy="2184400"/>
                <wp:effectExtent l="0" t="0" r="19050" b="254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8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F82" w:rsidRDefault="00141F82" w:rsidP="00E72B77">
                            <w:pPr>
                              <w:pStyle w:val="a0"/>
                              <w:ind w:left="3360" w:firstLineChars="0" w:firstLine="420"/>
                            </w:pPr>
                            <w:r>
                              <w:rPr>
                                <w:rFonts w:hint="eastAsia"/>
                              </w:rPr>
                              <w:t>静态</w:t>
                            </w:r>
                            <w:r>
                              <w:t>路由</w:t>
                            </w:r>
                          </w:p>
                          <w:p w:rsidR="00141F82" w:rsidRDefault="00141F82" w:rsidP="00E72B77">
                            <w:pPr>
                              <w:pStyle w:val="a0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由</w:t>
                            </w:r>
                            <w:r>
                              <w:t>静态路由表组成，</w:t>
                            </w: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网络中拓扑结构发生改变时，</w:t>
                            </w:r>
                            <w:r>
                              <w:rPr>
                                <w:rFonts w:hint="eastAsia"/>
                              </w:rPr>
                              <w:t>需要</w:t>
                            </w:r>
                            <w:r>
                              <w:t>网络管理员手工配置</w:t>
                            </w:r>
                            <w:r>
                              <w:rPr>
                                <w:rFonts w:hint="eastAsia"/>
                              </w:rPr>
                              <w:t>静态</w:t>
                            </w:r>
                            <w:r>
                              <w:t>路由；</w:t>
                            </w:r>
                            <w:r>
                              <w:rPr>
                                <w:rFonts w:hint="eastAsia"/>
                              </w:rPr>
                              <w:t>静态</w:t>
                            </w:r>
                            <w:r>
                              <w:t>路由表一般是私有的，不会共享给其他路由器；</w:t>
                            </w:r>
                            <w:r>
                              <w:rPr>
                                <w:rFonts w:hint="eastAsia"/>
                              </w:rPr>
                              <w:t>适用于</w:t>
                            </w:r>
                            <w:r>
                              <w:t>比较简单的网络环境</w:t>
                            </w:r>
                            <w:r>
                              <w:rPr>
                                <w:rFonts w:hint="eastAsia"/>
                              </w:rPr>
                              <w:t>；优点</w:t>
                            </w:r>
                            <w:r>
                              <w:t>是不占用网络带宽，因为不需要交换路由表，更新路由信息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而且安全性高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缺点是大型且复杂的网络</w:t>
                            </w:r>
                            <w:r>
                              <w:rPr>
                                <w:rFonts w:hint="eastAsia"/>
                              </w:rPr>
                              <w:t>不宜</w:t>
                            </w:r>
                            <w:r>
                              <w:t>采用静态路由，</w:t>
                            </w:r>
                            <w:r>
                              <w:rPr>
                                <w:rFonts w:hint="eastAsia"/>
                              </w:rPr>
                              <w:t>因为</w:t>
                            </w:r>
                            <w:r>
                              <w:t>管理员难以</w:t>
                            </w:r>
                            <w:r>
                              <w:rPr>
                                <w:rFonts w:hint="eastAsia"/>
                              </w:rPr>
                              <w:t>完全</w:t>
                            </w:r>
                            <w:r>
                              <w:t>了解网络的拓扑结构，而且，一旦</w:t>
                            </w:r>
                            <w:r>
                              <w:rPr>
                                <w:rFonts w:hint="eastAsia"/>
                              </w:rPr>
                              <w:t>链路</w:t>
                            </w:r>
                            <w:r>
                              <w:t>状态发生变化，</w:t>
                            </w:r>
                            <w:r>
                              <w:rPr>
                                <w:rFonts w:hint="eastAsia"/>
                              </w:rPr>
                              <w:t>路由器</w:t>
                            </w:r>
                            <w:r>
                              <w:t>中的静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84F28EC" wp14:editId="1FE1B16A">
                                  <wp:extent cx="5486400" cy="3200400"/>
                                  <wp:effectExtent l="0" t="0" r="38100" b="0"/>
                                  <wp:docPr id="4" name="图示 4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0" r:lo="rId11" r:qs="rId12" r:cs="rId1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态信息需要大范围调整时，</w:t>
                            </w:r>
                            <w:r>
                              <w:rPr>
                                <w:rFonts w:hint="eastAsia"/>
                              </w:rPr>
                              <w:t>难度</w:t>
                            </w:r>
                            <w:r>
                              <w:t>就非常高；</w:t>
                            </w:r>
                          </w:p>
                          <w:p w:rsidR="00141F82" w:rsidRPr="00E72B77" w:rsidRDefault="00141F82" w:rsidP="00E72B77">
                            <w:pPr>
                              <w:pStyle w:val="a0"/>
                              <w:ind w:firstLine="480"/>
                              <w:rPr>
                                <w:rFonts w:hint="eastAsia"/>
                              </w:rPr>
                            </w:pPr>
                          </w:p>
                          <w:p w:rsidR="00141F82" w:rsidRDefault="00141F82" w:rsidP="00E72B77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28" style="position:absolute;left:0;text-align:left;margin-left:24.85pt;margin-top:6.05pt;width:480pt;height:17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" fillcolor="#a5644e [3205]" strokecolor="#523127 [1605]" strokeweight="2pt">
                <v:textbox>
                  <w:txbxContent>
                    <w:p w:rsidR="00141F82" w:rsidRDefault="00141F82" w:rsidP="00E72B77">
                      <w:pPr>
                        <w:pStyle w:val="a0"/>
                        <w:ind w:left="3360" w:firstLineChars="0" w:firstLine="420"/>
                      </w:pPr>
                      <w:r>
                        <w:rPr>
                          <w:rFonts w:hint="eastAsia"/>
                        </w:rPr>
                        <w:t>静态</w:t>
                      </w:r>
                      <w:r>
                        <w:t>路由</w:t>
                      </w:r>
                    </w:p>
                    <w:p w:rsidR="00141F82" w:rsidRDefault="00141F82" w:rsidP="00E72B77">
                      <w:pPr>
                        <w:pStyle w:val="a0"/>
                        <w:ind w:firstLine="480"/>
                      </w:pPr>
                      <w:r>
                        <w:rPr>
                          <w:rFonts w:hint="eastAsia"/>
                        </w:rPr>
                        <w:t>由</w:t>
                      </w:r>
                      <w:r>
                        <w:t>静态路由表组成，</w:t>
                      </w:r>
                      <w:r>
                        <w:rPr>
                          <w:rFonts w:hint="eastAsia"/>
                        </w:rPr>
                        <w:t>当</w:t>
                      </w:r>
                      <w:r>
                        <w:t>网络中拓扑结构发生改变时，</w:t>
                      </w:r>
                      <w:r>
                        <w:rPr>
                          <w:rFonts w:hint="eastAsia"/>
                        </w:rPr>
                        <w:t>需要</w:t>
                      </w:r>
                      <w:r>
                        <w:t>网络管理员手工配置</w:t>
                      </w:r>
                      <w:r>
                        <w:rPr>
                          <w:rFonts w:hint="eastAsia"/>
                        </w:rPr>
                        <w:t>静态</w:t>
                      </w:r>
                      <w:r>
                        <w:t>路由；</w:t>
                      </w:r>
                      <w:r>
                        <w:rPr>
                          <w:rFonts w:hint="eastAsia"/>
                        </w:rPr>
                        <w:t>静态</w:t>
                      </w:r>
                      <w:r>
                        <w:t>路由表一般是私有的，不会共享给其他路由器；</w:t>
                      </w:r>
                      <w:r>
                        <w:rPr>
                          <w:rFonts w:hint="eastAsia"/>
                        </w:rPr>
                        <w:t>适用于</w:t>
                      </w:r>
                      <w:r>
                        <w:t>比较简单的网络环境</w:t>
                      </w:r>
                      <w:r>
                        <w:rPr>
                          <w:rFonts w:hint="eastAsia"/>
                        </w:rPr>
                        <w:t>；优点</w:t>
                      </w:r>
                      <w:r>
                        <w:t>是不占用网络带宽，因为不需要交换路由表，更新路由信息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而且安全性高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缺点是大型且复杂的网络</w:t>
                      </w:r>
                      <w:r>
                        <w:rPr>
                          <w:rFonts w:hint="eastAsia"/>
                        </w:rPr>
                        <w:t>不宜</w:t>
                      </w:r>
                      <w:r>
                        <w:t>采用静态路由，</w:t>
                      </w:r>
                      <w:r>
                        <w:rPr>
                          <w:rFonts w:hint="eastAsia"/>
                        </w:rPr>
                        <w:t>因为</w:t>
                      </w:r>
                      <w:r>
                        <w:t>管理员难以</w:t>
                      </w:r>
                      <w:r>
                        <w:rPr>
                          <w:rFonts w:hint="eastAsia"/>
                        </w:rPr>
                        <w:t>完全</w:t>
                      </w:r>
                      <w:r>
                        <w:t>了解网络的拓扑结构，而且，一旦</w:t>
                      </w:r>
                      <w:r>
                        <w:rPr>
                          <w:rFonts w:hint="eastAsia"/>
                        </w:rPr>
                        <w:t>链路</w:t>
                      </w:r>
                      <w:r>
                        <w:t>状态发生变化，</w:t>
                      </w:r>
                      <w:r>
                        <w:rPr>
                          <w:rFonts w:hint="eastAsia"/>
                        </w:rPr>
                        <w:t>路由器</w:t>
                      </w:r>
                      <w:r>
                        <w:t>中的静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84F28EC" wp14:editId="1FE1B16A">
                            <wp:extent cx="5486400" cy="3200400"/>
                            <wp:effectExtent l="0" t="0" r="38100" b="0"/>
                            <wp:docPr id="4" name="图示 4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5" r:lo="rId11" r:qs="rId12" r:cs="rId13"/>
                              </a:graphicData>
                            </a:graphic>
                          </wp:inline>
                        </w:drawing>
                      </w:r>
                      <w:r>
                        <w:t>态信息需要大范围调整时，</w:t>
                      </w:r>
                      <w:r>
                        <w:rPr>
                          <w:rFonts w:hint="eastAsia"/>
                        </w:rPr>
                        <w:t>难度</w:t>
                      </w:r>
                      <w:r>
                        <w:t>就非常高；</w:t>
                      </w:r>
                    </w:p>
                    <w:p w:rsidR="00141F82" w:rsidRPr="00E72B77" w:rsidRDefault="00141F82" w:rsidP="00E72B77">
                      <w:pPr>
                        <w:pStyle w:val="a0"/>
                        <w:ind w:firstLine="480"/>
                        <w:rPr>
                          <w:rFonts w:hint="eastAsia"/>
                        </w:rPr>
                      </w:pPr>
                    </w:p>
                    <w:p w:rsidR="00141F82" w:rsidRDefault="00141F82" w:rsidP="00E72B77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72B77" w:rsidRPr="00E72B77" w:rsidRDefault="00E72B77" w:rsidP="00E72B77">
      <w:pPr>
        <w:ind w:firstLine="480"/>
      </w:pPr>
    </w:p>
    <w:p w:rsidR="00E72B77" w:rsidRPr="00E72B77" w:rsidRDefault="00E72B77" w:rsidP="00E72B77">
      <w:pPr>
        <w:ind w:firstLine="480"/>
      </w:pPr>
    </w:p>
    <w:p w:rsidR="00E72B77" w:rsidRPr="00E72B77" w:rsidRDefault="00E72B77" w:rsidP="00E72B77">
      <w:pPr>
        <w:ind w:firstLine="480"/>
      </w:pPr>
    </w:p>
    <w:p w:rsidR="00E72B77" w:rsidRPr="00E72B77" w:rsidRDefault="00E72B77" w:rsidP="00E72B77">
      <w:pPr>
        <w:ind w:firstLine="480"/>
      </w:pPr>
    </w:p>
    <w:p w:rsidR="00E72B77" w:rsidRPr="00E72B77" w:rsidRDefault="00E72B77" w:rsidP="00E72B77">
      <w:pPr>
        <w:ind w:firstLine="480"/>
      </w:pPr>
    </w:p>
    <w:p w:rsidR="00E72B77" w:rsidRPr="00E72B77" w:rsidRDefault="00FE0486" w:rsidP="00E72B7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E0136" wp14:editId="5CF11429">
                <wp:simplePos x="0" y="0"/>
                <wp:positionH relativeFrom="column">
                  <wp:posOffset>2658745</wp:posOffset>
                </wp:positionH>
                <wp:positionV relativeFrom="paragraph">
                  <wp:posOffset>250825</wp:posOffset>
                </wp:positionV>
                <wp:extent cx="1454150" cy="1828800"/>
                <wp:effectExtent l="0" t="0" r="1270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F82" w:rsidRDefault="00141F82" w:rsidP="00FE048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静态路由表</w:t>
                            </w:r>
                          </w:p>
                          <w:p w:rsidR="00141F82" w:rsidRDefault="00141F82" w:rsidP="00FE0486">
                            <w:pPr>
                              <w:pStyle w:val="a0"/>
                              <w:ind w:firstLineChars="0" w:firstLine="0"/>
                            </w:pPr>
                            <w:r>
                              <w:t>192.168.0.1-&gt;192.168.2.1</w:t>
                            </w:r>
                          </w:p>
                          <w:p w:rsidR="00141F82" w:rsidRPr="00FE0486" w:rsidRDefault="00141F82" w:rsidP="00FE0486">
                            <w:pPr>
                              <w:pStyle w:val="a0"/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t>192.168.2.1-&gt;192.168.0.1</w:t>
                            </w:r>
                          </w:p>
                          <w:p w:rsidR="00141F82" w:rsidRPr="00FE0486" w:rsidRDefault="00141F82" w:rsidP="00FE0486">
                            <w:pPr>
                              <w:pStyle w:val="a0"/>
                              <w:ind w:firstLine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E0136" id="圆角矩形 8" o:spid="_x0000_s1029" style="position:absolute;left:0;text-align:left;margin-left:209.35pt;margin-top:19.75pt;width:114.5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" fillcolor="#a5644e [3205]" strokecolor="#523127 [1605]" strokeweight="2pt">
                <v:textbox>
                  <w:txbxContent>
                    <w:p w:rsidR="00141F82" w:rsidRDefault="00141F82" w:rsidP="00FE0486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静态路由表</w:t>
                      </w:r>
                    </w:p>
                    <w:p w:rsidR="00141F82" w:rsidRDefault="00141F82" w:rsidP="00FE0486">
                      <w:pPr>
                        <w:pStyle w:val="a0"/>
                        <w:ind w:firstLineChars="0" w:firstLine="0"/>
                      </w:pPr>
                      <w:r>
                        <w:t>192.168.0.1-&gt;192.168.2.1</w:t>
                      </w:r>
                    </w:p>
                    <w:p w:rsidR="00141F82" w:rsidRPr="00FE0486" w:rsidRDefault="00141F82" w:rsidP="00FE0486">
                      <w:pPr>
                        <w:pStyle w:val="a0"/>
                        <w:ind w:firstLineChars="0" w:firstLine="0"/>
                        <w:rPr>
                          <w:rFonts w:hint="eastAsia"/>
                        </w:rPr>
                      </w:pPr>
                      <w:r>
                        <w:t>192.168.2.1-&gt;192.168.0.1</w:t>
                      </w:r>
                    </w:p>
                    <w:p w:rsidR="00141F82" w:rsidRPr="00FE0486" w:rsidRDefault="00141F82" w:rsidP="00FE0486">
                      <w:pPr>
                        <w:pStyle w:val="a0"/>
                        <w:ind w:firstLine="480"/>
                      </w:pPr>
                    </w:p>
                  </w:txbxContent>
                </v:textbox>
              </v:roundrect>
            </w:pict>
          </mc:Fallback>
        </mc:AlternateContent>
      </w:r>
    </w:p>
    <w:p w:rsidR="00FE0486" w:rsidRDefault="00FE0486" w:rsidP="00FE0486">
      <w:pPr>
        <w:keepLines w:val="0"/>
        <w:spacing w:line="276" w:lineRule="auto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E7A08" wp14:editId="4A4C3AC8">
                <wp:simplePos x="0" y="0"/>
                <wp:positionH relativeFrom="column">
                  <wp:posOffset>1731645</wp:posOffset>
                </wp:positionH>
                <wp:positionV relativeFrom="paragraph">
                  <wp:posOffset>605790</wp:posOffset>
                </wp:positionV>
                <wp:extent cx="927100" cy="552450"/>
                <wp:effectExtent l="0" t="19050" r="44450" b="38100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8671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7" o:spid="_x0000_s1026" type="#_x0000_t13" style="position:absolute;margin-left:136.35pt;margin-top:47.7pt;width:73pt;height:4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" adj="15164" fillcolor="#f0a22e [3204]" strokecolor="#845209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7D522" wp14:editId="35386852">
                <wp:simplePos x="0" y="0"/>
                <wp:positionH relativeFrom="column">
                  <wp:posOffset>315595</wp:posOffset>
                </wp:positionH>
                <wp:positionV relativeFrom="paragraph">
                  <wp:posOffset>491490</wp:posOffset>
                </wp:positionV>
                <wp:extent cx="1416050" cy="654050"/>
                <wp:effectExtent l="0" t="0" r="12700" b="127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54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F82" w:rsidRPr="00FE0486" w:rsidRDefault="00141F82" w:rsidP="00FE0486">
                            <w:pPr>
                              <w:ind w:firstLineChars="0" w:firstLine="0"/>
                              <w:rPr>
                                <w:sz w:val="52"/>
                              </w:rPr>
                            </w:pPr>
                            <w:r w:rsidRPr="00FE0486">
                              <w:rPr>
                                <w:sz w:val="52"/>
                              </w:rPr>
                              <w:t>A</w:t>
                            </w:r>
                            <w:r w:rsidRPr="00FE0486">
                              <w:rPr>
                                <w:sz w:val="22"/>
                              </w:rPr>
                              <w:t>192.168.0.1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7D522" id="圆角矩形 5" o:spid="_x0000_s1030" style="position:absolute;margin-left:24.85pt;margin-top:38.7pt;width:111.5pt;height:5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" fillcolor="#a5644e [3205]" strokecolor="#523127 [1605]" strokeweight="2pt">
                <v:textbox>
                  <w:txbxContent>
                    <w:p w:rsidR="00141F82" w:rsidRPr="00FE0486" w:rsidRDefault="00141F82" w:rsidP="00FE0486">
                      <w:pPr>
                        <w:ind w:firstLineChars="0" w:firstLine="0"/>
                        <w:rPr>
                          <w:sz w:val="52"/>
                        </w:rPr>
                      </w:pPr>
                      <w:r w:rsidRPr="00FE0486">
                        <w:rPr>
                          <w:sz w:val="52"/>
                        </w:rPr>
                        <w:t>A</w:t>
                      </w:r>
                      <w:r w:rsidRPr="00FE0486">
                        <w:rPr>
                          <w:sz w:val="22"/>
                        </w:rPr>
                        <w:t>192.168.0.1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6EC01" wp14:editId="3498B084">
                <wp:simplePos x="0" y="0"/>
                <wp:positionH relativeFrom="column">
                  <wp:posOffset>5001895</wp:posOffset>
                </wp:positionH>
                <wp:positionV relativeFrom="paragraph">
                  <wp:posOffset>491490</wp:posOffset>
                </wp:positionV>
                <wp:extent cx="1600200" cy="666750"/>
                <wp:effectExtent l="0" t="0" r="1905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F82" w:rsidRPr="00FE0486" w:rsidRDefault="00141F82" w:rsidP="00FE0486">
                            <w:pPr>
                              <w:ind w:firstLineChars="0" w:firstLine="0"/>
                              <w:rPr>
                                <w:sz w:val="52"/>
                              </w:rPr>
                            </w:pPr>
                            <w:r w:rsidRPr="00FE0486">
                              <w:rPr>
                                <w:sz w:val="52"/>
                              </w:rPr>
                              <w:t>B</w:t>
                            </w:r>
                            <w:r w:rsidRPr="00FE0486">
                              <w:rPr>
                                <w:sz w:val="32"/>
                              </w:rPr>
                              <w:t>192.168.2.1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6EC01" id="圆角矩形 6" o:spid="_x0000_s1031" style="position:absolute;margin-left:393.85pt;margin-top:38.7pt;width:126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" fillcolor="#a5644e [3205]" strokecolor="#523127 [1605]" strokeweight="2pt">
                <v:textbox>
                  <w:txbxContent>
                    <w:p w:rsidR="00141F82" w:rsidRPr="00FE0486" w:rsidRDefault="00141F82" w:rsidP="00FE0486">
                      <w:pPr>
                        <w:ind w:firstLineChars="0" w:firstLine="0"/>
                        <w:rPr>
                          <w:sz w:val="52"/>
                        </w:rPr>
                      </w:pPr>
                      <w:r w:rsidRPr="00FE0486">
                        <w:rPr>
                          <w:sz w:val="52"/>
                        </w:rPr>
                        <w:t>B</w:t>
                      </w:r>
                      <w:r w:rsidRPr="00FE0486">
                        <w:rPr>
                          <w:sz w:val="32"/>
                        </w:rPr>
                        <w:t>192.168.2.1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87CBC" wp14:editId="20962EC3">
                <wp:simplePos x="0" y="0"/>
                <wp:positionH relativeFrom="column">
                  <wp:posOffset>4112895</wp:posOffset>
                </wp:positionH>
                <wp:positionV relativeFrom="paragraph">
                  <wp:posOffset>605790</wp:posOffset>
                </wp:positionV>
                <wp:extent cx="889000" cy="552450"/>
                <wp:effectExtent l="0" t="19050" r="44450" b="3810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5CF3B" id="右箭头 9" o:spid="_x0000_s1026" type="#_x0000_t13" style="position:absolute;margin-left:323.85pt;margin-top:47.7pt;width:70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" adj="14889" fillcolor="#f0a22e [3204]" strokecolor="#845209 [1604]" strokeweight="2pt"/>
            </w:pict>
          </mc:Fallback>
        </mc:AlternateContent>
      </w:r>
      <w:r w:rsidR="00E72B77">
        <w:tab/>
      </w:r>
    </w:p>
    <w:p w:rsidR="00FE0486" w:rsidRPr="00FE0486" w:rsidRDefault="00FE0486" w:rsidP="00FE0486">
      <w:pPr>
        <w:ind w:firstLine="480"/>
      </w:pPr>
    </w:p>
    <w:p w:rsidR="00FE0486" w:rsidRPr="00FE0486" w:rsidRDefault="00FE0486" w:rsidP="00FE0486">
      <w:pPr>
        <w:ind w:firstLine="480"/>
      </w:pPr>
    </w:p>
    <w:p w:rsidR="00FE0486" w:rsidRDefault="00FE0486" w:rsidP="00FE0486">
      <w:pPr>
        <w:ind w:firstLine="480"/>
      </w:pPr>
    </w:p>
    <w:p w:rsidR="00E72B77" w:rsidRDefault="00FE0486" w:rsidP="00FE0486">
      <w:pPr>
        <w:tabs>
          <w:tab w:val="left" w:pos="7400"/>
        </w:tabs>
        <w:ind w:firstLine="480"/>
      </w:pPr>
      <w:r>
        <w:lastRenderedPageBreak/>
        <w:tab/>
      </w:r>
    </w:p>
    <w:p w:rsidR="00141F82" w:rsidRDefault="00FE0486" w:rsidP="00FE0486">
      <w:pPr>
        <w:pStyle w:val="a0"/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158750</wp:posOffset>
                </wp:positionV>
                <wp:extent cx="7016750" cy="2717800"/>
                <wp:effectExtent l="95250" t="76200" r="107950" b="1587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0" cy="2717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F82" w:rsidRDefault="00141F82" w:rsidP="00FE0486">
                            <w:pPr>
                              <w:ind w:firstLine="48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  <w:r>
                              <w:t>路由</w:t>
                            </w:r>
                          </w:p>
                          <w:p w:rsidR="00141F82" w:rsidRDefault="00141F82" w:rsidP="00FE0486">
                            <w:pPr>
                              <w:pStyle w:val="a0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静态路由相对立的一种</w:t>
                            </w:r>
                            <w:r>
                              <w:rPr>
                                <w:rFonts w:hint="eastAsia"/>
                              </w:rPr>
                              <w:t>路由</w:t>
                            </w:r>
                            <w:r>
                              <w:t>方式，</w:t>
                            </w:r>
                            <w:r>
                              <w:rPr>
                                <w:rFonts w:hint="eastAsia"/>
                              </w:rPr>
                              <w:t>自动选择</w:t>
                            </w:r>
                            <w:r>
                              <w:t>最佳路由进行传递，</w:t>
                            </w:r>
                            <w:r>
                              <w:rPr>
                                <w:rFonts w:hint="eastAsia"/>
                              </w:rPr>
                              <w:t>路由器自动</w:t>
                            </w:r>
                            <w:r>
                              <w:t>和其他路由器交换路由表，</w:t>
                            </w:r>
                            <w:r>
                              <w:rPr>
                                <w:rFonts w:hint="eastAsia"/>
                              </w:rPr>
                              <w:t>并</w:t>
                            </w:r>
                            <w:r>
                              <w:t>基于此</w:t>
                            </w:r>
                            <w:r>
                              <w:rPr>
                                <w:rFonts w:hint="eastAsia"/>
                              </w:rPr>
                              <w:t>建立</w:t>
                            </w:r>
                            <w:r>
                              <w:t>自己的路由表；</w:t>
                            </w: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  <w:r>
                              <w:t>路由机制</w:t>
                            </w:r>
                            <w:r>
                              <w:rPr>
                                <w:rFonts w:hint="eastAsia"/>
                              </w:rPr>
                              <w:t>依赖</w:t>
                            </w:r>
                            <w:r>
                              <w:t>路由器的两个基本功能，</w:t>
                            </w: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路由器</w:t>
                            </w:r>
                            <w:r>
                              <w:t>之间实时的</w:t>
                            </w:r>
                            <w:r>
                              <w:rPr>
                                <w:rFonts w:hint="eastAsia"/>
                              </w:rPr>
                              <w:t>路由</w:t>
                            </w:r>
                            <w:r>
                              <w:t>信息交换，</w:t>
                            </w:r>
                            <w:r>
                              <w:rPr>
                                <w:rFonts w:hint="eastAsia"/>
                              </w:rPr>
                              <w:t>一旦网络</w:t>
                            </w:r>
                            <w:r>
                              <w:t>状况发生改变，路由信息会实时的进行更新；</w:t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路由表</w:t>
                            </w:r>
                            <w:r>
                              <w:t>的维护</w:t>
                            </w:r>
                            <w:r>
                              <w:rPr>
                                <w:rFonts w:hint="eastAsia"/>
                              </w:rPr>
                              <w:t>，根据</w:t>
                            </w:r>
                            <w:r>
                              <w:t>路由算法</w:t>
                            </w:r>
                            <w:r>
                              <w:rPr>
                                <w:rFonts w:hint="eastAsia"/>
                              </w:rPr>
                              <w:t>把收集</w:t>
                            </w:r>
                            <w:r>
                              <w:t>到的信息</w:t>
                            </w:r>
                            <w:r>
                              <w:rPr>
                                <w:rFonts w:hint="eastAsia"/>
                              </w:rPr>
                              <w:t>加工</w:t>
                            </w:r>
                            <w:r>
                              <w:t>成路由表，</w:t>
                            </w:r>
                            <w:r>
                              <w:rPr>
                                <w:rFonts w:hint="eastAsia"/>
                              </w:rPr>
                              <w:t>供</w:t>
                            </w:r>
                            <w:r>
                              <w:t>转发</w:t>
                            </w:r>
                            <w: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报文</w:t>
                            </w:r>
                            <w:r>
                              <w:t>时查阅；</w:t>
                            </w:r>
                            <w:r>
                              <w:rPr>
                                <w:rFonts w:hint="eastAsia"/>
                              </w:rPr>
                              <w:t>其中</w:t>
                            </w:r>
                            <w:r>
                              <w:t>，交换信息的原则和过程依据不同的路由</w:t>
                            </w:r>
                            <w:r>
                              <w:rPr>
                                <w:rFonts w:hint="eastAsia"/>
                              </w:rPr>
                              <w:t>协议是</w:t>
                            </w:r>
                            <w:r>
                              <w:t>不同的，</w:t>
                            </w:r>
                            <w:r>
                              <w:rPr>
                                <w:rFonts w:hint="eastAsia"/>
                              </w:rPr>
                              <w:t>交换</w:t>
                            </w:r>
                            <w:r>
                              <w:t>路由信息的最终目的是</w:t>
                            </w: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路由表找到一条转发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最佳路径，其中，考虑的因素为</w:t>
                            </w: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  <w:r>
                              <w:t>的路由节点数，</w:t>
                            </w: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传输费用，带宽等；</w:t>
                            </w:r>
                          </w:p>
                          <w:p w:rsidR="00141F82" w:rsidRPr="00FE0486" w:rsidRDefault="00141F82" w:rsidP="00FE0486">
                            <w:pPr>
                              <w:pStyle w:val="a0"/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常见</w:t>
                            </w:r>
                            <w:r>
                              <w:t>的路由协议有</w:t>
                            </w:r>
                            <w:r>
                              <w:rPr>
                                <w:rFonts w:hint="eastAsia"/>
                              </w:rPr>
                              <w:t>RIP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OS</w:t>
                            </w:r>
                            <w:r>
                              <w:t>PF</w:t>
                            </w:r>
                            <w:r>
                              <w:rPr>
                                <w:rFonts w:hint="eastAsia"/>
                              </w:rPr>
                              <w:t>等</w:t>
                            </w:r>
                            <w: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2" style="position:absolute;left:0;text-align:left;margin-left:31.85pt;margin-top:12.5pt;width:552.5pt;height:21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" fillcolor="#a89d7f [2968]" strokecolor="#a19574 [3208]">
                <v:fill color2="#665d45 [1992]" rotate="t" focusposition=".5,.5" focussize="" colors="0 #b8a77a;9830f #b7a679;40632f #a39264;63570f #918155;1 #8e7e50" focus="100%" type="gradientRadial"/>
                <v:shadow on="t" color="black" opacity="28270f" origin=",.5" offset="0"/>
                <v:textbox>
                  <w:txbxContent>
                    <w:p w:rsidR="00141F82" w:rsidRDefault="00141F82" w:rsidP="00FE0486">
                      <w:pPr>
                        <w:ind w:firstLine="480"/>
                        <w:jc w:val="center"/>
                      </w:pPr>
                      <w:r>
                        <w:rPr>
                          <w:rFonts w:hint="eastAsia"/>
                        </w:rPr>
                        <w:t>动态</w:t>
                      </w:r>
                      <w:r>
                        <w:t>路由</w:t>
                      </w:r>
                    </w:p>
                    <w:p w:rsidR="00141F82" w:rsidRDefault="00141F82" w:rsidP="00FE0486">
                      <w:pPr>
                        <w:pStyle w:val="a0"/>
                        <w:ind w:firstLine="480"/>
                      </w:pPr>
                      <w:r>
                        <w:rPr>
                          <w:rFonts w:hint="eastAsia"/>
                        </w:rPr>
                        <w:t>和</w:t>
                      </w:r>
                      <w:r>
                        <w:t>静态路由相对立的一种</w:t>
                      </w:r>
                      <w:r>
                        <w:rPr>
                          <w:rFonts w:hint="eastAsia"/>
                        </w:rPr>
                        <w:t>路由</w:t>
                      </w:r>
                      <w:r>
                        <w:t>方式，</w:t>
                      </w:r>
                      <w:r>
                        <w:rPr>
                          <w:rFonts w:hint="eastAsia"/>
                        </w:rPr>
                        <w:t>自动选择</w:t>
                      </w:r>
                      <w:r>
                        <w:t>最佳路由进行传递，</w:t>
                      </w:r>
                      <w:r>
                        <w:rPr>
                          <w:rFonts w:hint="eastAsia"/>
                        </w:rPr>
                        <w:t>路由器自动</w:t>
                      </w:r>
                      <w:r>
                        <w:t>和其他路由器交换路由表，</w:t>
                      </w:r>
                      <w:r>
                        <w:rPr>
                          <w:rFonts w:hint="eastAsia"/>
                        </w:rPr>
                        <w:t>并</w:t>
                      </w:r>
                      <w:r>
                        <w:t>基于此</w:t>
                      </w:r>
                      <w:r>
                        <w:rPr>
                          <w:rFonts w:hint="eastAsia"/>
                        </w:rPr>
                        <w:t>建立</w:t>
                      </w:r>
                      <w:r>
                        <w:t>自己的路由表；</w:t>
                      </w:r>
                      <w:r>
                        <w:rPr>
                          <w:rFonts w:hint="eastAsia"/>
                        </w:rPr>
                        <w:t>动态</w:t>
                      </w:r>
                      <w:r>
                        <w:t>路由机制</w:t>
                      </w:r>
                      <w:r>
                        <w:rPr>
                          <w:rFonts w:hint="eastAsia"/>
                        </w:rPr>
                        <w:t>依赖</w:t>
                      </w:r>
                      <w:r>
                        <w:t>路由器的两个基本功能，</w:t>
                      </w:r>
                      <w:r>
                        <w:rPr>
                          <w:rFonts w:hint="eastAsia"/>
                        </w:rPr>
                        <w:t>一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路由器</w:t>
                      </w:r>
                      <w:r>
                        <w:t>之间实时的</w:t>
                      </w:r>
                      <w:r>
                        <w:rPr>
                          <w:rFonts w:hint="eastAsia"/>
                        </w:rPr>
                        <w:t>路由</w:t>
                      </w:r>
                      <w:r>
                        <w:t>信息交换，</w:t>
                      </w:r>
                      <w:r>
                        <w:rPr>
                          <w:rFonts w:hint="eastAsia"/>
                        </w:rPr>
                        <w:t>一旦网络</w:t>
                      </w:r>
                      <w:r>
                        <w:t>状况发生改变，路由信息会实时的进行更新；</w:t>
                      </w:r>
                      <w:r>
                        <w:rPr>
                          <w:rFonts w:hint="eastAsia"/>
                        </w:rPr>
                        <w:t>二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路由表</w:t>
                      </w:r>
                      <w:r>
                        <w:t>的维护</w:t>
                      </w:r>
                      <w:r>
                        <w:rPr>
                          <w:rFonts w:hint="eastAsia"/>
                        </w:rPr>
                        <w:t>，根据</w:t>
                      </w:r>
                      <w:r>
                        <w:t>路由算法</w:t>
                      </w:r>
                      <w:r>
                        <w:rPr>
                          <w:rFonts w:hint="eastAsia"/>
                        </w:rPr>
                        <w:t>把收集</w:t>
                      </w:r>
                      <w:r>
                        <w:t>到的信息</w:t>
                      </w:r>
                      <w:r>
                        <w:rPr>
                          <w:rFonts w:hint="eastAsia"/>
                        </w:rPr>
                        <w:t>加工</w:t>
                      </w:r>
                      <w:r>
                        <w:t>成路由表，</w:t>
                      </w:r>
                      <w:r>
                        <w:rPr>
                          <w:rFonts w:hint="eastAsia"/>
                        </w:rPr>
                        <w:t>供</w:t>
                      </w:r>
                      <w:r>
                        <w:t>转发</w:t>
                      </w:r>
                      <w:r>
                        <w:t>ip</w:t>
                      </w:r>
                      <w:r>
                        <w:rPr>
                          <w:rFonts w:hint="eastAsia"/>
                        </w:rPr>
                        <w:t>报文</w:t>
                      </w:r>
                      <w:r>
                        <w:t>时查阅；</w:t>
                      </w:r>
                      <w:r>
                        <w:rPr>
                          <w:rFonts w:hint="eastAsia"/>
                        </w:rPr>
                        <w:t>其中</w:t>
                      </w:r>
                      <w:r>
                        <w:t>，交换信息的原则和过程依据不同的路由</w:t>
                      </w:r>
                      <w:r>
                        <w:rPr>
                          <w:rFonts w:hint="eastAsia"/>
                        </w:rPr>
                        <w:t>协议是</w:t>
                      </w:r>
                      <w:r>
                        <w:t>不同的，</w:t>
                      </w:r>
                      <w:r>
                        <w:rPr>
                          <w:rFonts w:hint="eastAsia"/>
                        </w:rPr>
                        <w:t>交换</w:t>
                      </w:r>
                      <w:r>
                        <w:t>路由信息的最终目的是</w:t>
                      </w: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路由表找到一条转发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最佳路径，其中，考虑的因素为</w:t>
                      </w:r>
                      <w:r>
                        <w:rPr>
                          <w:rFonts w:hint="eastAsia"/>
                        </w:rPr>
                        <w:t>包含</w:t>
                      </w:r>
                      <w:r>
                        <w:t>的路由节点数，</w:t>
                      </w: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传输费用，带宽等；</w:t>
                      </w:r>
                    </w:p>
                    <w:p w:rsidR="00141F82" w:rsidRPr="00FE0486" w:rsidRDefault="00141F82" w:rsidP="00FE0486">
                      <w:pPr>
                        <w:pStyle w:val="a0"/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常见</w:t>
                      </w:r>
                      <w:r>
                        <w:t>的路由协议有</w:t>
                      </w:r>
                      <w:r>
                        <w:rPr>
                          <w:rFonts w:hint="eastAsia"/>
                        </w:rPr>
                        <w:t>RIP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OS</w:t>
                      </w:r>
                      <w:r>
                        <w:t>PF</w:t>
                      </w:r>
                      <w:r>
                        <w:rPr>
                          <w:rFonts w:hint="eastAsia"/>
                        </w:rPr>
                        <w:t>等</w:t>
                      </w:r>
                      <w:r>
                        <w:t>；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1F82" w:rsidRPr="00141F82" w:rsidRDefault="00141F82" w:rsidP="00141F82">
      <w:pPr>
        <w:ind w:firstLine="480"/>
      </w:pPr>
    </w:p>
    <w:p w:rsidR="00141F82" w:rsidRPr="00141F82" w:rsidRDefault="00141F82" w:rsidP="00141F82">
      <w:pPr>
        <w:ind w:firstLine="480"/>
      </w:pPr>
    </w:p>
    <w:p w:rsidR="00141F82" w:rsidRPr="00141F82" w:rsidRDefault="00141F82" w:rsidP="00141F82">
      <w:pPr>
        <w:ind w:firstLine="480"/>
      </w:pPr>
    </w:p>
    <w:p w:rsidR="00141F82" w:rsidRPr="00141F82" w:rsidRDefault="00141F82" w:rsidP="00141F82">
      <w:pPr>
        <w:ind w:firstLine="480"/>
      </w:pPr>
    </w:p>
    <w:p w:rsidR="00141F82" w:rsidRPr="00141F82" w:rsidRDefault="00141F82" w:rsidP="00141F82">
      <w:pPr>
        <w:ind w:firstLine="480"/>
      </w:pPr>
    </w:p>
    <w:p w:rsidR="00141F82" w:rsidRPr="00141F82" w:rsidRDefault="00141F82" w:rsidP="00141F82">
      <w:pPr>
        <w:ind w:firstLine="480"/>
      </w:pPr>
    </w:p>
    <w:p w:rsidR="00141F82" w:rsidRPr="00141F82" w:rsidRDefault="00141F82" w:rsidP="00141F82">
      <w:pPr>
        <w:ind w:firstLine="480"/>
      </w:pPr>
    </w:p>
    <w:p w:rsidR="00141F82" w:rsidRDefault="00141F82" w:rsidP="00141F82">
      <w:pPr>
        <w:tabs>
          <w:tab w:val="left" w:pos="2430"/>
        </w:tabs>
        <w:ind w:firstLine="480"/>
      </w:pPr>
      <w:r>
        <w:tab/>
      </w:r>
    </w:p>
    <w:p w:rsidR="00141F82" w:rsidRDefault="00141F82" w:rsidP="00141F82">
      <w:pPr>
        <w:ind w:firstLine="480"/>
      </w:pPr>
      <w:r>
        <w:rPr>
          <w:rFonts w:hint="eastAsia"/>
        </w:rPr>
        <w:t>在这一层</w:t>
      </w:r>
      <w:r>
        <w:t>中，最重要的协议是</w:t>
      </w:r>
      <w:r>
        <w:t>ip</w:t>
      </w:r>
      <w:r>
        <w:t>协议，以及</w:t>
      </w:r>
      <w:r>
        <w:rPr>
          <w:rFonts w:hint="eastAsia"/>
        </w:rPr>
        <w:t>和</w:t>
      </w:r>
      <w:r>
        <w:t>ip</w:t>
      </w:r>
      <w:r>
        <w:t>协议配套的</w:t>
      </w:r>
      <w:r>
        <w:t>ARP</w:t>
      </w:r>
      <w:r>
        <w:t>协议（</w:t>
      </w:r>
      <w:r>
        <w:rPr>
          <w:rFonts w:hint="eastAsia"/>
        </w:rPr>
        <w:t>地址解析</w:t>
      </w:r>
      <w:r>
        <w:t>）</w:t>
      </w:r>
      <w:r>
        <w:rPr>
          <w:rFonts w:hint="eastAsia"/>
        </w:rPr>
        <w:t>，</w:t>
      </w:r>
      <w:r>
        <w:t>RARP</w:t>
      </w:r>
      <w:r>
        <w:rPr>
          <w:rFonts w:hint="eastAsia"/>
        </w:rPr>
        <w:t>（反</w:t>
      </w:r>
      <w:r>
        <w:t>地址解析协议</w:t>
      </w:r>
      <w:r>
        <w:rPr>
          <w:rFonts w:hint="eastAsia"/>
        </w:rPr>
        <w:t>），</w:t>
      </w:r>
      <w:r>
        <w:t>ICMP</w:t>
      </w:r>
      <w:r>
        <w:t>协议（</w:t>
      </w:r>
      <w:r>
        <w:rPr>
          <w:rFonts w:hint="eastAsia"/>
        </w:rPr>
        <w:t>因特网</w:t>
      </w:r>
      <w:r>
        <w:t>报文协议）</w:t>
      </w:r>
      <w:r>
        <w:rPr>
          <w:rFonts w:hint="eastAsia"/>
        </w:rPr>
        <w:t>，</w:t>
      </w:r>
      <w:r>
        <w:t>IGMP</w:t>
      </w:r>
      <w:r>
        <w:t>（</w:t>
      </w:r>
      <w:r>
        <w:rPr>
          <w:rFonts w:hint="eastAsia"/>
        </w:rPr>
        <w:t>因特网</w:t>
      </w:r>
      <w:r>
        <w:t>组管理协议）</w:t>
      </w:r>
    </w:p>
    <w:p w:rsidR="00385103" w:rsidRPr="00385103" w:rsidRDefault="00385103" w:rsidP="00385103">
      <w:pPr>
        <w:pStyle w:val="a0"/>
        <w:ind w:firstLine="480"/>
        <w:rPr>
          <w:rFonts w:hint="eastAsia"/>
        </w:rPr>
      </w:pPr>
    </w:p>
    <w:p w:rsidR="00FE0486" w:rsidRDefault="00A0615F" w:rsidP="00A0615F">
      <w:pPr>
        <w:pStyle w:val="2"/>
        <w:ind w:firstLine="700"/>
      </w:pPr>
      <w:r>
        <w:rPr>
          <w:rFonts w:hint="eastAsia"/>
        </w:rPr>
        <w:t>传输层</w:t>
      </w:r>
    </w:p>
    <w:p w:rsidR="00A0615F" w:rsidRDefault="00A0615F" w:rsidP="00A0615F">
      <w:pPr>
        <w:ind w:firstLine="480"/>
        <w:rPr>
          <w:rFonts w:hint="eastAsia"/>
        </w:rPr>
      </w:pPr>
      <w:r>
        <w:rPr>
          <w:rFonts w:hint="eastAsia"/>
        </w:rPr>
        <w:t>它</w:t>
      </w:r>
      <w:r>
        <w:t>是七层中最</w:t>
      </w:r>
      <w:r>
        <w:rPr>
          <w:rFonts w:hint="eastAsia"/>
        </w:rPr>
        <w:t>重要</w:t>
      </w:r>
      <w:r>
        <w:t>的一层，提供对上面三层的</w:t>
      </w:r>
      <w:r>
        <w:rPr>
          <w:rFonts w:hint="eastAsia"/>
        </w:rPr>
        <w:t>可靠</w:t>
      </w:r>
      <w:r>
        <w:t>的传输服务，对下面三层提供</w:t>
      </w:r>
      <w:r>
        <w:rPr>
          <w:rFonts w:hint="eastAsia"/>
        </w:rPr>
        <w:t>可靠</w:t>
      </w:r>
      <w:r>
        <w:t>的目的站点信息；</w:t>
      </w:r>
      <w:r>
        <w:rPr>
          <w:rFonts w:hint="eastAsia"/>
        </w:rPr>
        <w:t>负责</w:t>
      </w:r>
      <w:r>
        <w:t>总体的控制和数据传输的一层；</w:t>
      </w:r>
      <w:r w:rsidR="00B81855">
        <w:rPr>
          <w:rFonts w:hint="eastAsia"/>
        </w:rPr>
        <w:t>上面</w:t>
      </w:r>
      <w:r w:rsidR="00B81855">
        <w:t>三层负责</w:t>
      </w:r>
      <w:r w:rsidR="00B81855">
        <w:rPr>
          <w:rFonts w:hint="eastAsia"/>
        </w:rPr>
        <w:t>信息</w:t>
      </w:r>
      <w:r w:rsidR="00B81855">
        <w:t>处理，下面三层负责</w:t>
      </w:r>
      <w:r w:rsidR="00B81855">
        <w:rPr>
          <w:rFonts w:hint="eastAsia"/>
        </w:rPr>
        <w:t>网络</w:t>
      </w:r>
      <w:r w:rsidR="00B81855">
        <w:t>通信</w:t>
      </w:r>
      <w:r w:rsidR="00B81855">
        <w:rPr>
          <w:rFonts w:hint="eastAsia"/>
        </w:rPr>
        <w:t>；下三层</w:t>
      </w:r>
      <w:r w:rsidR="00B81855">
        <w:t>所负责的通信用户无法控制，而</w:t>
      </w:r>
      <w:r w:rsidR="00B81855">
        <w:rPr>
          <w:rFonts w:hint="eastAsia"/>
        </w:rPr>
        <w:t>网络</w:t>
      </w:r>
      <w:r w:rsidR="00B81855">
        <w:t>层</w:t>
      </w:r>
      <w:r w:rsidR="00B81855">
        <w:rPr>
          <w:rFonts w:hint="eastAsia"/>
        </w:rPr>
        <w:t>不一定</w:t>
      </w:r>
      <w:r w:rsidR="00B81855">
        <w:t>能保证服务的可靠，所以加一层</w:t>
      </w:r>
      <w:r w:rsidR="00B81855">
        <w:rPr>
          <w:rFonts w:hint="eastAsia"/>
        </w:rPr>
        <w:t>以</w:t>
      </w:r>
      <w:r w:rsidR="00B81855">
        <w:t>改善传输质量；</w:t>
      </w:r>
      <w:r w:rsidR="00B81855">
        <w:rPr>
          <w:rFonts w:hint="eastAsia"/>
        </w:rPr>
        <w:t>对于</w:t>
      </w:r>
      <w:r w:rsidR="00B81855">
        <w:t>上三层，因为有了传输层，不必考虑</w:t>
      </w:r>
      <w:r w:rsidR="00B81855">
        <w:rPr>
          <w:rFonts w:hint="eastAsia"/>
        </w:rPr>
        <w:t>数据</w:t>
      </w:r>
      <w:r w:rsidR="00B81855">
        <w:t>通信和</w:t>
      </w:r>
      <w:r w:rsidR="00B81855">
        <w:rPr>
          <w:rFonts w:hint="eastAsia"/>
        </w:rPr>
        <w:t>不可靠的</w:t>
      </w:r>
      <w:r w:rsidR="00B81855">
        <w:t>数据传输的</w:t>
      </w:r>
      <w:r w:rsidR="00B81855">
        <w:rPr>
          <w:rFonts w:hint="eastAsia"/>
        </w:rPr>
        <w:t>问题；</w:t>
      </w:r>
    </w:p>
    <w:p w:rsidR="00A0615F" w:rsidRDefault="00A0615F" w:rsidP="00A0615F">
      <w:pPr>
        <w:pStyle w:val="a0"/>
        <w:ind w:firstLine="480"/>
      </w:pPr>
      <w:r>
        <w:rPr>
          <w:rFonts w:hint="eastAsia"/>
        </w:rPr>
        <w:t>传输层</w:t>
      </w:r>
      <w:r>
        <w:t>也叫运输层，一般</w:t>
      </w:r>
      <w:r>
        <w:rPr>
          <w:rFonts w:hint="eastAsia"/>
        </w:rPr>
        <w:t>经历</w:t>
      </w:r>
      <w:r>
        <w:t>三个阶段：</w:t>
      </w:r>
      <w:r>
        <w:rPr>
          <w:rFonts w:hint="eastAsia"/>
        </w:rPr>
        <w:t>传输</w:t>
      </w:r>
      <w:r>
        <w:t>链接建立阶段，</w:t>
      </w:r>
      <w:r>
        <w:rPr>
          <w:rFonts w:hint="eastAsia"/>
        </w:rPr>
        <w:t>数据</w:t>
      </w:r>
      <w:r>
        <w:t>传送阶段，</w:t>
      </w:r>
      <w:r>
        <w:rPr>
          <w:rFonts w:hint="eastAsia"/>
        </w:rPr>
        <w:t>传输</w:t>
      </w:r>
      <w:r>
        <w:t>连接释放阶段</w:t>
      </w:r>
      <w:r>
        <w:rPr>
          <w:rFonts w:hint="eastAsia"/>
        </w:rPr>
        <w:t>，</w:t>
      </w:r>
      <w:r>
        <w:t>才算完成了一个完整</w:t>
      </w:r>
      <w:r w:rsidR="00BE2105">
        <w:rPr>
          <w:rFonts w:hint="eastAsia"/>
        </w:rPr>
        <w:t>；</w:t>
      </w:r>
      <w:r w:rsidR="00BE2105">
        <w:t>网络层负责将数据包从</w:t>
      </w:r>
      <w:r w:rsidR="00BE2105">
        <w:rPr>
          <w:rFonts w:hint="eastAsia"/>
        </w:rPr>
        <w:t>源地址</w:t>
      </w:r>
      <w:r w:rsidR="00BE2105">
        <w:t>发送到目的地址，而传输层负责将数据包送到相应的</w:t>
      </w:r>
      <w:r w:rsidR="00BE2105">
        <w:rPr>
          <w:rFonts w:hint="eastAsia"/>
        </w:rPr>
        <w:t>端口</w:t>
      </w:r>
      <w:r w:rsidR="00BE2105">
        <w:t>上</w:t>
      </w:r>
    </w:p>
    <w:p w:rsidR="00BE2105" w:rsidRDefault="00BE2105" w:rsidP="00A0615F">
      <w:pPr>
        <w:pStyle w:val="a0"/>
        <w:ind w:firstLine="480"/>
      </w:pPr>
    </w:p>
    <w:tbl>
      <w:tblPr>
        <w:tblStyle w:val="af6"/>
        <w:tblW w:w="0" w:type="auto"/>
        <w:shd w:val="clear" w:color="auto" w:fill="7B4A3A" w:themeFill="accent2" w:themeFillShade="BF"/>
        <w:tblLook w:val="04A0" w:firstRow="1" w:lastRow="0" w:firstColumn="1" w:lastColumn="0" w:noHBand="0" w:noVBand="1"/>
      </w:tblPr>
      <w:tblGrid>
        <w:gridCol w:w="5817"/>
      </w:tblGrid>
      <w:tr w:rsidR="00BE2105" w:rsidTr="00BE2105">
        <w:trPr>
          <w:trHeight w:val="573"/>
        </w:trPr>
        <w:tc>
          <w:tcPr>
            <w:tcW w:w="5817" w:type="dxa"/>
            <w:shd w:val="clear" w:color="auto" w:fill="7B4A3A" w:themeFill="accent2" w:themeFillShade="BF"/>
          </w:tcPr>
          <w:p w:rsidR="00BE2105" w:rsidRDefault="00BE2105" w:rsidP="00BE2105">
            <w:pPr>
              <w:pStyle w:val="a5"/>
              <w:ind w:firstLine="10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传输层</w:t>
            </w:r>
            <w:r>
              <w:t>的基本功能</w:t>
            </w:r>
          </w:p>
        </w:tc>
      </w:tr>
      <w:tr w:rsidR="00BE2105" w:rsidTr="00BE2105">
        <w:trPr>
          <w:trHeight w:val="437"/>
        </w:trPr>
        <w:tc>
          <w:tcPr>
            <w:tcW w:w="5817" w:type="dxa"/>
            <w:shd w:val="clear" w:color="auto" w:fill="7B4A3A" w:themeFill="accent2" w:themeFillShade="BF"/>
          </w:tcPr>
          <w:p w:rsidR="00BE2105" w:rsidRDefault="00BE2105" w:rsidP="00BE210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分割重组</w:t>
            </w:r>
            <w:r>
              <w:t>数据</w:t>
            </w:r>
          </w:p>
        </w:tc>
      </w:tr>
      <w:tr w:rsidR="00BE2105" w:rsidTr="00BE2105">
        <w:trPr>
          <w:trHeight w:val="437"/>
        </w:trPr>
        <w:tc>
          <w:tcPr>
            <w:tcW w:w="5817" w:type="dxa"/>
            <w:shd w:val="clear" w:color="auto" w:fill="7B4A3A" w:themeFill="accent2" w:themeFillShade="BF"/>
          </w:tcPr>
          <w:p w:rsidR="00BE2105" w:rsidRDefault="00BE2105" w:rsidP="00BE210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t>端口号寻址</w:t>
            </w:r>
          </w:p>
        </w:tc>
      </w:tr>
      <w:tr w:rsidR="00BE2105" w:rsidTr="00BE2105">
        <w:trPr>
          <w:trHeight w:val="437"/>
        </w:trPr>
        <w:tc>
          <w:tcPr>
            <w:tcW w:w="5817" w:type="dxa"/>
            <w:shd w:val="clear" w:color="auto" w:fill="7B4A3A" w:themeFill="accent2" w:themeFillShade="BF"/>
          </w:tcPr>
          <w:p w:rsidR="00BE2105" w:rsidRDefault="00BE2105" w:rsidP="00BE210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>
              <w:t>管理</w:t>
            </w:r>
          </w:p>
        </w:tc>
      </w:tr>
      <w:tr w:rsidR="00BE2105" w:rsidTr="00BE2105">
        <w:trPr>
          <w:trHeight w:val="135"/>
        </w:trPr>
        <w:tc>
          <w:tcPr>
            <w:tcW w:w="5817" w:type="dxa"/>
            <w:shd w:val="clear" w:color="auto" w:fill="7B4A3A" w:themeFill="accent2" w:themeFillShade="BF"/>
          </w:tcPr>
          <w:p w:rsidR="00BE2105" w:rsidRDefault="00BE2105" w:rsidP="00BE210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差错</w:t>
            </w:r>
            <w:r>
              <w:t>控制和流量控制</w:t>
            </w:r>
          </w:p>
        </w:tc>
      </w:tr>
    </w:tbl>
    <w:p w:rsidR="000A2731" w:rsidRDefault="00BE2105" w:rsidP="00A0615F">
      <w:pPr>
        <w:pStyle w:val="a0"/>
        <w:ind w:firstLine="480"/>
      </w:pPr>
      <w:r>
        <w:rPr>
          <w:rFonts w:hint="eastAsia"/>
        </w:rPr>
        <w:t>典型</w:t>
      </w:r>
      <w:r>
        <w:t>的</w:t>
      </w:r>
      <w:r>
        <w:rPr>
          <w:rFonts w:hint="eastAsia"/>
        </w:rPr>
        <w:t>传输层网络</w:t>
      </w:r>
      <w:r>
        <w:t>协议，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:rsidR="000A2731" w:rsidRDefault="000A2731" w:rsidP="000A2731">
      <w:pPr>
        <w:ind w:firstLine="480"/>
      </w:pPr>
      <w:r>
        <w:br w:type="page"/>
      </w:r>
    </w:p>
    <w:p w:rsidR="00BE2105" w:rsidRDefault="000A2731" w:rsidP="000A2731">
      <w:pPr>
        <w:pStyle w:val="2"/>
        <w:ind w:firstLine="700"/>
      </w:pPr>
      <w:r>
        <w:rPr>
          <w:rFonts w:hint="eastAsia"/>
        </w:rPr>
        <w:lastRenderedPageBreak/>
        <w:t>会话</w:t>
      </w:r>
      <w:r>
        <w:t>层</w:t>
      </w:r>
    </w:p>
    <w:p w:rsidR="000A2731" w:rsidRDefault="000A2731" w:rsidP="000A2731">
      <w:pPr>
        <w:ind w:firstLine="480"/>
      </w:pPr>
      <w:r>
        <w:rPr>
          <w:rFonts w:hint="eastAsia"/>
        </w:rPr>
        <w:t>利用</w:t>
      </w:r>
      <w:r>
        <w:t>传输层建立起来的会话，在应用之间建立</w:t>
      </w:r>
      <w:r>
        <w:rPr>
          <w:rFonts w:hint="eastAsia"/>
        </w:rPr>
        <w:t>和</w:t>
      </w:r>
      <w:r>
        <w:t>维持会话</w:t>
      </w:r>
      <w:r>
        <w:rPr>
          <w:rFonts w:hint="eastAsia"/>
        </w:rPr>
        <w:t>，</w:t>
      </w:r>
      <w:r>
        <w:t>并使会话同步；</w:t>
      </w:r>
      <w:r>
        <w:rPr>
          <w:rFonts w:hint="eastAsia"/>
        </w:rPr>
        <w:t>会话层</w:t>
      </w:r>
      <w:r>
        <w:t>使用</w:t>
      </w:r>
      <w:r>
        <w:rPr>
          <w:rFonts w:hint="eastAsia"/>
        </w:rPr>
        <w:t>校验</w:t>
      </w:r>
      <w:r>
        <w:t>点</w:t>
      </w:r>
      <w:r>
        <w:rPr>
          <w:rFonts w:hint="eastAsia"/>
        </w:rPr>
        <w:t>可使</w:t>
      </w:r>
      <w:r>
        <w:t>通信</w:t>
      </w:r>
      <w:r>
        <w:rPr>
          <w:rFonts w:hint="eastAsia"/>
        </w:rPr>
        <w:t>失效</w:t>
      </w:r>
      <w:r>
        <w:t>时</w:t>
      </w:r>
      <w:r>
        <w:rPr>
          <w:rFonts w:hint="eastAsia"/>
        </w:rPr>
        <w:t>从</w:t>
      </w:r>
      <w:r>
        <w:t>校验点恢复通信；</w:t>
      </w:r>
      <w:r>
        <w:rPr>
          <w:rFonts w:hint="eastAsia"/>
        </w:rPr>
        <w:t>所谓</w:t>
      </w:r>
      <w:r>
        <w:t>端点续传的方式，就是在这一层进行</w:t>
      </w:r>
      <w:r>
        <w:rPr>
          <w:rFonts w:hint="eastAsia"/>
        </w:rPr>
        <w:t>的</w:t>
      </w:r>
      <w:r>
        <w:t>；会话层会在</w:t>
      </w:r>
      <w:r>
        <w:rPr>
          <w:rFonts w:hint="eastAsia"/>
        </w:rPr>
        <w:t>数据中</w:t>
      </w:r>
      <w:r>
        <w:t>设置插入点，</w:t>
      </w:r>
      <w:r>
        <w:rPr>
          <w:rFonts w:hint="eastAsia"/>
        </w:rPr>
        <w:t>每次</w:t>
      </w:r>
      <w:r>
        <w:t>网络出现故障后，</w:t>
      </w:r>
      <w:r>
        <w:rPr>
          <w:rFonts w:hint="eastAsia"/>
        </w:rPr>
        <w:t>仅仅</w:t>
      </w:r>
      <w:r>
        <w:t>重传最后一个</w:t>
      </w:r>
      <w:r>
        <w:rPr>
          <w:rFonts w:hint="eastAsia"/>
        </w:rPr>
        <w:t>同步点</w:t>
      </w:r>
      <w:r>
        <w:t>的数据</w:t>
      </w:r>
      <w:r>
        <w:rPr>
          <w:rFonts w:hint="eastAsia"/>
        </w:rPr>
        <w:t>；</w:t>
      </w:r>
    </w:p>
    <w:p w:rsidR="00D24136" w:rsidRDefault="00D24136" w:rsidP="000A2731">
      <w:pPr>
        <w:pStyle w:val="a0"/>
        <w:ind w:firstLine="480"/>
      </w:pPr>
    </w:p>
    <w:p w:rsidR="00D24136" w:rsidRDefault="00D24136" w:rsidP="000A2731">
      <w:pPr>
        <w:pStyle w:val="a0"/>
        <w:ind w:firstLine="480"/>
      </w:pPr>
    </w:p>
    <w:p w:rsidR="00D24136" w:rsidRDefault="00D24136" w:rsidP="00D24136">
      <w:pPr>
        <w:pStyle w:val="2"/>
        <w:ind w:firstLine="700"/>
      </w:pPr>
      <w:r>
        <w:rPr>
          <w:rFonts w:hint="eastAsia"/>
        </w:rPr>
        <w:t>表示层</w:t>
      </w:r>
    </w:p>
    <w:p w:rsidR="00D24136" w:rsidRDefault="00D24136" w:rsidP="00D24136">
      <w:pPr>
        <w:ind w:firstLine="480"/>
      </w:pPr>
      <w:r>
        <w:rPr>
          <w:rFonts w:hint="eastAsia"/>
        </w:rPr>
        <w:t>这一层</w:t>
      </w:r>
      <w:r>
        <w:t>负责对传送过来的数据进行解码，</w:t>
      </w:r>
      <w:r>
        <w:rPr>
          <w:rFonts w:hint="eastAsia"/>
        </w:rPr>
        <w:t>解密</w:t>
      </w:r>
      <w:r>
        <w:t>，字符</w:t>
      </w:r>
      <w:r>
        <w:rPr>
          <w:rFonts w:hint="eastAsia"/>
        </w:rPr>
        <w:t>转换</w:t>
      </w:r>
      <w:r>
        <w:t>等操作</w:t>
      </w:r>
      <w:r>
        <w:rPr>
          <w:rFonts w:hint="eastAsia"/>
        </w:rPr>
        <w:t>，</w:t>
      </w:r>
      <w:r>
        <w:t>它负责消除不同系统之间</w:t>
      </w:r>
      <w:r>
        <w:rPr>
          <w:rFonts w:hint="eastAsia"/>
        </w:rPr>
        <w:t>由于</w:t>
      </w:r>
      <w:r>
        <w:t>处理数据的方法不同所造成的障碍；</w:t>
      </w:r>
      <w:r>
        <w:rPr>
          <w:rFonts w:hint="eastAsia"/>
        </w:rPr>
        <w:t>对于</w:t>
      </w:r>
      <w:r>
        <w:t>图片的编码，解码，</w:t>
      </w:r>
      <w:r>
        <w:rPr>
          <w:rFonts w:hint="eastAsia"/>
        </w:rPr>
        <w:t>压缩包</w:t>
      </w:r>
      <w:r>
        <w:t>的压缩，解压等都在这一层完成；</w:t>
      </w:r>
    </w:p>
    <w:p w:rsidR="00D24136" w:rsidRDefault="00D24136" w:rsidP="00D24136">
      <w:pPr>
        <w:pStyle w:val="a0"/>
        <w:ind w:firstLine="480"/>
      </w:pPr>
      <w:r>
        <w:rPr>
          <w:rFonts w:hint="eastAsia"/>
        </w:rPr>
        <w:t>表示层</w:t>
      </w:r>
      <w:r>
        <w:t>的加密是</w:t>
      </w:r>
      <w:r>
        <w:t>“</w:t>
      </w:r>
      <w:r>
        <w:rPr>
          <w:rFonts w:hint="eastAsia"/>
        </w:rPr>
        <w:t>端到端</w:t>
      </w:r>
      <w:r>
        <w:t>加密</w:t>
      </w:r>
      <w:r>
        <w:t>”</w:t>
      </w:r>
      <w:r>
        <w:rPr>
          <w:rFonts w:hint="eastAsia"/>
        </w:rPr>
        <w:t>，</w:t>
      </w:r>
      <w:r>
        <w:t>即在数据包在发送前已经被加密，传送的是不可读的加密版本；</w:t>
      </w:r>
      <w:r w:rsidR="00E84A23">
        <w:rPr>
          <w:rFonts w:hint="eastAsia"/>
        </w:rPr>
        <w:t>而</w:t>
      </w:r>
      <w:r w:rsidR="00E84A23">
        <w:t>链路加密在下三层进行；</w:t>
      </w:r>
    </w:p>
    <w:p w:rsidR="00E84A23" w:rsidRDefault="00E84A23" w:rsidP="00D24136">
      <w:pPr>
        <w:pStyle w:val="a0"/>
        <w:ind w:firstLine="480"/>
      </w:pPr>
    </w:p>
    <w:p w:rsidR="00E84A23" w:rsidRDefault="00E84A23" w:rsidP="00E84A23">
      <w:pPr>
        <w:pStyle w:val="2"/>
        <w:ind w:firstLine="700"/>
      </w:pPr>
      <w:r>
        <w:rPr>
          <w:rFonts w:hint="eastAsia"/>
        </w:rPr>
        <w:t>应用</w:t>
      </w:r>
      <w:r>
        <w:t>层</w:t>
      </w:r>
    </w:p>
    <w:p w:rsidR="00E84A23" w:rsidRDefault="00E84A23" w:rsidP="00E84A23">
      <w:pPr>
        <w:ind w:firstLine="480"/>
      </w:pPr>
      <w:r>
        <w:rPr>
          <w:rFonts w:hint="eastAsia"/>
        </w:rPr>
        <w:t>提供</w:t>
      </w:r>
      <w:r>
        <w:t>网络服务，</w:t>
      </w:r>
      <w:r>
        <w:rPr>
          <w:rFonts w:hint="eastAsia"/>
        </w:rPr>
        <w:t>实现</w:t>
      </w:r>
      <w:r>
        <w:t>多个系统的应用程序之间的通信，比如</w:t>
      </w:r>
      <w:r>
        <w:t>web</w:t>
      </w:r>
      <w:r>
        <w:t>浏览器，</w:t>
      </w:r>
      <w:r>
        <w:rPr>
          <w:rFonts w:hint="eastAsia"/>
        </w:rPr>
        <w:t>邮件</w:t>
      </w:r>
      <w:r>
        <w:t>客户端等；</w:t>
      </w:r>
    </w:p>
    <w:p w:rsidR="00E84A23" w:rsidRDefault="00E84A23" w:rsidP="00E84A23">
      <w:pPr>
        <w:pStyle w:val="a0"/>
        <w:ind w:firstLine="480"/>
      </w:pPr>
      <w:r>
        <w:rPr>
          <w:rFonts w:hint="eastAsia"/>
        </w:rPr>
        <w:t>功能</w:t>
      </w:r>
      <w:r>
        <w:t>特</w:t>
      </w:r>
      <w:r>
        <w:rPr>
          <w:rFonts w:hint="eastAsia"/>
        </w:rPr>
        <w:t>点</w:t>
      </w:r>
      <w:r>
        <w:t>：</w:t>
      </w:r>
      <w:r>
        <w:rPr>
          <w:rFonts w:hint="eastAsia"/>
        </w:rPr>
        <w:t>远程</w:t>
      </w:r>
      <w:r>
        <w:t>文件访问和</w:t>
      </w:r>
      <w:r>
        <w:rPr>
          <w:rFonts w:hint="eastAsia"/>
        </w:rPr>
        <w:t>文件</w:t>
      </w:r>
      <w:r>
        <w:t>传输；</w:t>
      </w:r>
      <w:r>
        <w:rPr>
          <w:rFonts w:hint="eastAsia"/>
        </w:rPr>
        <w:t>电子邮件</w:t>
      </w:r>
      <w:r>
        <w:t>；</w:t>
      </w:r>
    </w:p>
    <w:p w:rsidR="00E84A23" w:rsidRDefault="00E84A23" w:rsidP="00E84A23">
      <w:pPr>
        <w:pStyle w:val="a0"/>
        <w:ind w:firstLineChars="15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典型</w:t>
      </w:r>
      <w:r>
        <w:t>的协议：</w:t>
      </w:r>
      <w:r>
        <w:rPr>
          <w:rFonts w:hint="eastAsia"/>
        </w:rPr>
        <w:t>DNS</w:t>
      </w:r>
      <w:r>
        <w:rPr>
          <w:rFonts w:hint="eastAsia"/>
        </w:rPr>
        <w:t>域名</w:t>
      </w:r>
      <w:r>
        <w:t>解析协议</w:t>
      </w:r>
      <w:r>
        <w:rPr>
          <w:rFonts w:hint="eastAsia"/>
        </w:rPr>
        <w:t>；</w:t>
      </w:r>
      <w:r>
        <w:t>http</w:t>
      </w:r>
      <w:r>
        <w:t>协议</w:t>
      </w:r>
      <w:r w:rsidR="00314C37">
        <w:rPr>
          <w:rFonts w:hint="eastAsia"/>
        </w:rPr>
        <w:t>，</w:t>
      </w:r>
      <w:r w:rsidR="00314C37">
        <w:rPr>
          <w:rFonts w:hint="eastAsia"/>
        </w:rPr>
        <w:t>FTP</w:t>
      </w:r>
      <w:r w:rsidR="00314C37">
        <w:rPr>
          <w:rFonts w:hint="eastAsia"/>
        </w:rPr>
        <w:t>协议，</w:t>
      </w:r>
      <w:r w:rsidR="00314C37">
        <w:t>ssh</w:t>
      </w:r>
      <w:r w:rsidR="00314C37">
        <w:t>协议</w:t>
      </w:r>
    </w:p>
    <w:p w:rsidR="00E84A23" w:rsidRPr="00E84A23" w:rsidRDefault="00E84A23" w:rsidP="00E84A23">
      <w:pPr>
        <w:pStyle w:val="a0"/>
        <w:ind w:firstLineChars="15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38735</wp:posOffset>
                </wp:positionV>
                <wp:extent cx="5568950" cy="2051050"/>
                <wp:effectExtent l="0" t="0" r="12700" b="2540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205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A23" w:rsidRDefault="00314C37" w:rsidP="00E84A23">
                            <w:pPr>
                              <w:pStyle w:val="a5"/>
                              <w:ind w:firstLine="1080"/>
                            </w:pPr>
                            <w:r>
                              <w:t xml:space="preserve">   </w:t>
                            </w:r>
                            <w:r w:rsidR="00E84A23">
                              <w:rPr>
                                <w:rFonts w:hint="eastAsia"/>
                              </w:rPr>
                              <w:t>DNS</w:t>
                            </w:r>
                            <w:r w:rsidR="00E84A23">
                              <w:rPr>
                                <w:rFonts w:hint="eastAsia"/>
                              </w:rPr>
                              <w:t>域名</w:t>
                            </w:r>
                            <w:r w:rsidR="00E84A23">
                              <w:t>解析协议</w:t>
                            </w:r>
                          </w:p>
                          <w:p w:rsidR="00E84A23" w:rsidRDefault="00E84A23" w:rsidP="00E84A23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域名</w:t>
                            </w:r>
                            <w:r>
                              <w:t>的长度</w:t>
                            </w:r>
                            <w:r>
                              <w:rPr>
                                <w:rFonts w:hint="eastAsia"/>
                              </w:rPr>
                              <w:t>最大</w:t>
                            </w:r>
                            <w: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63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字符，</w:t>
                            </w:r>
                            <w:r>
                              <w:rPr>
                                <w:rFonts w:hint="eastAsia"/>
                              </w:rPr>
                              <w:t>包括</w:t>
                            </w:r>
                            <w:r>
                              <w:rPr>
                                <w:rFonts w:hint="eastAsia"/>
                              </w:rPr>
                              <w:t>www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com</w:t>
                            </w:r>
                            <w:r>
                              <w:t>等扩展名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同时</w:t>
                            </w:r>
                            <w:r>
                              <w:rPr>
                                <w:rFonts w:hint="eastAsia"/>
                              </w:rPr>
                              <w:t>仅仅</w:t>
                            </w:r>
                            <w:r>
                              <w:t>限于</w:t>
                            </w:r>
                            <w:r>
                              <w:t>ascll</w:t>
                            </w:r>
                            <w:r>
                              <w:t>的一个子集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E84A23" w:rsidRPr="00E84A23" w:rsidRDefault="00E84A23" w:rsidP="00E84A23">
                            <w:pPr>
                              <w:pStyle w:val="a0"/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可以自动将英文地址解析为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t>地址，很早之前，英文地址要加上</w:t>
                            </w:r>
                            <w:r>
                              <w:t>“.”</w:t>
                            </w:r>
                            <w:r>
                              <w:rPr>
                                <w:rFonts w:hint="eastAsia"/>
                              </w:rPr>
                              <w:t>作为</w:t>
                            </w:r>
                            <w:r>
                              <w:t>结尾</w:t>
                            </w:r>
                            <w:r>
                              <w:rPr>
                                <w:rFonts w:hint="eastAsia"/>
                              </w:rPr>
                              <w:t>才会</w:t>
                            </w:r>
                            <w:r>
                              <w:t>被解析，现在，</w:t>
                            </w:r>
                            <w:r>
                              <w:t>dns</w:t>
                            </w:r>
                            <w:r>
                              <w:t>服务器会自动在结尾加上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E84A23" w:rsidRPr="00E84A23" w:rsidRDefault="00E84A23" w:rsidP="00E84A23">
                            <w:pPr>
                              <w:pStyle w:val="a0"/>
                              <w:ind w:firstLine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33" style="position:absolute;left:0;text-align:left;margin-left:23.85pt;margin-top:3.05pt;width:438.5pt;height:1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" fillcolor="#a5644e [3205]" strokecolor="#523127 [1605]" strokeweight="2pt">
                <v:textbox>
                  <w:txbxContent>
                    <w:p w:rsidR="00E84A23" w:rsidRDefault="00314C37" w:rsidP="00E84A23">
                      <w:pPr>
                        <w:pStyle w:val="a5"/>
                        <w:ind w:firstLine="1080"/>
                      </w:pPr>
                      <w:r>
                        <w:t xml:space="preserve">   </w:t>
                      </w:r>
                      <w:r w:rsidR="00E84A23">
                        <w:rPr>
                          <w:rFonts w:hint="eastAsia"/>
                        </w:rPr>
                        <w:t>DNS</w:t>
                      </w:r>
                      <w:r w:rsidR="00E84A23">
                        <w:rPr>
                          <w:rFonts w:hint="eastAsia"/>
                        </w:rPr>
                        <w:t>域名</w:t>
                      </w:r>
                      <w:r w:rsidR="00E84A23">
                        <w:t>解析协议</w:t>
                      </w:r>
                    </w:p>
                    <w:p w:rsidR="00E84A23" w:rsidRDefault="00E84A23" w:rsidP="00E84A23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域名</w:t>
                      </w:r>
                      <w:r>
                        <w:t>的长度</w:t>
                      </w:r>
                      <w:r>
                        <w:rPr>
                          <w:rFonts w:hint="eastAsia"/>
                        </w:rPr>
                        <w:t>最大</w:t>
                      </w:r>
                      <w:r>
                        <w:t>为</w:t>
                      </w:r>
                      <w:r>
                        <w:rPr>
                          <w:rFonts w:hint="eastAsia"/>
                        </w:rPr>
                        <w:t>63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t>字符，</w:t>
                      </w:r>
                      <w:r>
                        <w:rPr>
                          <w:rFonts w:hint="eastAsia"/>
                        </w:rPr>
                        <w:t>包括</w:t>
                      </w:r>
                      <w:r>
                        <w:rPr>
                          <w:rFonts w:hint="eastAsia"/>
                        </w:rPr>
                        <w:t>www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com</w:t>
                      </w:r>
                      <w:r>
                        <w:t>等扩展名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同时</w:t>
                      </w:r>
                      <w:r>
                        <w:rPr>
                          <w:rFonts w:hint="eastAsia"/>
                        </w:rPr>
                        <w:t>仅仅</w:t>
                      </w:r>
                      <w:r>
                        <w:t>限于</w:t>
                      </w:r>
                      <w:r>
                        <w:t>ascll</w:t>
                      </w:r>
                      <w:r>
                        <w:t>的一个子集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:rsidR="00E84A23" w:rsidRPr="00E84A23" w:rsidRDefault="00E84A23" w:rsidP="00E84A23">
                      <w:pPr>
                        <w:pStyle w:val="a0"/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它</w:t>
                      </w:r>
                      <w:r>
                        <w:t>可以自动将英文地址解析为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t>地址，很早之前，英文地址要加上</w:t>
                      </w:r>
                      <w:r>
                        <w:t>“.”</w:t>
                      </w:r>
                      <w:r>
                        <w:rPr>
                          <w:rFonts w:hint="eastAsia"/>
                        </w:rPr>
                        <w:t>作为</w:t>
                      </w:r>
                      <w:r>
                        <w:t>结尾</w:t>
                      </w:r>
                      <w:r>
                        <w:rPr>
                          <w:rFonts w:hint="eastAsia"/>
                        </w:rPr>
                        <w:t>才会</w:t>
                      </w:r>
                      <w:r>
                        <w:t>被解析，现在，</w:t>
                      </w:r>
                      <w:r>
                        <w:t>dns</w:t>
                      </w:r>
                      <w:r>
                        <w:t>服务器会自动在结尾加上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:rsidR="00E84A23" w:rsidRPr="00E84A23" w:rsidRDefault="00E84A23" w:rsidP="00E84A23">
                      <w:pPr>
                        <w:pStyle w:val="a0"/>
                        <w:ind w:firstLine="480"/>
                      </w:pPr>
                    </w:p>
                  </w:txbxContent>
                </v:textbox>
              </v:roundrect>
            </w:pict>
          </mc:Fallback>
        </mc:AlternateContent>
      </w:r>
    </w:p>
    <w:p w:rsidR="00D24136" w:rsidRPr="00D24136" w:rsidRDefault="00D24136" w:rsidP="000A2731">
      <w:pPr>
        <w:pStyle w:val="a0"/>
        <w:ind w:firstLine="480"/>
        <w:rPr>
          <w:rFonts w:hint="eastAsia"/>
        </w:rPr>
      </w:pPr>
    </w:p>
    <w:p w:rsidR="00314C37" w:rsidRDefault="00314C37" w:rsidP="00A0615F">
      <w:pPr>
        <w:pStyle w:val="a0"/>
        <w:ind w:firstLine="480"/>
      </w:pPr>
    </w:p>
    <w:p w:rsidR="00314C37" w:rsidRPr="00314C37" w:rsidRDefault="00314C37" w:rsidP="00314C37">
      <w:pPr>
        <w:ind w:firstLine="480"/>
      </w:pPr>
    </w:p>
    <w:p w:rsidR="00314C37" w:rsidRPr="00314C37" w:rsidRDefault="00314C37" w:rsidP="00314C37">
      <w:pPr>
        <w:ind w:firstLine="480"/>
      </w:pPr>
    </w:p>
    <w:p w:rsidR="00314C37" w:rsidRPr="00314C37" w:rsidRDefault="00314C37" w:rsidP="00314C37">
      <w:pPr>
        <w:ind w:firstLine="480"/>
      </w:pPr>
    </w:p>
    <w:p w:rsidR="00314C37" w:rsidRPr="00314C37" w:rsidRDefault="00314C37" w:rsidP="00314C37">
      <w:pPr>
        <w:ind w:firstLine="480"/>
      </w:pPr>
    </w:p>
    <w:p w:rsidR="00314C37" w:rsidRDefault="00314C37" w:rsidP="00314C37">
      <w:pPr>
        <w:tabs>
          <w:tab w:val="left" w:pos="2750"/>
        </w:tabs>
        <w:ind w:firstLine="480"/>
      </w:pPr>
      <w:r>
        <w:tab/>
      </w:r>
    </w:p>
    <w:p w:rsidR="00314C37" w:rsidRDefault="00314C37" w:rsidP="00314C37">
      <w:pPr>
        <w:pStyle w:val="a0"/>
        <w:ind w:firstLine="480"/>
      </w:pPr>
      <w:r>
        <w:br w:type="page"/>
      </w:r>
    </w:p>
    <w:p w:rsidR="00BE2105" w:rsidRPr="00314C37" w:rsidRDefault="00BE2105" w:rsidP="00314C37">
      <w:pPr>
        <w:tabs>
          <w:tab w:val="left" w:pos="2750"/>
        </w:tabs>
        <w:ind w:firstLine="480"/>
        <w:rPr>
          <w:rFonts w:hint="eastAsia"/>
        </w:rPr>
      </w:pPr>
    </w:p>
    <w:sectPr w:rsidR="00BE2105" w:rsidRPr="00314C37" w:rsidSect="008D68E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F82" w:rsidRDefault="00141F82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141F82" w:rsidRDefault="00141F82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F82" w:rsidRDefault="00141F82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Content>
      <w:p w:rsidR="00141F82" w:rsidRPr="0044731D" w:rsidRDefault="00141F82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314C37" w:rsidRPr="00314C37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141F82" w:rsidRDefault="00141F82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F82" w:rsidRDefault="00141F82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F82" w:rsidRDefault="00141F82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141F82" w:rsidRDefault="00141F82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F82" w:rsidRDefault="00141F82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F82" w:rsidRPr="008459E1" w:rsidRDefault="00141F82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F82" w:rsidRDefault="00141F82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0A2731"/>
    <w:rsid w:val="00141F82"/>
    <w:rsid w:val="00164C3E"/>
    <w:rsid w:val="001C1C26"/>
    <w:rsid w:val="00205C9D"/>
    <w:rsid w:val="00232E15"/>
    <w:rsid w:val="0024674A"/>
    <w:rsid w:val="0029619F"/>
    <w:rsid w:val="00314C37"/>
    <w:rsid w:val="00333F08"/>
    <w:rsid w:val="00344E2C"/>
    <w:rsid w:val="00385103"/>
    <w:rsid w:val="00394957"/>
    <w:rsid w:val="0044197F"/>
    <w:rsid w:val="0044731D"/>
    <w:rsid w:val="00490AD4"/>
    <w:rsid w:val="004A4B95"/>
    <w:rsid w:val="004F6A8F"/>
    <w:rsid w:val="005357E0"/>
    <w:rsid w:val="00597674"/>
    <w:rsid w:val="00613399"/>
    <w:rsid w:val="00634426"/>
    <w:rsid w:val="006A1E21"/>
    <w:rsid w:val="006B6001"/>
    <w:rsid w:val="00743F89"/>
    <w:rsid w:val="007A6241"/>
    <w:rsid w:val="008459E1"/>
    <w:rsid w:val="008D68EB"/>
    <w:rsid w:val="008E1627"/>
    <w:rsid w:val="00967915"/>
    <w:rsid w:val="009C2A40"/>
    <w:rsid w:val="00A0615F"/>
    <w:rsid w:val="00A316A4"/>
    <w:rsid w:val="00AC3AAB"/>
    <w:rsid w:val="00B178EA"/>
    <w:rsid w:val="00B81855"/>
    <w:rsid w:val="00B84359"/>
    <w:rsid w:val="00BB2C86"/>
    <w:rsid w:val="00BE2105"/>
    <w:rsid w:val="00C156C9"/>
    <w:rsid w:val="00D24136"/>
    <w:rsid w:val="00D82F66"/>
    <w:rsid w:val="00E5218C"/>
    <w:rsid w:val="00E72B77"/>
    <w:rsid w:val="00E779D4"/>
    <w:rsid w:val="00E84A23"/>
    <w:rsid w:val="00E8567D"/>
    <w:rsid w:val="00E85A33"/>
    <w:rsid w:val="00EB79C3"/>
    <w:rsid w:val="00F10496"/>
    <w:rsid w:val="00F80867"/>
    <w:rsid w:val="00FE0486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diagramData" Target="diagrams/data2.xml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0DAE8C-AF7F-44D1-B1FF-D2232BB37E06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0"/>
      <dgm:spPr/>
    </dgm:pt>
    <dgm:pt modelId="{1EF83068-155A-4049-8A5A-C685D37DB3C9}">
      <dgm:prSet phldrT="[文本]" phldr="1"/>
      <dgm:spPr/>
      <dgm:t>
        <a:bodyPr/>
        <a:lstStyle/>
        <a:p>
          <a:endParaRPr lang="en-US"/>
        </a:p>
      </dgm:t>
    </dgm:pt>
    <dgm:pt modelId="{4096DAE8-5F18-44EB-AF60-2D97E41CA803}" type="parTrans" cxnId="{E780B0E6-138A-4432-9F63-498BE814956B}">
      <dgm:prSet/>
      <dgm:spPr/>
      <dgm:t>
        <a:bodyPr/>
        <a:lstStyle/>
        <a:p>
          <a:endParaRPr lang="en-US"/>
        </a:p>
      </dgm:t>
    </dgm:pt>
    <dgm:pt modelId="{91AF0A8D-005A-4B46-AC29-A65546A22F55}" type="sibTrans" cxnId="{E780B0E6-138A-4432-9F63-498BE814956B}">
      <dgm:prSet/>
      <dgm:spPr/>
      <dgm:t>
        <a:bodyPr/>
        <a:lstStyle/>
        <a:p>
          <a:endParaRPr lang="en-US"/>
        </a:p>
      </dgm:t>
    </dgm:pt>
    <dgm:pt modelId="{12226A12-556C-4DAE-865B-320EF78BF404}">
      <dgm:prSet phldrT="[文本]" phldr="1"/>
      <dgm:spPr/>
      <dgm:t>
        <a:bodyPr/>
        <a:lstStyle/>
        <a:p>
          <a:endParaRPr lang="en-US"/>
        </a:p>
      </dgm:t>
    </dgm:pt>
    <dgm:pt modelId="{FBD83E02-7246-4C59-BD14-E6988AA33D71}" type="parTrans" cxnId="{2CAAB82F-826F-48F5-9E4A-51CFB0684B01}">
      <dgm:prSet/>
      <dgm:spPr/>
      <dgm:t>
        <a:bodyPr/>
        <a:lstStyle/>
        <a:p>
          <a:endParaRPr lang="en-US"/>
        </a:p>
      </dgm:t>
    </dgm:pt>
    <dgm:pt modelId="{FF42C4F1-2375-4E99-B37A-74BB3A016F04}" type="sibTrans" cxnId="{2CAAB82F-826F-48F5-9E4A-51CFB0684B01}">
      <dgm:prSet/>
      <dgm:spPr/>
      <dgm:t>
        <a:bodyPr/>
        <a:lstStyle/>
        <a:p>
          <a:endParaRPr lang="en-US"/>
        </a:p>
      </dgm:t>
    </dgm:pt>
    <dgm:pt modelId="{42F2082B-195B-43CB-B9AF-A73A7FB26D98}">
      <dgm:prSet phldrT="[文本]" phldr="1"/>
      <dgm:spPr/>
      <dgm:t>
        <a:bodyPr/>
        <a:lstStyle/>
        <a:p>
          <a:endParaRPr lang="en-US"/>
        </a:p>
      </dgm:t>
    </dgm:pt>
    <dgm:pt modelId="{11C27241-BC1D-40CE-906D-0A9FFD1A00F0}" type="parTrans" cxnId="{079AEDF3-0626-420F-BB36-50E1193D457F}">
      <dgm:prSet/>
      <dgm:spPr/>
      <dgm:t>
        <a:bodyPr/>
        <a:lstStyle/>
        <a:p>
          <a:endParaRPr lang="en-US"/>
        </a:p>
      </dgm:t>
    </dgm:pt>
    <dgm:pt modelId="{00A093AE-D079-48DB-9A09-CB7E83387995}" type="sibTrans" cxnId="{079AEDF3-0626-420F-BB36-50E1193D457F}">
      <dgm:prSet/>
      <dgm:spPr/>
      <dgm:t>
        <a:bodyPr/>
        <a:lstStyle/>
        <a:p>
          <a:endParaRPr lang="en-US"/>
        </a:p>
      </dgm:t>
    </dgm:pt>
    <dgm:pt modelId="{7CFFDED6-5DC5-4ABA-B74B-30977BACE707}" type="pres">
      <dgm:prSet presAssocID="{F40DAE8C-AF7F-44D1-B1FF-D2232BB37E06}" presName="Name0" presStyleCnt="0">
        <dgm:presLayoutVars>
          <dgm:dir/>
          <dgm:resizeHandles val="exact"/>
        </dgm:presLayoutVars>
      </dgm:prSet>
      <dgm:spPr/>
    </dgm:pt>
    <dgm:pt modelId="{B585E7A4-3613-48A5-B9F4-E05E61FFA767}" type="pres">
      <dgm:prSet presAssocID="{1EF83068-155A-4049-8A5A-C685D37DB3C9}" presName="parTxOnly" presStyleLbl="node1" presStyleIdx="0" presStyleCnt="3">
        <dgm:presLayoutVars>
          <dgm:bulletEnabled val="1"/>
        </dgm:presLayoutVars>
      </dgm:prSet>
      <dgm:spPr/>
    </dgm:pt>
    <dgm:pt modelId="{B854C5C7-1F04-432C-A70E-8C027932110C}" type="pres">
      <dgm:prSet presAssocID="{91AF0A8D-005A-4B46-AC29-A65546A22F55}" presName="parSpace" presStyleCnt="0"/>
      <dgm:spPr/>
    </dgm:pt>
    <dgm:pt modelId="{4B764F78-B99C-44E2-AACE-AA45A08A33F8}" type="pres">
      <dgm:prSet presAssocID="{12226A12-556C-4DAE-865B-320EF78BF404}" presName="parTxOnly" presStyleLbl="node1" presStyleIdx="1" presStyleCnt="3">
        <dgm:presLayoutVars>
          <dgm:bulletEnabled val="1"/>
        </dgm:presLayoutVars>
      </dgm:prSet>
      <dgm:spPr/>
    </dgm:pt>
    <dgm:pt modelId="{20796571-9E08-4297-8A9B-CE5A85DD4385}" type="pres">
      <dgm:prSet presAssocID="{FF42C4F1-2375-4E99-B37A-74BB3A016F04}" presName="parSpace" presStyleCnt="0"/>
      <dgm:spPr/>
    </dgm:pt>
    <dgm:pt modelId="{57136768-4062-41AB-998E-421729243859}" type="pres">
      <dgm:prSet presAssocID="{42F2082B-195B-43CB-B9AF-A73A7FB26D98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E4B9F23C-69E0-4DEA-A10B-9C7B183EDC4E}" type="presOf" srcId="{F40DAE8C-AF7F-44D1-B1FF-D2232BB37E06}" destId="{7CFFDED6-5DC5-4ABA-B74B-30977BACE707}" srcOrd="0" destOrd="0" presId="urn:microsoft.com/office/officeart/2005/8/layout/hChevron3"/>
    <dgm:cxn modelId="{079AEDF3-0626-420F-BB36-50E1193D457F}" srcId="{F40DAE8C-AF7F-44D1-B1FF-D2232BB37E06}" destId="{42F2082B-195B-43CB-B9AF-A73A7FB26D98}" srcOrd="2" destOrd="0" parTransId="{11C27241-BC1D-40CE-906D-0A9FFD1A00F0}" sibTransId="{00A093AE-D079-48DB-9A09-CB7E83387995}"/>
    <dgm:cxn modelId="{E780B0E6-138A-4432-9F63-498BE814956B}" srcId="{F40DAE8C-AF7F-44D1-B1FF-D2232BB37E06}" destId="{1EF83068-155A-4049-8A5A-C685D37DB3C9}" srcOrd="0" destOrd="0" parTransId="{4096DAE8-5F18-44EB-AF60-2D97E41CA803}" sibTransId="{91AF0A8D-005A-4B46-AC29-A65546A22F55}"/>
    <dgm:cxn modelId="{4DDD4379-F443-47E2-BFBC-6068FADD2A10}" type="presOf" srcId="{1EF83068-155A-4049-8A5A-C685D37DB3C9}" destId="{B585E7A4-3613-48A5-B9F4-E05E61FFA767}" srcOrd="0" destOrd="0" presId="urn:microsoft.com/office/officeart/2005/8/layout/hChevron3"/>
    <dgm:cxn modelId="{1D85BE2E-F55D-4331-ADBF-B9354AD611BA}" type="presOf" srcId="{12226A12-556C-4DAE-865B-320EF78BF404}" destId="{4B764F78-B99C-44E2-AACE-AA45A08A33F8}" srcOrd="0" destOrd="0" presId="urn:microsoft.com/office/officeart/2005/8/layout/hChevron3"/>
    <dgm:cxn modelId="{BC34341C-C4F9-4F31-B709-5758789029E3}" type="presOf" srcId="{42F2082B-195B-43CB-B9AF-A73A7FB26D98}" destId="{57136768-4062-41AB-998E-421729243859}" srcOrd="0" destOrd="0" presId="urn:microsoft.com/office/officeart/2005/8/layout/hChevron3"/>
    <dgm:cxn modelId="{2CAAB82F-826F-48F5-9E4A-51CFB0684B01}" srcId="{F40DAE8C-AF7F-44D1-B1FF-D2232BB37E06}" destId="{12226A12-556C-4DAE-865B-320EF78BF404}" srcOrd="1" destOrd="0" parTransId="{FBD83E02-7246-4C59-BD14-E6988AA33D71}" sibTransId="{FF42C4F1-2375-4E99-B37A-74BB3A016F04}"/>
    <dgm:cxn modelId="{DA70E9E5-1E5C-499F-93A8-2C60CF6083C4}" type="presParOf" srcId="{7CFFDED6-5DC5-4ABA-B74B-30977BACE707}" destId="{B585E7A4-3613-48A5-B9F4-E05E61FFA767}" srcOrd="0" destOrd="0" presId="urn:microsoft.com/office/officeart/2005/8/layout/hChevron3"/>
    <dgm:cxn modelId="{BE85DA05-B596-44C8-8CCC-37556DF082FB}" type="presParOf" srcId="{7CFFDED6-5DC5-4ABA-B74B-30977BACE707}" destId="{B854C5C7-1F04-432C-A70E-8C027932110C}" srcOrd="1" destOrd="0" presId="urn:microsoft.com/office/officeart/2005/8/layout/hChevron3"/>
    <dgm:cxn modelId="{AF87B76C-3B43-4F44-A770-7C70BC0BF711}" type="presParOf" srcId="{7CFFDED6-5DC5-4ABA-B74B-30977BACE707}" destId="{4B764F78-B99C-44E2-AACE-AA45A08A33F8}" srcOrd="2" destOrd="0" presId="urn:microsoft.com/office/officeart/2005/8/layout/hChevron3"/>
    <dgm:cxn modelId="{7255650C-4ED0-4ABA-A377-64CE0EB97498}" type="presParOf" srcId="{7CFFDED6-5DC5-4ABA-B74B-30977BACE707}" destId="{20796571-9E08-4297-8A9B-CE5A85DD4385}" srcOrd="3" destOrd="0" presId="urn:microsoft.com/office/officeart/2005/8/layout/hChevron3"/>
    <dgm:cxn modelId="{AD86FAF0-AEDF-4007-89A0-0FCDA27ABCD3}" type="presParOf" srcId="{7CFFDED6-5DC5-4ABA-B74B-30977BACE707}" destId="{57136768-4062-41AB-998E-421729243859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0DAE8C-AF7F-44D1-B1FF-D2232BB37E06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0"/>
      <dgm:spPr/>
    </dgm:pt>
    <dgm:pt modelId="{1EF83068-155A-4049-8A5A-C685D37DB3C9}">
      <dgm:prSet phldrT="[文本]" phldr="1"/>
      <dgm:spPr/>
      <dgm:t>
        <a:bodyPr/>
        <a:lstStyle/>
        <a:p>
          <a:endParaRPr lang="en-US"/>
        </a:p>
      </dgm:t>
    </dgm:pt>
    <dgm:pt modelId="{4096DAE8-5F18-44EB-AF60-2D97E41CA803}" type="parTrans" cxnId="{E780B0E6-138A-4432-9F63-498BE814956B}">
      <dgm:prSet/>
      <dgm:spPr/>
      <dgm:t>
        <a:bodyPr/>
        <a:lstStyle/>
        <a:p>
          <a:endParaRPr lang="en-US"/>
        </a:p>
      </dgm:t>
    </dgm:pt>
    <dgm:pt modelId="{91AF0A8D-005A-4B46-AC29-A65546A22F55}" type="sibTrans" cxnId="{E780B0E6-138A-4432-9F63-498BE814956B}">
      <dgm:prSet/>
      <dgm:spPr/>
      <dgm:t>
        <a:bodyPr/>
        <a:lstStyle/>
        <a:p>
          <a:endParaRPr lang="en-US"/>
        </a:p>
      </dgm:t>
    </dgm:pt>
    <dgm:pt modelId="{12226A12-556C-4DAE-865B-320EF78BF404}">
      <dgm:prSet phldrT="[文本]" phldr="1"/>
      <dgm:spPr/>
      <dgm:t>
        <a:bodyPr/>
        <a:lstStyle/>
        <a:p>
          <a:endParaRPr lang="en-US"/>
        </a:p>
      </dgm:t>
    </dgm:pt>
    <dgm:pt modelId="{FBD83E02-7246-4C59-BD14-E6988AA33D71}" type="parTrans" cxnId="{2CAAB82F-826F-48F5-9E4A-51CFB0684B01}">
      <dgm:prSet/>
      <dgm:spPr/>
      <dgm:t>
        <a:bodyPr/>
        <a:lstStyle/>
        <a:p>
          <a:endParaRPr lang="en-US"/>
        </a:p>
      </dgm:t>
    </dgm:pt>
    <dgm:pt modelId="{FF42C4F1-2375-4E99-B37A-74BB3A016F04}" type="sibTrans" cxnId="{2CAAB82F-826F-48F5-9E4A-51CFB0684B01}">
      <dgm:prSet/>
      <dgm:spPr/>
      <dgm:t>
        <a:bodyPr/>
        <a:lstStyle/>
        <a:p>
          <a:endParaRPr lang="en-US"/>
        </a:p>
      </dgm:t>
    </dgm:pt>
    <dgm:pt modelId="{42F2082B-195B-43CB-B9AF-A73A7FB26D98}">
      <dgm:prSet phldrT="[文本]" phldr="1"/>
      <dgm:spPr/>
      <dgm:t>
        <a:bodyPr/>
        <a:lstStyle/>
        <a:p>
          <a:endParaRPr lang="en-US"/>
        </a:p>
      </dgm:t>
    </dgm:pt>
    <dgm:pt modelId="{11C27241-BC1D-40CE-906D-0A9FFD1A00F0}" type="parTrans" cxnId="{079AEDF3-0626-420F-BB36-50E1193D457F}">
      <dgm:prSet/>
      <dgm:spPr/>
      <dgm:t>
        <a:bodyPr/>
        <a:lstStyle/>
        <a:p>
          <a:endParaRPr lang="en-US"/>
        </a:p>
      </dgm:t>
    </dgm:pt>
    <dgm:pt modelId="{00A093AE-D079-48DB-9A09-CB7E83387995}" type="sibTrans" cxnId="{079AEDF3-0626-420F-BB36-50E1193D457F}">
      <dgm:prSet/>
      <dgm:spPr/>
      <dgm:t>
        <a:bodyPr/>
        <a:lstStyle/>
        <a:p>
          <a:endParaRPr lang="en-US"/>
        </a:p>
      </dgm:t>
    </dgm:pt>
    <dgm:pt modelId="{7CFFDED6-5DC5-4ABA-B74B-30977BACE707}" type="pres">
      <dgm:prSet presAssocID="{F40DAE8C-AF7F-44D1-B1FF-D2232BB37E06}" presName="Name0" presStyleCnt="0">
        <dgm:presLayoutVars>
          <dgm:dir/>
          <dgm:resizeHandles val="exact"/>
        </dgm:presLayoutVars>
      </dgm:prSet>
      <dgm:spPr/>
    </dgm:pt>
    <dgm:pt modelId="{B585E7A4-3613-48A5-B9F4-E05E61FFA767}" type="pres">
      <dgm:prSet presAssocID="{1EF83068-155A-4049-8A5A-C685D37DB3C9}" presName="parTxOnly" presStyleLbl="node1" presStyleIdx="0" presStyleCnt="3">
        <dgm:presLayoutVars>
          <dgm:bulletEnabled val="1"/>
        </dgm:presLayoutVars>
      </dgm:prSet>
      <dgm:spPr/>
    </dgm:pt>
    <dgm:pt modelId="{B854C5C7-1F04-432C-A70E-8C027932110C}" type="pres">
      <dgm:prSet presAssocID="{91AF0A8D-005A-4B46-AC29-A65546A22F55}" presName="parSpace" presStyleCnt="0"/>
      <dgm:spPr/>
    </dgm:pt>
    <dgm:pt modelId="{4B764F78-B99C-44E2-AACE-AA45A08A33F8}" type="pres">
      <dgm:prSet presAssocID="{12226A12-556C-4DAE-865B-320EF78BF404}" presName="parTxOnly" presStyleLbl="node1" presStyleIdx="1" presStyleCnt="3">
        <dgm:presLayoutVars>
          <dgm:bulletEnabled val="1"/>
        </dgm:presLayoutVars>
      </dgm:prSet>
      <dgm:spPr/>
    </dgm:pt>
    <dgm:pt modelId="{20796571-9E08-4297-8A9B-CE5A85DD4385}" type="pres">
      <dgm:prSet presAssocID="{FF42C4F1-2375-4E99-B37A-74BB3A016F04}" presName="parSpace" presStyleCnt="0"/>
      <dgm:spPr/>
    </dgm:pt>
    <dgm:pt modelId="{57136768-4062-41AB-998E-421729243859}" type="pres">
      <dgm:prSet presAssocID="{42F2082B-195B-43CB-B9AF-A73A7FB26D98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E4B9F23C-69E0-4DEA-A10B-9C7B183EDC4E}" type="presOf" srcId="{F40DAE8C-AF7F-44D1-B1FF-D2232BB37E06}" destId="{7CFFDED6-5DC5-4ABA-B74B-30977BACE707}" srcOrd="0" destOrd="0" presId="urn:microsoft.com/office/officeart/2005/8/layout/hChevron3"/>
    <dgm:cxn modelId="{079AEDF3-0626-420F-BB36-50E1193D457F}" srcId="{F40DAE8C-AF7F-44D1-B1FF-D2232BB37E06}" destId="{42F2082B-195B-43CB-B9AF-A73A7FB26D98}" srcOrd="2" destOrd="0" parTransId="{11C27241-BC1D-40CE-906D-0A9FFD1A00F0}" sibTransId="{00A093AE-D079-48DB-9A09-CB7E83387995}"/>
    <dgm:cxn modelId="{E780B0E6-138A-4432-9F63-498BE814956B}" srcId="{F40DAE8C-AF7F-44D1-B1FF-D2232BB37E06}" destId="{1EF83068-155A-4049-8A5A-C685D37DB3C9}" srcOrd="0" destOrd="0" parTransId="{4096DAE8-5F18-44EB-AF60-2D97E41CA803}" sibTransId="{91AF0A8D-005A-4B46-AC29-A65546A22F55}"/>
    <dgm:cxn modelId="{4DDD4379-F443-47E2-BFBC-6068FADD2A10}" type="presOf" srcId="{1EF83068-155A-4049-8A5A-C685D37DB3C9}" destId="{B585E7A4-3613-48A5-B9F4-E05E61FFA767}" srcOrd="0" destOrd="0" presId="urn:microsoft.com/office/officeart/2005/8/layout/hChevron3"/>
    <dgm:cxn modelId="{1D85BE2E-F55D-4331-ADBF-B9354AD611BA}" type="presOf" srcId="{12226A12-556C-4DAE-865B-320EF78BF404}" destId="{4B764F78-B99C-44E2-AACE-AA45A08A33F8}" srcOrd="0" destOrd="0" presId="urn:microsoft.com/office/officeart/2005/8/layout/hChevron3"/>
    <dgm:cxn modelId="{BC34341C-C4F9-4F31-B709-5758789029E3}" type="presOf" srcId="{42F2082B-195B-43CB-B9AF-A73A7FB26D98}" destId="{57136768-4062-41AB-998E-421729243859}" srcOrd="0" destOrd="0" presId="urn:microsoft.com/office/officeart/2005/8/layout/hChevron3"/>
    <dgm:cxn modelId="{2CAAB82F-826F-48F5-9E4A-51CFB0684B01}" srcId="{F40DAE8C-AF7F-44D1-B1FF-D2232BB37E06}" destId="{12226A12-556C-4DAE-865B-320EF78BF404}" srcOrd="1" destOrd="0" parTransId="{FBD83E02-7246-4C59-BD14-E6988AA33D71}" sibTransId="{FF42C4F1-2375-4E99-B37A-74BB3A016F04}"/>
    <dgm:cxn modelId="{DA70E9E5-1E5C-499F-93A8-2C60CF6083C4}" type="presParOf" srcId="{7CFFDED6-5DC5-4ABA-B74B-30977BACE707}" destId="{B585E7A4-3613-48A5-B9F4-E05E61FFA767}" srcOrd="0" destOrd="0" presId="urn:microsoft.com/office/officeart/2005/8/layout/hChevron3"/>
    <dgm:cxn modelId="{BE85DA05-B596-44C8-8CCC-37556DF082FB}" type="presParOf" srcId="{7CFFDED6-5DC5-4ABA-B74B-30977BACE707}" destId="{B854C5C7-1F04-432C-A70E-8C027932110C}" srcOrd="1" destOrd="0" presId="urn:microsoft.com/office/officeart/2005/8/layout/hChevron3"/>
    <dgm:cxn modelId="{AF87B76C-3B43-4F44-A770-7C70BC0BF711}" type="presParOf" srcId="{7CFFDED6-5DC5-4ABA-B74B-30977BACE707}" destId="{4B764F78-B99C-44E2-AACE-AA45A08A33F8}" srcOrd="2" destOrd="0" presId="urn:microsoft.com/office/officeart/2005/8/layout/hChevron3"/>
    <dgm:cxn modelId="{7255650C-4ED0-4ABA-A377-64CE0EB97498}" type="presParOf" srcId="{7CFFDED6-5DC5-4ABA-B74B-30977BACE707}" destId="{20796571-9E08-4297-8A9B-CE5A85DD4385}" srcOrd="3" destOrd="0" presId="urn:microsoft.com/office/officeart/2005/8/layout/hChevron3"/>
    <dgm:cxn modelId="{AD86FAF0-AEDF-4007-89A0-0FCDA27ABCD3}" type="presParOf" srcId="{7CFFDED6-5DC5-4ABA-B74B-30977BACE707}" destId="{57136768-4062-41AB-998E-421729243859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85E7A4-3613-48A5-B9F4-E05E61FFA767}">
      <dsp:nvSpPr>
        <dsp:cNvPr id="0" name=""/>
        <dsp:cNvSpPr/>
      </dsp:nvSpPr>
      <dsp:spPr>
        <a:xfrm>
          <a:off x="2411" y="1178540"/>
          <a:ext cx="2108299" cy="84331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106680" rIns="53340" bIns="10668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0" kern="1200"/>
        </a:p>
      </dsp:txBody>
      <dsp:txXfrm>
        <a:off x="2411" y="1178540"/>
        <a:ext cx="1897469" cy="843319"/>
      </dsp:txXfrm>
    </dsp:sp>
    <dsp:sp modelId="{4B764F78-B99C-44E2-AACE-AA45A08A33F8}">
      <dsp:nvSpPr>
        <dsp:cNvPr id="0" name=""/>
        <dsp:cNvSpPr/>
      </dsp:nvSpPr>
      <dsp:spPr>
        <a:xfrm>
          <a:off x="1689050" y="1178540"/>
          <a:ext cx="2108299" cy="8433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018" tIns="96012" rIns="48006" bIns="96012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>
        <a:off x="2110710" y="1178540"/>
        <a:ext cx="1264980" cy="843319"/>
      </dsp:txXfrm>
    </dsp:sp>
    <dsp:sp modelId="{57136768-4062-41AB-998E-421729243859}">
      <dsp:nvSpPr>
        <dsp:cNvPr id="0" name=""/>
        <dsp:cNvSpPr/>
      </dsp:nvSpPr>
      <dsp:spPr>
        <a:xfrm>
          <a:off x="3375689" y="1178540"/>
          <a:ext cx="2108299" cy="8433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018" tIns="96012" rIns="48006" bIns="96012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>
        <a:off x="3797349" y="1178540"/>
        <a:ext cx="1264980" cy="843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607260-1D4A-4A46-8887-0AD8B2AB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</TotalTime>
  <Pages>5</Pages>
  <Words>1606</Words>
  <Characters>199</Characters>
  <Application>Microsoft Office Word</Application>
  <DocSecurity>0</DocSecurity>
  <Lines>1</Lines>
  <Paragraphs>3</Paragraphs>
  <ScaleCrop>false</ScaleCrop>
  <Company>China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2017-10-23T05:40:00Z</dcterms:created>
  <dcterms:modified xsi:type="dcterms:W3CDTF">2017-10-23T05:40:00Z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