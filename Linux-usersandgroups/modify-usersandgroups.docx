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F1E52" w:rsidRDefault="006F1E52" w:rsidP="006F1E52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rPr>
          <w:rFonts w:hint="eastAsia"/>
        </w:rPr>
        <w:t>修改用户</w:t>
      </w:r>
      <w:r>
        <w:t>和用户组</w:t>
      </w: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U</w:t>
      </w:r>
      <w:r>
        <w:rPr>
          <w:rFonts w:hint="eastAsia"/>
        </w:rPr>
        <w:t xml:space="preserve">sermod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账户命令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6F1E52" w:rsidRDefault="006F1E52" w:rsidP="006F1E52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–l newname oldname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18AA9B75" wp14:editId="641AA2E1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用户名</w:t>
      </w:r>
      <w:r>
        <w:t>会改，但是</w:t>
      </w:r>
      <w:r>
        <w:t>uid</w:t>
      </w:r>
      <w:r>
        <w:t>并不会改；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/etc/group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；这个</w:t>
      </w:r>
      <w:r>
        <w:t>特性可以用来重置用户的所属组，可以把用户从其他组中删除，只要</w:t>
      </w:r>
      <w:r>
        <w:rPr>
          <w:rFonts w:hint="eastAsia"/>
        </w:rPr>
        <w:t>指定</w:t>
      </w:r>
      <w:r>
        <w:t>某一个</w:t>
      </w:r>
      <w:r>
        <w:rPr>
          <w:rFonts w:hint="eastAsia"/>
        </w:rPr>
        <w:t>组</w:t>
      </w:r>
      <w:r>
        <w:t>即可</w:t>
      </w:r>
      <w:r>
        <w:rPr>
          <w:rFonts w:hint="eastAsia"/>
        </w:rPr>
        <w:t>;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6CE78799" wp14:editId="0949EE13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743EFB2F" wp14:editId="2F372154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6F1E52" w:rsidRPr="00AB7F9E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710652AD" wp14:editId="1A9EBBC6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56965765" wp14:editId="60A3ADEF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mod </w:t>
      </w:r>
      <w:r>
        <w:rPr>
          <w:rFonts w:hint="eastAsia"/>
        </w:rPr>
        <w:t>修改</w:t>
      </w:r>
      <w:r>
        <w:t>用户组命令</w:t>
      </w:r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这个</w:t>
      </w:r>
      <w:r>
        <w:t>命令用来修改用户组的基本配置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名称</w:t>
      </w:r>
      <w:r>
        <w:t>，</w:t>
      </w:r>
      <w:r>
        <w:t>gid</w:t>
      </w:r>
    </w:p>
    <w:p w:rsidR="006F1E52" w:rsidRDefault="006F1E52" w:rsidP="006F1E52">
      <w:pPr>
        <w:pStyle w:val="a3"/>
        <w:ind w:left="704" w:firstLine="0"/>
      </w:pPr>
      <w:r>
        <w:rPr>
          <w:rFonts w:hint="eastAsia"/>
        </w:rPr>
        <w:t>-</w:t>
      </w:r>
      <w:r>
        <w:t xml:space="preserve">g gid </w:t>
      </w:r>
      <w:r>
        <w:rPr>
          <w:rFonts w:hint="eastAsia"/>
        </w:rPr>
        <w:t>来</w:t>
      </w:r>
      <w:r>
        <w:t>指定新的</w:t>
      </w:r>
      <w:r>
        <w:t>gid</w:t>
      </w:r>
      <w:r>
        <w:t>，它必须是唯一的，除非</w:t>
      </w:r>
      <w:r>
        <w:t>-o</w:t>
      </w:r>
      <w:r>
        <w:rPr>
          <w:rFonts w:hint="eastAsia"/>
        </w:rPr>
        <w:t>参数</w:t>
      </w:r>
      <w:r>
        <w:t>被指定；</w:t>
      </w:r>
    </w:p>
    <w:p w:rsidR="006F1E52" w:rsidRDefault="006F1E52" w:rsidP="006F1E52">
      <w:pPr>
        <w:pStyle w:val="a3"/>
        <w:ind w:left="704" w:firstLine="0"/>
      </w:pPr>
      <w:r>
        <w:t xml:space="preserve">-n newgroup oldgroup </w:t>
      </w:r>
      <w:r>
        <w:rPr>
          <w:rFonts w:hint="eastAsia"/>
        </w:rPr>
        <w:t>重命名</w:t>
      </w:r>
      <w:r>
        <w:t>用户组的名称；</w:t>
      </w:r>
    </w:p>
    <w:p w:rsidR="006F1E52" w:rsidRDefault="006F1E52" w:rsidP="006F1E52">
      <w:pPr>
        <w:pStyle w:val="a3"/>
        <w:ind w:left="284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N</w:t>
      </w:r>
      <w:r>
        <w:rPr>
          <w:rFonts w:hint="eastAsia"/>
        </w:rPr>
        <w:t xml:space="preserve">ewgrp </w:t>
      </w:r>
      <w:r>
        <w:t xml:space="preserve">groupname </w:t>
      </w:r>
      <w:r>
        <w:rPr>
          <w:rFonts w:hint="eastAsia"/>
        </w:rPr>
        <w:t>修改</w:t>
      </w:r>
      <w:r>
        <w:t>初始用户组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初始</w:t>
      </w:r>
      <w:r>
        <w:t>用户组是在用户创建时，</w:t>
      </w:r>
      <w:r>
        <w:t>gid</w:t>
      </w:r>
      <w:r>
        <w:t>所指定的那个组，默认用户属于那个组，</w:t>
      </w:r>
      <w:r>
        <w:rPr>
          <w:rFonts w:hint="eastAsia"/>
        </w:rPr>
        <w:t>初始</w:t>
      </w:r>
      <w:r>
        <w:t>用户组也是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的</w:t>
      </w:r>
      <w:r>
        <w:t>主组</w:t>
      </w:r>
      <w:r>
        <w:rPr>
          <w:rFonts w:hint="eastAsia"/>
        </w:rPr>
        <w:t>；使用</w:t>
      </w:r>
      <w:r>
        <w:t>useradd –g</w:t>
      </w:r>
      <w:r>
        <w:t>来指定初始用户组；</w:t>
      </w:r>
      <w:r>
        <w:rPr>
          <w:rFonts w:hint="eastAsia"/>
        </w:rPr>
        <w:t>如果</w:t>
      </w:r>
      <w:r>
        <w:t>不使用</w:t>
      </w:r>
      <w:r>
        <w:t>-G</w:t>
      </w:r>
      <w:r>
        <w:rPr>
          <w:rFonts w:hint="eastAsia"/>
        </w:rPr>
        <w:t>参数</w:t>
      </w:r>
      <w:r>
        <w:t>，初始用户组就是有效用户组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如果在</w:t>
      </w:r>
      <w:r>
        <w:t>创建用户时，</w:t>
      </w:r>
      <w:r>
        <w:rPr>
          <w:rFonts w:hint="eastAsia"/>
        </w:rPr>
        <w:t xml:space="preserve">useradd </w:t>
      </w:r>
      <w:r>
        <w:rPr>
          <w:rFonts w:hint="eastAsia"/>
        </w:rPr>
        <w:t>使用</w:t>
      </w:r>
      <w:r>
        <w:rPr>
          <w:rFonts w:hint="eastAsia"/>
        </w:rPr>
        <w:t>-G</w:t>
      </w:r>
      <w:r>
        <w:rPr>
          <w:rFonts w:hint="eastAsia"/>
        </w:rPr>
        <w:t>参数</w:t>
      </w:r>
      <w:r>
        <w:t>，指定有效用户组；如果该用户也属于其他组，就可以把其他组</w:t>
      </w:r>
      <w:r>
        <w:rPr>
          <w:rFonts w:hint="eastAsia"/>
        </w:rPr>
        <w:t>设置</w:t>
      </w:r>
      <w:r>
        <w:t>为有效用户组，当在该用户</w:t>
      </w:r>
      <w:r>
        <w:rPr>
          <w:rFonts w:hint="eastAsia"/>
        </w:rPr>
        <w:t>会话</w:t>
      </w:r>
      <w:r>
        <w:t>中</w:t>
      </w:r>
      <w:r>
        <w:rPr>
          <w:rFonts w:hint="eastAsia"/>
        </w:rPr>
        <w:t>创建</w:t>
      </w:r>
      <w:r>
        <w:t>文件或者目录时，</w:t>
      </w:r>
      <w:r>
        <w:rPr>
          <w:rFonts w:hint="eastAsia"/>
        </w:rPr>
        <w:t>被创建</w:t>
      </w:r>
      <w:r>
        <w:t>文件或目录的组就是有效用户组；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r>
        <w:t>newgrp</w:t>
      </w:r>
      <w:r>
        <w:rPr>
          <w:rFonts w:hint="eastAsia"/>
        </w:rPr>
        <w:t>来</w:t>
      </w:r>
      <w:r>
        <w:t>改变有效用户组，默认，</w:t>
      </w: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命令</w:t>
      </w:r>
      <w:r>
        <w:t>，得到的第一个组就是有效用户组；</w:t>
      </w:r>
      <w:r>
        <w:rPr>
          <w:noProof/>
        </w:rPr>
        <w:drawing>
          <wp:inline distT="0" distB="0" distL="0" distR="0" wp14:anchorId="0254876A" wp14:editId="7FDB9BF6">
            <wp:extent cx="3590476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widowControl w:val="0"/>
        <w:numPr>
          <w:ilvl w:val="2"/>
          <w:numId w:val="4"/>
        </w:numPr>
        <w:spacing w:before="120" w:after="120" w:line="360" w:lineRule="auto"/>
        <w:jc w:val="both"/>
      </w:pPr>
      <w:r>
        <w:rPr>
          <w:rFonts w:hint="eastAsia"/>
        </w:rPr>
        <w:t>这里</w:t>
      </w:r>
      <w:r>
        <w:t>root</w:t>
      </w:r>
      <w:r>
        <w:t>就是有效</w:t>
      </w:r>
      <w:r>
        <w:rPr>
          <w:rFonts w:hint="eastAsia"/>
        </w:rPr>
        <w:t>用户组；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使用</w:t>
      </w:r>
      <w:r>
        <w:t>newgrp</w:t>
      </w:r>
      <w:r>
        <w:t>改变后的状态如下：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26FB1DE3" wp14:editId="0AB65F11">
            <wp:extent cx="4400000" cy="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7D4FC9" w:rsidRDefault="006F1E52" w:rsidP="006F1E52">
      <w:pPr>
        <w:pStyle w:val="a3"/>
        <w:ind w:left="704" w:firstLine="0"/>
      </w:pPr>
      <w:r>
        <w:rPr>
          <w:rFonts w:hint="eastAsia"/>
        </w:rPr>
        <w:t>使用</w:t>
      </w:r>
      <w:r>
        <w:t>有效用户组</w:t>
      </w:r>
      <w:r>
        <w:rPr>
          <w:rFonts w:hint="eastAsia"/>
        </w:rPr>
        <w:t>或者</w:t>
      </w:r>
      <w:r>
        <w:t>初始用户组，</w:t>
      </w:r>
      <w:r>
        <w:t>shell</w:t>
      </w:r>
      <w:r>
        <w:t>和根目录不会受影响，但是</w:t>
      </w:r>
      <w:r>
        <w:rPr>
          <w:rFonts w:hint="eastAsia"/>
        </w:rPr>
        <w:t>用户组</w:t>
      </w:r>
      <w:r>
        <w:t>的权限会被重新计算；</w:t>
      </w:r>
    </w:p>
    <w:p w:rsidR="006F1E52" w:rsidRPr="007D4FC9" w:rsidRDefault="006F1E52" w:rsidP="006F1E52">
      <w:pPr>
        <w:pStyle w:val="a3"/>
        <w:ind w:left="1460" w:firstLine="0"/>
      </w:pPr>
    </w:p>
    <w:p w:rsidR="006F1E52" w:rsidRDefault="006F1E52" w:rsidP="006F1E52">
      <w:pPr>
        <w:pStyle w:val="a3"/>
        <w:ind w:left="704"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Gpasswd </w:t>
      </w:r>
      <w:r>
        <w:rPr>
          <w:rFonts w:hint="eastAsia"/>
        </w:rPr>
        <w:t>管理员</w:t>
      </w:r>
      <w:r>
        <w:t>控制管理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 xml:space="preserve">/etc/gshadow </w:t>
      </w:r>
      <w:r>
        <w:rPr>
          <w:rFonts w:hint="eastAsia"/>
        </w:rPr>
        <w:t>文件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用来管理用户组的配置文件</w:t>
      </w:r>
      <w:r>
        <w:rPr>
          <w:rFonts w:hint="eastAsia"/>
        </w:rPr>
        <w:t>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–A </w:t>
      </w:r>
      <w:r>
        <w:rPr>
          <w:rFonts w:hint="eastAsia"/>
        </w:rPr>
        <w:t>为</w:t>
      </w:r>
      <w:r>
        <w:t>用户组指定管理员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–M </w:t>
      </w:r>
      <w:r>
        <w:rPr>
          <w:rFonts w:hint="eastAsia"/>
        </w:rPr>
        <w:t xml:space="preserve">group1,group2.. </w:t>
      </w:r>
      <w:r>
        <w:rPr>
          <w:rFonts w:hint="eastAsia"/>
        </w:rPr>
        <w:t>为</w:t>
      </w:r>
      <w:r>
        <w:t>用户组添加用户，中间</w:t>
      </w:r>
      <w:r>
        <w:rPr>
          <w:rFonts w:hint="eastAsia"/>
        </w:rPr>
        <w:t>用</w:t>
      </w:r>
      <w:r>
        <w:t>逗号隔开；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–r </w:t>
      </w:r>
      <w:r>
        <w:rPr>
          <w:rFonts w:hint="eastAsia"/>
        </w:rPr>
        <w:t>删除</w:t>
      </w:r>
      <w:r>
        <w:t>用户组的密码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删除</w:t>
      </w:r>
      <w:r>
        <w:t>一个用户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–a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用户到组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1169BB3D" wp14:editId="2040BF25">
            <wp:extent cx="1876190" cy="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764D95" w:rsidRDefault="006F1E52" w:rsidP="006F1E52">
      <w:pPr>
        <w:pStyle w:val="a3"/>
        <w:ind w:left="1040" w:firstLine="0"/>
      </w:pPr>
      <w:r>
        <w:rPr>
          <w:rFonts w:hint="eastAsia"/>
        </w:rPr>
        <w:t>除了</w:t>
      </w:r>
      <w:r>
        <w:t>-A</w:t>
      </w:r>
      <w:r>
        <w:rPr>
          <w:rFonts w:hint="eastAsia"/>
        </w:rPr>
        <w:t>和</w:t>
      </w:r>
      <w:r>
        <w:t>-M</w:t>
      </w:r>
      <w:r>
        <w:rPr>
          <w:rFonts w:hint="eastAsia"/>
        </w:rPr>
        <w:t>参数</w:t>
      </w:r>
      <w:r>
        <w:t>，其他参数不可以连用</w:t>
      </w:r>
    </w:p>
    <w:p w:rsidR="006F1E52" w:rsidRDefault="006F1E52" w:rsidP="006F1E52">
      <w:pPr>
        <w:pStyle w:val="a3"/>
        <w:ind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命令用来对账户密码进行控制，</w:t>
      </w:r>
      <w:r>
        <w:rPr>
          <w:rFonts w:hint="eastAsia"/>
        </w:rPr>
        <w:t>大多数情况</w:t>
      </w:r>
      <w:r>
        <w:t>下只有</w:t>
      </w:r>
      <w:r>
        <w:t>root</w:t>
      </w:r>
      <w:r>
        <w:t>可以使用这个命令；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–d </w:t>
      </w:r>
      <w:r>
        <w:rPr>
          <w:rFonts w:hint="eastAsia"/>
        </w:rPr>
        <w:t>这个</w:t>
      </w:r>
      <w:r>
        <w:t>参数用来</w:t>
      </w:r>
      <w:r>
        <w:rPr>
          <w:rFonts w:hint="eastAsia"/>
        </w:rPr>
        <w:t>清空</w:t>
      </w:r>
      <w:r>
        <w:t>命令，</w:t>
      </w:r>
      <w:r>
        <w:rPr>
          <w:rFonts w:hint="eastAsia"/>
        </w:rPr>
        <w:t>某个</w:t>
      </w:r>
      <w:r>
        <w:t>用户的秘密</w:t>
      </w:r>
      <w:r>
        <w:rPr>
          <w:rFonts w:hint="eastAsia"/>
        </w:rPr>
        <w:t>将</w:t>
      </w:r>
      <w:r>
        <w:t>被清空；</w:t>
      </w:r>
    </w:p>
    <w:p w:rsidR="006F1E52" w:rsidRDefault="006F1E52" w:rsidP="006F1E52">
      <w:pPr>
        <w:pStyle w:val="a3"/>
        <w:ind w:left="1040" w:firstLine="0"/>
        <w:rPr>
          <w:noProof/>
        </w:rPr>
      </w:pPr>
      <w:r>
        <w:rPr>
          <w:noProof/>
        </w:rPr>
        <w:drawing>
          <wp:inline distT="0" distB="0" distL="0" distR="0" wp14:anchorId="6EF1B9D1" wp14:editId="4A727CCA">
            <wp:extent cx="4590476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2A2095" wp14:editId="5C30CDBE">
            <wp:extent cx="3838095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  <w:rPr>
          <w:noProof/>
        </w:rPr>
      </w:pPr>
      <w:r>
        <w:rPr>
          <w:noProof/>
        </w:rPr>
        <w:t>-l</w:t>
      </w:r>
      <w:r>
        <w:rPr>
          <w:noProof/>
        </w:rPr>
        <w:t>表示停止</w:t>
      </w:r>
      <w:r>
        <w:rPr>
          <w:rFonts w:hint="eastAsia"/>
          <w:noProof/>
        </w:rPr>
        <w:t>某个</w:t>
      </w:r>
      <w:r>
        <w:rPr>
          <w:noProof/>
        </w:rPr>
        <w:t>账户的使用，</w:t>
      </w:r>
      <w:r>
        <w:rPr>
          <w:rFonts w:hint="eastAsia"/>
          <w:noProof/>
        </w:rPr>
        <w:t>这会</w:t>
      </w:r>
      <w:r>
        <w:rPr>
          <w:noProof/>
        </w:rPr>
        <w:t>将某个账户锁定，密码会被被加密，使用！来</w:t>
      </w:r>
      <w:r>
        <w:rPr>
          <w:rFonts w:hint="eastAsia"/>
          <w:noProof/>
        </w:rPr>
        <w:t>加密</w:t>
      </w:r>
      <w:r>
        <w:rPr>
          <w:noProof/>
        </w:rPr>
        <w:t>；</w:t>
      </w:r>
    </w:p>
    <w:p w:rsidR="006F1E52" w:rsidRPr="00D341D5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–u </w:t>
      </w:r>
      <w:r>
        <w:rPr>
          <w:rFonts w:hint="eastAsia"/>
        </w:rPr>
        <w:t>表示</w:t>
      </w:r>
      <w:r>
        <w:t>解锁密码，和</w:t>
      </w:r>
      <w:r>
        <w:t>-l</w:t>
      </w:r>
      <w:r>
        <w:t>正好相反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表示</w:t>
      </w:r>
      <w:r>
        <w:t>查看某个账户的密码</w:t>
      </w:r>
      <w:r>
        <w:rPr>
          <w:rFonts w:hint="eastAsia"/>
        </w:rPr>
        <w:t>状态</w:t>
      </w:r>
      <w:r>
        <w:t>，账户被锁定与否，如下图所示：</w:t>
      </w:r>
    </w:p>
    <w:p w:rsidR="006F1E52" w:rsidRPr="00D341D5" w:rsidRDefault="006F1E52" w:rsidP="006F1E52">
      <w:pPr>
        <w:pStyle w:val="a3"/>
        <w:ind w:left="840" w:firstLine="0"/>
      </w:pPr>
      <w:r>
        <w:rPr>
          <w:noProof/>
        </w:rPr>
        <w:drawing>
          <wp:inline distT="0" distB="0" distL="0" distR="0" wp14:anchorId="5751D527" wp14:editId="796B1EEB">
            <wp:extent cx="5270500" cy="4432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NP</w:t>
      </w:r>
      <w:r>
        <w:rPr>
          <w:rFonts w:hint="eastAsia"/>
        </w:rPr>
        <w:t>表示</w:t>
      </w:r>
      <w:r>
        <w:t>空密码，</w:t>
      </w:r>
      <w:r>
        <w:rPr>
          <w:rFonts w:hint="eastAsia"/>
        </w:rPr>
        <w:t>LP</w:t>
      </w:r>
      <w:r>
        <w:rPr>
          <w:rFonts w:hint="eastAsia"/>
        </w:rPr>
        <w:t>表示</w:t>
      </w:r>
      <w:r>
        <w:t>密码被锁定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表示</w:t>
      </w:r>
      <w:r>
        <w:t>有密码</w:t>
      </w:r>
    </w:p>
    <w:p w:rsidR="006F1E52" w:rsidRDefault="006F1E52" w:rsidP="006F1E52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-e </w:t>
      </w:r>
      <w:r>
        <w:rPr>
          <w:rFonts w:hint="eastAsia"/>
        </w:rPr>
        <w:t>表示</w:t>
      </w:r>
      <w:r>
        <w:t>账户密码立即过期，</w:t>
      </w:r>
      <w:r>
        <w:rPr>
          <w:rFonts w:hint="eastAsia"/>
        </w:rPr>
        <w:t>用户</w:t>
      </w:r>
      <w:r>
        <w:t>在下次登录时会被提醒要重新输入密码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–i num 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在</w:t>
      </w:r>
      <w:r>
        <w:t>num</w:t>
      </w:r>
      <w:r>
        <w:t>之内，没有更改密码，则</w:t>
      </w:r>
      <w:r>
        <w:rPr>
          <w:rFonts w:hint="eastAsia"/>
        </w:rPr>
        <w:t>不能</w:t>
      </w:r>
      <w:r>
        <w:t>登录</w:t>
      </w:r>
    </w:p>
    <w:p w:rsidR="006F1E52" w:rsidRDefault="006F1E52" w:rsidP="006F1E52">
      <w:pPr>
        <w:ind w:left="704"/>
      </w:pPr>
      <w:r>
        <w:rPr>
          <w:noProof/>
        </w:rPr>
        <w:drawing>
          <wp:inline distT="0" distB="0" distL="0" distR="0" wp14:anchorId="1D8E10D7" wp14:editId="6E28B822">
            <wp:extent cx="5161905" cy="8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</w:t>
      </w:r>
      <w:r>
        <w:rPr>
          <w:rFonts w:hint="eastAsia"/>
        </w:rPr>
        <w:t xml:space="preserve">n </w:t>
      </w:r>
      <w:r>
        <w:t xml:space="preserve">passwd </w:t>
      </w:r>
      <w:r>
        <w:rPr>
          <w:rFonts w:hint="eastAsia"/>
        </w:rPr>
        <w:t>表示</w:t>
      </w:r>
      <w:r>
        <w:t>密码更改的最低期限</w:t>
      </w:r>
    </w:p>
    <w:p w:rsidR="006F1E52" w:rsidRPr="00B940BC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2B2CDAC0" wp14:editId="72D0CEE4">
            <wp:extent cx="4914286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C</w:t>
      </w:r>
      <w:r>
        <w:rPr>
          <w:rFonts w:hint="eastAsia"/>
        </w:rPr>
        <w:t xml:space="preserve">hown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用来修改</w:t>
      </w:r>
      <w:r>
        <w:rPr>
          <w:rFonts w:hint="eastAsia"/>
        </w:rPr>
        <w:t>某个</w:t>
      </w:r>
      <w:r>
        <w:t>文件的用户名和</w:t>
      </w:r>
      <w:r>
        <w:rPr>
          <w:rFonts w:hint="eastAsia"/>
        </w:rPr>
        <w:t>用户组</w:t>
      </w:r>
      <w:r>
        <w:t>，</w:t>
      </w:r>
      <w:r>
        <w:rPr>
          <w:rFonts w:hint="eastAsia"/>
        </w:rPr>
        <w:t>用户名</w:t>
      </w:r>
      <w:r>
        <w:t>可以是名称</w:t>
      </w:r>
      <w:r>
        <w:rPr>
          <w:rFonts w:hint="eastAsia"/>
        </w:rPr>
        <w:t>或</w:t>
      </w:r>
      <w:r>
        <w:t>uid</w:t>
      </w:r>
      <w:r>
        <w:t>，用户组也可以是</w:t>
      </w:r>
      <w:r>
        <w:rPr>
          <w:rFonts w:hint="eastAsia"/>
        </w:rPr>
        <w:t>名称</w:t>
      </w:r>
      <w:r>
        <w:t>或</w:t>
      </w:r>
      <w:r>
        <w:t>gid</w:t>
      </w:r>
      <w:r>
        <w:t>，中间用：隔开；</w:t>
      </w:r>
      <w:r>
        <w:rPr>
          <w:rFonts w:hint="eastAsia"/>
        </w:rPr>
        <w:t>管理</w:t>
      </w:r>
      <w:r>
        <w:t>员可以使用这个命令来</w:t>
      </w:r>
      <w:r>
        <w:rPr>
          <w:rFonts w:hint="eastAsia"/>
        </w:rPr>
        <w:t>讲</w:t>
      </w:r>
      <w:r>
        <w:t>某个文件复制到某个用户目录下执行；</w:t>
      </w:r>
    </w:p>
    <w:p w:rsidR="006F1E52" w:rsidRDefault="006F1E52" w:rsidP="006F1E52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–R </w:t>
      </w:r>
      <w:r>
        <w:rPr>
          <w:rFonts w:hint="eastAsia"/>
        </w:rPr>
        <w:t>用来</w:t>
      </w:r>
      <w:r>
        <w:t>处理文件及文件下的子目录和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展示</w:t>
      </w:r>
      <w:r>
        <w:t>了这种用法：</w:t>
      </w:r>
    </w:p>
    <w:p w:rsidR="006F1E52" w:rsidRDefault="006F1E52" w:rsidP="006F1E52">
      <w:pPr>
        <w:pStyle w:val="a3"/>
        <w:ind w:left="1260" w:firstLine="0"/>
      </w:pPr>
      <w:r>
        <w:rPr>
          <w:rFonts w:hint="eastAsia"/>
        </w:rPr>
        <w:t>修改</w:t>
      </w:r>
      <w:r>
        <w:t>之前：</w:t>
      </w:r>
      <w:r>
        <w:t>two</w:t>
      </w:r>
      <w:r>
        <w:rPr>
          <w:rFonts w:hint="eastAsia"/>
        </w:rPr>
        <w:t>中</w:t>
      </w:r>
      <w:r>
        <w:t>的文件都</w:t>
      </w:r>
      <w:r>
        <w:rPr>
          <w:rFonts w:hint="eastAsia"/>
        </w:rPr>
        <w:t>属于</w:t>
      </w:r>
      <w:r>
        <w:t>nba</w:t>
      </w:r>
      <w:r>
        <w:t>用户，</w:t>
      </w:r>
      <w:r>
        <w:t>nba</w:t>
      </w:r>
      <w:r>
        <w:t>组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4F9DE42F" wp14:editId="7747B384">
            <wp:extent cx="5270500" cy="14427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修改</w:t>
      </w:r>
      <w:r>
        <w:t>之后，变成了</w:t>
      </w:r>
      <w:r>
        <w:t>root</w:t>
      </w:r>
      <w:r>
        <w:rPr>
          <w:rFonts w:hint="eastAsia"/>
        </w:rPr>
        <w:t>用户</w:t>
      </w:r>
      <w:r>
        <w:t>名，</w:t>
      </w:r>
      <w:r>
        <w:t>root</w:t>
      </w:r>
      <w:r>
        <w:t>用户组</w:t>
      </w:r>
    </w:p>
    <w:p w:rsidR="006F1E52" w:rsidRDefault="006F1E52" w:rsidP="006F1E52">
      <w:pPr>
        <w:pStyle w:val="a3"/>
        <w:ind w:left="1040" w:firstLine="0"/>
      </w:pPr>
      <w:r>
        <w:rPr>
          <w:rFonts w:hint="eastAsia"/>
        </w:rPr>
        <w:t>可以</w:t>
      </w:r>
      <w:r>
        <w:t>只指定</w:t>
      </w:r>
      <w:r>
        <w:rPr>
          <w:rFonts w:hint="eastAsia"/>
        </w:rPr>
        <w:t>修改</w:t>
      </w:r>
      <w:r>
        <w:t>用户而不修改组，只需要</w:t>
      </w:r>
      <w:r>
        <w:t>”</w:t>
      </w:r>
      <w:r>
        <w:rPr>
          <w:rFonts w:hint="eastAsia"/>
        </w:rPr>
        <w:t xml:space="preserve">user:  </w:t>
      </w:r>
      <w:r>
        <w:t>“</w:t>
      </w:r>
      <w:r>
        <w:rPr>
          <w:rFonts w:hint="eastAsia"/>
        </w:rPr>
        <w:t>，滞空冒号</w:t>
      </w:r>
      <w:r>
        <w:t>后面的参数即可；如果想要修改组</w:t>
      </w:r>
      <w:r>
        <w:rPr>
          <w:rFonts w:hint="eastAsia"/>
        </w:rPr>
        <w:t>而</w:t>
      </w:r>
      <w:r>
        <w:t>不修改权限，则反过来；</w:t>
      </w:r>
    </w:p>
    <w:p w:rsidR="006F1E52" w:rsidRDefault="006F1E52" w:rsidP="006F1E52">
      <w:pPr>
        <w:pStyle w:val="a3"/>
        <w:ind w:left="1040" w:firstLine="0"/>
      </w:pPr>
      <w:r>
        <w:rPr>
          <w:noProof/>
        </w:rPr>
        <w:drawing>
          <wp:inline distT="0" distB="0" distL="0" distR="0" wp14:anchorId="14BEC3FE" wp14:editId="7571B69F">
            <wp:extent cx="5270500" cy="13112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1E70E1" w:rsidRDefault="006F1E52" w:rsidP="006F1E52">
      <w:pPr>
        <w:pStyle w:val="a3"/>
        <w:ind w:left="1040" w:firstLine="0"/>
      </w:pPr>
    </w:p>
    <w:p w:rsidR="006F1E52" w:rsidRDefault="006F1E52" w:rsidP="006F1E52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Chpasswd </w:t>
      </w:r>
      <w:r>
        <w:rPr>
          <w:rFonts w:hint="eastAsia"/>
        </w:rPr>
        <w:t>修改</w:t>
      </w:r>
      <w:r>
        <w:t>密码</w:t>
      </w:r>
    </w:p>
    <w:p w:rsidR="006F1E52" w:rsidRDefault="006F1E52" w:rsidP="006F1E52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</w:t>
      </w:r>
      <w:r>
        <w:t>可以批量修改密码，捕捉从标准输入中读取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</w:p>
    <w:p w:rsidR="006F1E52" w:rsidRDefault="006F1E52" w:rsidP="006F1E52">
      <w:pPr>
        <w:pStyle w:val="a3"/>
        <w:ind w:left="704" w:firstLine="0"/>
      </w:pPr>
      <w:r>
        <w:rPr>
          <w:noProof/>
        </w:rPr>
        <w:drawing>
          <wp:inline distT="0" distB="0" distL="0" distR="0" wp14:anchorId="2677D951" wp14:editId="5ED8AD19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52" w:rsidRPr="00996EBC" w:rsidRDefault="006F1E52" w:rsidP="006F1E52">
      <w:pPr>
        <w:pStyle w:val="a3"/>
        <w:ind w:left="704" w:firstLine="0"/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</w:p>
    <w:p w:rsidR="006F1E52" w:rsidRPr="00B1642A" w:rsidRDefault="006F1E52" w:rsidP="006F1E52"/>
    <w:p w:rsidR="006F1E52" w:rsidRDefault="006F1E52" w:rsidP="006F1E52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br w:type="page"/>
      </w:r>
    </w:p>
    <w:p w:rsidR="006F1E52" w:rsidRDefault="006F1E52" w:rsidP="006F1E52">
      <w:pPr>
        <w:spacing w:before="0" w:after="0" w:line="240" w:lineRule="auto"/>
      </w:pPr>
      <w:r>
        <w:br w:type="page"/>
      </w:r>
    </w:p>
    <w:p w:rsidR="006F1E52" w:rsidRPr="0044731D" w:rsidRDefault="006F1E52" w:rsidP="006F1E52">
      <w:pPr>
        <w:pStyle w:val="a3"/>
        <w:ind w:left="704" w:firstLine="0"/>
      </w:pPr>
    </w:p>
    <w:p w:rsidR="0044731D" w:rsidRPr="006F1E52" w:rsidRDefault="0044731D" w:rsidP="006F1E52">
      <w:bookmarkStart w:id="0" w:name="_GoBack"/>
      <w:bookmarkEnd w:id="0"/>
    </w:p>
    <w:sectPr w:rsidR="0044731D" w:rsidRPr="006F1E52" w:rsidSect="0017727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F1E52" w:rsidRPr="006F1E52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F1E52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1AA95-90D2-42E6-A0D3-AB8B1144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250</Words>
  <Characters>1427</Characters>
  <Application>Microsoft Office Word</Application>
  <DocSecurity>0</DocSecurity>
  <Lines>11</Lines>
  <Paragraphs>3</Paragraphs>
  <ScaleCrop>false</ScaleCrop>
  <Company>China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2017-09-21T02:43:00Z</dcterms:created>
  <dcterms:modified xsi:type="dcterms:W3CDTF">2017-09-21T02:43:00Z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