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900CC"/>
  <w:body>
    <w:p w:rsidR="009B2B63" w:rsidRDefault="00236EDB" w:rsidP="009B2B63">
      <w:pPr>
        <w:pStyle w:val="1"/>
        <w:ind w:firstLine="780"/>
        <w:rPr>
          <w:rFonts w:hint="eastAsia"/>
        </w:rPr>
      </w:pPr>
      <w:r>
        <w:t>Linux</w:t>
      </w:r>
      <w:r>
        <w:t>设备信息</w:t>
      </w:r>
    </w:p>
    <w:p w:rsidR="009B2B63" w:rsidRDefault="009B2B63" w:rsidP="009B2B63">
      <w:pPr>
        <w:pStyle w:val="2"/>
        <w:ind w:firstLine="700"/>
      </w:pPr>
      <w:r>
        <w:t xml:space="preserve">/dev/null </w:t>
      </w:r>
    </w:p>
    <w:p w:rsidR="00236EDB" w:rsidRPr="00236EDB" w:rsidRDefault="00236EDB" w:rsidP="00236EDB">
      <w:pPr>
        <w:pStyle w:val="a0"/>
        <w:ind w:firstLine="480"/>
      </w:pPr>
      <w:r>
        <w:rPr>
          <w:rFonts w:hint="eastAsia"/>
        </w:rPr>
        <w:t>这个</w:t>
      </w:r>
      <w:r>
        <w:t>设备</w:t>
      </w:r>
      <w:r>
        <w:rPr>
          <w:rFonts w:hint="eastAsia"/>
        </w:rPr>
        <w:t>在</w:t>
      </w:r>
      <w:r>
        <w:t>类</w:t>
      </w:r>
      <w:r>
        <w:t>Unix</w:t>
      </w:r>
      <w:r>
        <w:t>上称为</w:t>
      </w:r>
      <w:r>
        <w:rPr>
          <w:rFonts w:hint="eastAsia"/>
        </w:rPr>
        <w:t>空</w:t>
      </w:r>
      <w:r>
        <w:t>设备，</w:t>
      </w:r>
      <w:r>
        <w:rPr>
          <w:rFonts w:hint="eastAsia"/>
        </w:rPr>
        <w:t>也被称为</w:t>
      </w:r>
      <w:r>
        <w:t>“</w:t>
      </w:r>
      <w:r>
        <w:rPr>
          <w:rFonts w:hint="eastAsia"/>
        </w:rPr>
        <w:t>黑洞</w:t>
      </w:r>
      <w:r>
        <w:t>”</w:t>
      </w:r>
      <w:r>
        <w:rPr>
          <w:rFonts w:hint="eastAsia"/>
        </w:rPr>
        <w:t>，</w:t>
      </w:r>
      <w:r>
        <w:t>意味着所有放在这个设备里的文件都会被丢弃，而且返回布尔值真</w:t>
      </w:r>
      <w:r>
        <w:rPr>
          <w:rFonts w:hint="eastAsia"/>
        </w:rPr>
        <w:t>；</w:t>
      </w:r>
      <w:r>
        <w:t>它实际上是一个写入设备，任何进程想要读取它，都会返回</w:t>
      </w:r>
      <w:r>
        <w:rPr>
          <w:rFonts w:hint="eastAsia"/>
        </w:rPr>
        <w:t>EOF</w:t>
      </w:r>
      <w:r>
        <w:rPr>
          <w:rFonts w:hint="eastAsia"/>
        </w:rPr>
        <w:t>错误</w:t>
      </w:r>
      <w:r>
        <w:t>；</w:t>
      </w:r>
      <w:bookmarkStart w:id="0" w:name="_GoBack"/>
      <w:bookmarkEnd w:id="0"/>
    </w:p>
    <w:p w:rsidR="009B2B63" w:rsidRDefault="009B2B63" w:rsidP="009B2B63">
      <w:pPr>
        <w:ind w:firstLine="480"/>
      </w:pPr>
      <w:r>
        <w:t>This file is used to handle unwannted output stream , it’s a empty file, and is used for input stream as a conventient file , that is uesed for redirection.</w:t>
      </w:r>
    </w:p>
    <w:p w:rsidR="009B2B63" w:rsidRDefault="009B2B63" w:rsidP="009B2B63">
      <w:pPr>
        <w:ind w:firstLine="480"/>
      </w:pPr>
      <w:r>
        <w:t>Note: this file is not a directory, so can not use “mv” command to move a file or directory to the file. But you could use “rm” command to handle properly.</w:t>
      </w:r>
    </w:p>
    <w:p w:rsidR="009B2B63" w:rsidRDefault="009B2B63" w:rsidP="009B2B63">
      <w:pPr>
        <w:ind w:firstLine="480"/>
      </w:pPr>
      <w:r>
        <w:tab/>
        <w:t>e.g. operate stardard input and output by /dev/null</w:t>
      </w:r>
    </w:p>
    <w:p w:rsidR="009B2B63" w:rsidRDefault="009B2B63" w:rsidP="009B2B63">
      <w:pPr>
        <w:ind w:firstLine="480"/>
      </w:pPr>
      <w:r>
        <w:rPr>
          <w:noProof/>
        </w:rPr>
        <w:drawing>
          <wp:inline distT="0" distB="0" distL="0" distR="0" wp14:anchorId="534D3DFB" wp14:editId="554FA288">
            <wp:extent cx="5285714" cy="15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63" w:rsidRDefault="009B2B63" w:rsidP="009B2B63">
      <w:pPr>
        <w:ind w:firstLine="480"/>
      </w:pPr>
      <w:r>
        <w:tab/>
        <w:t>So we use 2 represent startard error, if this error is oup, redirect it to /dev/null</w:t>
      </w:r>
    </w:p>
    <w:p w:rsidR="009B2B63" w:rsidRDefault="009B2B63" w:rsidP="009B2B63">
      <w:pPr>
        <w:ind w:firstLine="480"/>
      </w:pPr>
      <w:r>
        <w:t>,the 0 and 1 are same from 2</w:t>
      </w:r>
    </w:p>
    <w:p w:rsidR="009B2B63" w:rsidRDefault="009B2B63" w:rsidP="009B2B63">
      <w:pPr>
        <w:ind w:firstLine="480"/>
      </w:pPr>
      <w:r>
        <w:tab/>
      </w:r>
      <w:r>
        <w:rPr>
          <w:noProof/>
        </w:rPr>
        <w:drawing>
          <wp:inline distT="0" distB="0" distL="0" distR="0" wp14:anchorId="6B1B238E" wp14:editId="0B2FEADC">
            <wp:extent cx="6552381" cy="58095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63" w:rsidRDefault="009B2B63" w:rsidP="009B2B63">
      <w:pPr>
        <w:ind w:firstLine="480"/>
      </w:pPr>
      <w:r>
        <w:tab/>
        <w:t>We also could use these num together</w:t>
      </w:r>
    </w:p>
    <w:p w:rsidR="009B2B63" w:rsidRDefault="009B2B63" w:rsidP="009B2B63">
      <w:pPr>
        <w:ind w:firstLine="480"/>
      </w:pPr>
      <w:r>
        <w:rPr>
          <w:noProof/>
        </w:rPr>
        <w:drawing>
          <wp:inline distT="0" distB="0" distL="0" distR="0" wp14:anchorId="4851BF88" wp14:editId="032D946F">
            <wp:extent cx="5257143" cy="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63" w:rsidRDefault="009B2B63" w:rsidP="009B2B63">
      <w:pPr>
        <w:ind w:firstLine="480"/>
      </w:pPr>
      <w:r>
        <w:tab/>
        <w:t>The same function with last command</w:t>
      </w:r>
    </w:p>
    <w:p w:rsidR="009B2B63" w:rsidRDefault="009B2B63" w:rsidP="009B2B63">
      <w:pPr>
        <w:ind w:firstLine="480"/>
      </w:pPr>
    </w:p>
    <w:p w:rsidR="009B2B63" w:rsidRDefault="009B2B63" w:rsidP="009B2B63">
      <w:pPr>
        <w:ind w:firstLine="480"/>
      </w:pPr>
      <w:r>
        <w:lastRenderedPageBreak/>
        <w:tab/>
        <w:t>Sometimes we need to delete text, but not delete the file, so we could do like this:the command “cat /dev/null” will return null, and null will be passed to 1.txt, it will clear all text in this file</w:t>
      </w:r>
    </w:p>
    <w:p w:rsidR="009B2B63" w:rsidRDefault="009B2B63" w:rsidP="009B2B63">
      <w:pPr>
        <w:ind w:firstLine="480"/>
      </w:pPr>
      <w:r>
        <w:rPr>
          <w:noProof/>
        </w:rPr>
        <w:drawing>
          <wp:inline distT="0" distB="0" distL="0" distR="0" wp14:anchorId="06A41981" wp14:editId="60731FAA">
            <wp:extent cx="4780952" cy="12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,the same thing is </w:t>
      </w:r>
    </w:p>
    <w:p w:rsidR="009B2B63" w:rsidRDefault="009B2B63" w:rsidP="009B2B63">
      <w:pPr>
        <w:ind w:firstLine="480"/>
      </w:pPr>
      <w:r>
        <w:rPr>
          <w:noProof/>
        </w:rPr>
        <w:drawing>
          <wp:inline distT="0" distB="0" distL="0" distR="0" wp14:anchorId="3B929743" wp14:editId="01C1C015">
            <wp:extent cx="3571429" cy="1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63" w:rsidRDefault="009B2B63" w:rsidP="009B2B63">
      <w:pPr>
        <w:ind w:firstLine="480"/>
        <w:rPr>
          <w:noProof/>
        </w:rPr>
      </w:pPr>
      <w:r>
        <w:t>2&gt;&amp;1: redirect error info to output stream.</w:t>
      </w:r>
      <w:r w:rsidRPr="00823F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F297D6" wp14:editId="75B794AE">
            <wp:extent cx="5104762" cy="6000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63" w:rsidRDefault="009B2B63" w:rsidP="009B2B63">
      <w:pPr>
        <w:ind w:firstLine="480"/>
      </w:pPr>
      <w:r>
        <w:t>Redirect 1 to null, and next redirect 2 to 1, so nothing will be printed.(can’t make order wrong, or it’s no effection.)</w:t>
      </w:r>
    </w:p>
    <w:p w:rsidR="009B2B63" w:rsidRDefault="009B2B63" w:rsidP="009B2B63">
      <w:pPr>
        <w:ind w:firstLine="480"/>
      </w:pPr>
      <w:r>
        <w:rPr>
          <w:noProof/>
        </w:rPr>
        <w:drawing>
          <wp:inline distT="0" distB="0" distL="0" distR="0" wp14:anchorId="1ECFC0EE" wp14:editId="23293C82">
            <wp:extent cx="5038095" cy="523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63" w:rsidRDefault="009B2B63" w:rsidP="009B2B63">
      <w:pPr>
        <w:ind w:firstLine="480"/>
      </w:pPr>
    </w:p>
    <w:p w:rsidR="009B2B63" w:rsidRPr="00AB2D22" w:rsidRDefault="009B2B63" w:rsidP="009B2B63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236EDB" w:rsidRPr="00236EDB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6EDB"/>
    <w:rsid w:val="0024674A"/>
    <w:rsid w:val="00333F08"/>
    <w:rsid w:val="00344E2C"/>
    <w:rsid w:val="003F4ED4"/>
    <w:rsid w:val="0044197F"/>
    <w:rsid w:val="0044731D"/>
    <w:rsid w:val="00490AD4"/>
    <w:rsid w:val="004F6A8F"/>
    <w:rsid w:val="005357E0"/>
    <w:rsid w:val="00597674"/>
    <w:rsid w:val="00613399"/>
    <w:rsid w:val="006A1E21"/>
    <w:rsid w:val="008459E1"/>
    <w:rsid w:val="008D68EB"/>
    <w:rsid w:val="008E1627"/>
    <w:rsid w:val="009B2B63"/>
    <w:rsid w:val="00AC3AAB"/>
    <w:rsid w:val="00B178EA"/>
    <w:rsid w:val="00BB2C86"/>
    <w:rsid w:val="00C156C9"/>
    <w:rsid w:val="00DD688B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92278F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92278F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491347" w:themeColor="accent1" w:themeShade="80"/>
      <w:spacing w:val="15"/>
      <w:kern w:val="44"/>
      <w:sz w:val="44"/>
      <w:szCs w:val="32"/>
      <w:u w:val="words"/>
      <w:shd w:val="clear" w:color="auto" w:fill="92278F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1CBF0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6D1D6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481346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92278F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92278F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481346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481346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92278F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92278F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夏至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F515D0-0D99-45FE-9EF8-E61CD469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2</Pages>
  <Words>266</Words>
  <Characters>804</Characters>
  <Application>Microsoft Office Word</Application>
  <DocSecurity>0</DocSecurity>
  <Lines>6</Lines>
  <Paragraphs>2</Paragraphs>
  <ScaleCrop>false</ScaleCrop>
  <Company>China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2017-10-12T02:22:00Z</dcterms:created>
  <dcterms:modified xsi:type="dcterms:W3CDTF">2017-10-12T09:20:00Z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